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122" w:type="dxa"/>
        <w:tblLayout w:type="fixed"/>
        <w:tblCellMar>
          <w:left w:w="122" w:type="dxa"/>
          <w:right w:w="122" w:type="dxa"/>
        </w:tblCellMar>
        <w:tblLook w:val="0000" w:firstRow="0" w:lastRow="0" w:firstColumn="0" w:lastColumn="0" w:noHBand="0" w:noVBand="0"/>
      </w:tblPr>
      <w:tblGrid>
        <w:gridCol w:w="629"/>
        <w:gridCol w:w="509"/>
        <w:gridCol w:w="1892"/>
        <w:gridCol w:w="2126"/>
        <w:gridCol w:w="1507"/>
        <w:gridCol w:w="709"/>
        <w:gridCol w:w="284"/>
        <w:gridCol w:w="392"/>
        <w:gridCol w:w="637"/>
        <w:gridCol w:w="565"/>
        <w:gridCol w:w="1098"/>
      </w:tblGrid>
      <w:tr w:rsidR="00911CB9" w14:paraId="437FAEC5" w14:textId="77777777">
        <w:trPr>
          <w:trHeight w:val="340"/>
          <w:tblHeader/>
        </w:trPr>
        <w:tc>
          <w:tcPr>
            <w:tcW w:w="10348" w:type="dxa"/>
            <w:gridSpan w:val="11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CC64A" w14:textId="77777777" w:rsidR="00911CB9" w:rsidRDefault="00911C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Cs w:val="24"/>
                <w:lang w:val="en-US"/>
              </w:rPr>
              <w:t>REVISÕES</w:t>
            </w:r>
          </w:p>
        </w:tc>
      </w:tr>
      <w:tr w:rsidR="00911CB9" w14:paraId="2948E40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val="550"/>
        </w:trPr>
        <w:tc>
          <w:tcPr>
            <w:tcW w:w="11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46083A7" w14:textId="77777777" w:rsidR="00911CB9" w:rsidRDefault="00911CB9">
            <w:pPr>
              <w:tabs>
                <w:tab w:val="left" w:pos="213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TE:</w:t>
            </w:r>
            <w:r>
              <w:rPr>
                <w:rFonts w:ascii="Arial" w:hAnsi="Arial" w:cs="Arial"/>
                <w:sz w:val="14"/>
              </w:rPr>
              <w:t xml:space="preserve"> TIPO</w:t>
            </w:r>
          </w:p>
          <w:p w14:paraId="55A7471A" w14:textId="77777777" w:rsidR="00911CB9" w:rsidRDefault="00911CB9">
            <w:pPr>
              <w:tabs>
                <w:tab w:val="left" w:pos="213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D5F9B72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A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PRELIMINAR</w:t>
            </w:r>
          </w:p>
          <w:p w14:paraId="27DB2694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B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D63BE28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CONHECIMENTO</w:t>
            </w:r>
          </w:p>
          <w:p w14:paraId="1682B576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D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COTAÇÃO</w:t>
            </w:r>
          </w:p>
        </w:tc>
        <w:tc>
          <w:tcPr>
            <w:tcW w:w="25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F783ACC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E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CONSTRUÇÃO</w:t>
            </w:r>
          </w:p>
          <w:p w14:paraId="3274702A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F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CONFORME COMPRADO</w:t>
            </w:r>
          </w:p>
        </w:tc>
        <w:tc>
          <w:tcPr>
            <w:tcW w:w="26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7FFBCBF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G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CONFORME CONSTRUÍDO</w:t>
            </w:r>
          </w:p>
          <w:p w14:paraId="68F8BBC8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H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CANCELADO</w:t>
            </w:r>
          </w:p>
        </w:tc>
      </w:tr>
      <w:tr w:rsidR="00911CB9" w14:paraId="4935EF4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359"/>
        </w:trPr>
        <w:tc>
          <w:tcPr>
            <w:tcW w:w="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C611B30" w14:textId="77777777" w:rsidR="00911CB9" w:rsidRDefault="00911C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45CEC2F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</w:t>
            </w:r>
          </w:p>
        </w:tc>
        <w:tc>
          <w:tcPr>
            <w:tcW w:w="5525" w:type="dxa"/>
            <w:gridSpan w:val="3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BDDA8B4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19DF53A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676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03D5AB3C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Ver.</w:t>
            </w:r>
          </w:p>
        </w:tc>
        <w:tc>
          <w:tcPr>
            <w:tcW w:w="63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716C54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Apr.</w:t>
            </w:r>
          </w:p>
        </w:tc>
        <w:tc>
          <w:tcPr>
            <w:tcW w:w="56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F9A521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Aut.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4CF3E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911CB9" w:rsidRPr="006B4072" w14:paraId="177414D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2A9659" w14:textId="77777777" w:rsidR="00911CB9" w:rsidRDefault="000A74F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D6965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5525" w:type="dxa"/>
            <w:gridSpan w:val="3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5288C8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CONHECIMENTO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564031" w14:textId="77777777" w:rsidR="00911CB9" w:rsidRPr="00B753AD" w:rsidRDefault="00BA1A6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CJ</w:t>
            </w:r>
          </w:p>
        </w:tc>
        <w:tc>
          <w:tcPr>
            <w:tcW w:w="676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E9620E" w14:textId="77777777" w:rsidR="00911CB9" w:rsidRDefault="00E86A43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sr</w:t>
            </w:r>
          </w:p>
        </w:tc>
        <w:tc>
          <w:tcPr>
            <w:tcW w:w="63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638D26" w14:textId="77777777" w:rsidR="00911CB9" w:rsidRDefault="00E86A43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sr</w:t>
            </w:r>
          </w:p>
        </w:tc>
        <w:tc>
          <w:tcPr>
            <w:tcW w:w="56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2AD161" w14:textId="77777777" w:rsidR="00911CB9" w:rsidRDefault="002A70CD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t</w:t>
            </w:r>
            <w:r w:rsidR="004C231E">
              <w:rPr>
                <w:rFonts w:ascii="Arial" w:hAnsi="Arial" w:cs="Arial"/>
                <w:caps/>
                <w:sz w:val="24"/>
                <w:szCs w:val="24"/>
              </w:rPr>
              <w:t>l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FAF69A1" w14:textId="77777777" w:rsidR="00911CB9" w:rsidRPr="006B4072" w:rsidRDefault="00DF4D2E" w:rsidP="00203DD1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02/05</w:t>
            </w:r>
            <w:r w:rsidR="00203DD1">
              <w:rPr>
                <w:rFonts w:ascii="Arial" w:hAnsi="Arial" w:cs="Arial"/>
                <w:sz w:val="22"/>
                <w:szCs w:val="22"/>
              </w:rPr>
              <w:t>/</w:t>
            </w:r>
            <w:r w:rsidR="00213257">
              <w:rPr>
                <w:rFonts w:ascii="Arial" w:hAnsi="Arial" w:cs="Arial"/>
                <w:sz w:val="22"/>
                <w:szCs w:val="22"/>
              </w:rPr>
              <w:t>23</w:t>
            </w:r>
          </w:p>
        </w:tc>
      </w:tr>
      <w:tr w:rsidR="00911CB9" w14:paraId="0A74858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503D4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4C412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6B9BDA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46E69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0A0EF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EC21B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D583F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933FCC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08C4BFE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32765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F29E3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AD00DF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0730C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E6D38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4DB35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E5ED8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9D5C3C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4E81A20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02B82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5F11E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E6FB6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5053B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A8489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F633E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321DB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1AA54B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71085B9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32292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60CC7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9136F8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F688F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F1EA9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C066F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39C9B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8FD85F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782966D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ADD4E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CD1B8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A6B934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1BD6B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09B1C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F6041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070C2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869A69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4D7EBF2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5C355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76B9E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C672FE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3623D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0A817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6AA8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9891C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61E250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1D3D297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77231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8900F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F7E47E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0595E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54C0D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76F6F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ED02B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A8D63D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2907402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6DABB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60E59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53C8F7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5164A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901C7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A1AEE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BF459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ADE30E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18A9CFC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35B68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A8D52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0701A7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D7497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2B613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3D009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4CDF5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82042A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421CDE1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95716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2BF09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B94324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51B31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4F57B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E5A8D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8BA01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A88832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5674A4B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81E20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C97BD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1AC26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55DFA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711BA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3F7CC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A3FD8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142B05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7766E7A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E004E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28040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2E7328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04825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0A633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8DBDD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B931D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3BA915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EE19F9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D2208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37994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FF8997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4E2F0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703E0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0925E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FFFD1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19C291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4AB23F4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B33E5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B602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549C1F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F636F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A681B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C9F10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2FE32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D29E13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2970C28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32F63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1B766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99A3D5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2F037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A5957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640C3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364C8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A221AF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0DD25A4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10348" w:type="dxa"/>
            <w:gridSpan w:val="11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5E4991A" w14:textId="77777777" w:rsidR="00911CB9" w:rsidRDefault="00911C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documento somente pode ser modificado ou revisado pela EEV</w:t>
            </w:r>
          </w:p>
        </w:tc>
      </w:tr>
      <w:tr w:rsidR="00911CB9" w14:paraId="18BE6C5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1034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DE3BD8" w14:textId="77777777" w:rsidR="00AF126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PE-E-606_Rev_13</w:t>
            </w:r>
          </w:p>
          <w:p w14:paraId="3DAAB672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5925F93F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20D7CAD1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118C811B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56419FBB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2E99A83E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57D82E29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1B6FBA5B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284CF845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2BDD4649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62DE227A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7EDD98DA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163DF10A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6154BA43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0A7A8DEF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1AA3CB64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11CB9" w14:paraId="55C5FC39" w14:textId="77777777">
        <w:trPr>
          <w:trHeight w:val="80"/>
          <w:tblHeader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vAlign w:val="center"/>
          </w:tcPr>
          <w:p w14:paraId="5C4ECAC6" w14:textId="77777777" w:rsidR="00911CB9" w:rsidRDefault="00911CB9">
            <w:pPr>
              <w:ind w:right="-122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11CB9" w14:paraId="2BCC7544" w14:textId="77777777" w:rsidTr="00AF1266">
        <w:trPr>
          <w:trHeight w:val="344"/>
          <w:tblHeader/>
        </w:trPr>
        <w:tc>
          <w:tcPr>
            <w:tcW w:w="103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9FEEF" w14:textId="77777777" w:rsidR="00443A1C" w:rsidRDefault="00443A1C">
            <w:pPr>
              <w:ind w:right="-122"/>
              <w:rPr>
                <w:rFonts w:ascii="Arial" w:hAnsi="Arial" w:cs="Arial"/>
                <w:sz w:val="18"/>
                <w:szCs w:val="18"/>
              </w:rPr>
            </w:pPr>
          </w:p>
          <w:p w14:paraId="2865E3B4" w14:textId="77777777" w:rsidR="00443A1C" w:rsidRDefault="00443A1C">
            <w:pPr>
              <w:ind w:right="-122"/>
              <w:rPr>
                <w:rFonts w:ascii="Arial" w:hAnsi="Arial" w:cs="Arial"/>
                <w:sz w:val="18"/>
                <w:szCs w:val="18"/>
              </w:rPr>
            </w:pPr>
          </w:p>
          <w:p w14:paraId="67DD31CD" w14:textId="77777777" w:rsidR="00911CB9" w:rsidRDefault="00911CB9">
            <w:pPr>
              <w:ind w:right="-12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Ordem de Serviço da Empresa </w:t>
            </w:r>
            <w:r w:rsidR="004209B9">
              <w:rPr>
                <w:rFonts w:ascii="Arial" w:hAnsi="Arial" w:cs="Arial"/>
                <w:sz w:val="18"/>
                <w:szCs w:val="18"/>
              </w:rPr>
              <w:t>de Inspeção - DUCTOR: 5900082589</w:t>
            </w:r>
          </w:p>
        </w:tc>
      </w:tr>
    </w:tbl>
    <w:p w14:paraId="5DBB8BD7" w14:textId="77777777" w:rsidR="00911CB9" w:rsidRDefault="00911CB9">
      <w:pPr>
        <w:rPr>
          <w:sz w:val="8"/>
          <w:szCs w:val="8"/>
        </w:rPr>
      </w:pPr>
    </w:p>
    <w:tbl>
      <w:tblPr>
        <w:tblW w:w="10377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976"/>
        <w:gridCol w:w="1521"/>
        <w:gridCol w:w="3880"/>
      </w:tblGrid>
      <w:tr w:rsidR="00911CB9" w14:paraId="449DCE33" w14:textId="77777777" w:rsidTr="0089501F">
        <w:trPr>
          <w:trHeight w:val="411"/>
        </w:trPr>
        <w:tc>
          <w:tcPr>
            <w:tcW w:w="6497" w:type="dxa"/>
            <w:gridSpan w:val="2"/>
          </w:tcPr>
          <w:p w14:paraId="7EF0A4A6" w14:textId="77777777" w:rsidR="00911CB9" w:rsidRDefault="00DC2E7E" w:rsidP="008E6DD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  <w:lang w:val="en-US"/>
              </w:rPr>
            </w:pPr>
            <w:proofErr w:type="gramStart"/>
            <w:r>
              <w:rPr>
                <w:rFonts w:ascii="Arial" w:hAnsi="Arial"/>
                <w:sz w:val="18"/>
              </w:rPr>
              <w:t xml:space="preserve">FORNECEDOR </w:t>
            </w:r>
            <w:r w:rsidR="00911CB9">
              <w:rPr>
                <w:rFonts w:ascii="Arial" w:hAnsi="Arial"/>
                <w:sz w:val="18"/>
                <w:lang w:val="en-US"/>
              </w:rPr>
              <w:t>:</w:t>
            </w:r>
            <w:proofErr w:type="gramEnd"/>
            <w:r w:rsidR="00911CB9">
              <w:rPr>
                <w:rFonts w:ascii="Arial" w:hAnsi="Arial"/>
                <w:sz w:val="18"/>
                <w:lang w:val="en-US"/>
              </w:rPr>
              <w:t xml:space="preserve"> </w:t>
            </w:r>
            <w:r w:rsidR="00513BB1" w:rsidRPr="00DC2E7E">
              <w:rPr>
                <w:rFonts w:ascii="Arial" w:hAnsi="Arial"/>
                <w:b/>
                <w:sz w:val="18"/>
                <w:lang w:val="en-US"/>
              </w:rPr>
              <w:t>ENESA</w:t>
            </w:r>
          </w:p>
        </w:tc>
        <w:tc>
          <w:tcPr>
            <w:tcW w:w="3880" w:type="dxa"/>
          </w:tcPr>
          <w:p w14:paraId="70E96392" w14:textId="77777777" w:rsidR="00911CB9" w:rsidRDefault="00911CB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OC Vale Nº: </w:t>
            </w:r>
            <w:r>
              <w:rPr>
                <w:rFonts w:ascii="Arial" w:hAnsi="Arial" w:cs="Arial"/>
                <w:sz w:val="18"/>
                <w:szCs w:val="18"/>
              </w:rPr>
              <w:t>5500067866</w:t>
            </w:r>
          </w:p>
        </w:tc>
      </w:tr>
      <w:tr w:rsidR="00911CB9" w14:paraId="290E6013" w14:textId="77777777" w:rsidTr="0089501F">
        <w:trPr>
          <w:trHeight w:val="486"/>
        </w:trPr>
        <w:tc>
          <w:tcPr>
            <w:tcW w:w="4976" w:type="dxa"/>
          </w:tcPr>
          <w:p w14:paraId="74FC6599" w14:textId="77777777" w:rsidR="00F40F49" w:rsidRPr="00F40F49" w:rsidRDefault="00911CB9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color w:val="FF0000"/>
                <w:sz w:val="18"/>
              </w:rPr>
            </w:pPr>
            <w:r>
              <w:rPr>
                <w:rFonts w:ascii="Arial" w:hAnsi="Arial"/>
                <w:sz w:val="18"/>
              </w:rPr>
              <w:t>SERVIÇO:</w:t>
            </w:r>
            <w:r w:rsidR="007423EE" w:rsidRPr="00EE72B5">
              <w:rPr>
                <w:rFonts w:ascii="Arial" w:hAnsi="Arial"/>
                <w:b/>
                <w:sz w:val="18"/>
              </w:rPr>
              <w:t xml:space="preserve"> </w:t>
            </w:r>
            <w:r w:rsidR="00A8595B" w:rsidRPr="00EE72B5">
              <w:rPr>
                <w:rFonts w:ascii="Arial" w:hAnsi="Arial"/>
                <w:b/>
                <w:color w:val="FF0000"/>
                <w:sz w:val="18"/>
              </w:rPr>
              <w:t>TORQUEAMENTO</w:t>
            </w:r>
            <w:r w:rsidR="00A8595B">
              <w:rPr>
                <w:rFonts w:ascii="Arial" w:hAnsi="Arial"/>
                <w:color w:val="FF0000"/>
                <w:sz w:val="18"/>
              </w:rPr>
              <w:t xml:space="preserve"> </w:t>
            </w:r>
          </w:p>
        </w:tc>
        <w:tc>
          <w:tcPr>
            <w:tcW w:w="1521" w:type="dxa"/>
          </w:tcPr>
          <w:p w14:paraId="11D28E14" w14:textId="77777777" w:rsidR="00911CB9" w:rsidRDefault="00DC2E7E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ITEM</w:t>
            </w:r>
            <w:r w:rsidR="00911CB9">
              <w:rPr>
                <w:rFonts w:ascii="Arial" w:hAnsi="Arial"/>
                <w:sz w:val="18"/>
                <w:lang w:val="en-US"/>
              </w:rPr>
              <w:t xml:space="preserve"> OC:</w:t>
            </w:r>
          </w:p>
        </w:tc>
        <w:tc>
          <w:tcPr>
            <w:tcW w:w="3880" w:type="dxa"/>
          </w:tcPr>
          <w:p w14:paraId="55A15388" w14:textId="77777777" w:rsidR="00911CB9" w:rsidRPr="006B4072" w:rsidRDefault="00911CB9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 w:rsidRPr="00E1578B">
              <w:rPr>
                <w:rFonts w:ascii="Arial" w:hAnsi="Arial"/>
                <w:sz w:val="18"/>
              </w:rPr>
              <w:t>LOCAL:</w:t>
            </w:r>
            <w:r w:rsidR="00443A1C">
              <w:rPr>
                <w:rFonts w:ascii="Arial" w:hAnsi="Arial"/>
                <w:sz w:val="18"/>
              </w:rPr>
              <w:t xml:space="preserve"> </w:t>
            </w:r>
            <w:r w:rsidR="00DF4D2E">
              <w:rPr>
                <w:rFonts w:ascii="Arial" w:hAnsi="Arial"/>
                <w:sz w:val="18"/>
              </w:rPr>
              <w:t>ESTRUTURA DA CT</w:t>
            </w:r>
            <w:r w:rsidR="00DC2E7E">
              <w:rPr>
                <w:rFonts w:ascii="Arial" w:hAnsi="Arial"/>
                <w:sz w:val="18"/>
              </w:rPr>
              <w:t xml:space="preserve"> / SI 3150 KP </w:t>
            </w:r>
            <w:r w:rsidR="00DF4D2E">
              <w:rPr>
                <w:rFonts w:ascii="Arial" w:hAnsi="Arial"/>
                <w:sz w:val="18"/>
              </w:rPr>
              <w:t>-01</w:t>
            </w:r>
          </w:p>
        </w:tc>
      </w:tr>
      <w:tr w:rsidR="008D56C6" w14:paraId="2B74CBBD" w14:textId="77777777" w:rsidTr="0089501F">
        <w:trPr>
          <w:trHeight w:val="486"/>
        </w:trPr>
        <w:tc>
          <w:tcPr>
            <w:tcW w:w="4976" w:type="dxa"/>
          </w:tcPr>
          <w:p w14:paraId="27888050" w14:textId="77777777" w:rsidR="00CC01F8" w:rsidRPr="00EE72B5" w:rsidRDefault="008D56C6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ELABORADOR POR:</w:t>
            </w:r>
            <w:r w:rsidR="00067E22">
              <w:rPr>
                <w:rFonts w:ascii="Arial" w:hAnsi="Arial"/>
                <w:sz w:val="18"/>
              </w:rPr>
              <w:t xml:space="preserve"> </w:t>
            </w:r>
            <w:r w:rsidR="00DF4D2E" w:rsidRPr="00EE72B5">
              <w:rPr>
                <w:rFonts w:ascii="Arial" w:hAnsi="Arial"/>
                <w:b/>
                <w:sz w:val="18"/>
              </w:rPr>
              <w:t>CLODOMIR</w:t>
            </w:r>
            <w:r w:rsidR="00DE0F26" w:rsidRPr="00EE72B5">
              <w:rPr>
                <w:rFonts w:ascii="Arial" w:hAnsi="Arial"/>
                <w:b/>
                <w:sz w:val="18"/>
              </w:rPr>
              <w:t xml:space="preserve"> JUNIOR</w:t>
            </w:r>
          </w:p>
        </w:tc>
        <w:tc>
          <w:tcPr>
            <w:tcW w:w="1521" w:type="dxa"/>
          </w:tcPr>
          <w:p w14:paraId="3AAF3483" w14:textId="77777777" w:rsidR="00955D97" w:rsidRPr="00915890" w:rsidRDefault="00955D97" w:rsidP="00955D9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 w:rsidRPr="00915890">
              <w:rPr>
                <w:rFonts w:ascii="Arial" w:hAnsi="Arial"/>
                <w:b/>
                <w:sz w:val="18"/>
                <w:lang w:val="en-US"/>
              </w:rPr>
              <w:t>GRAU DE</w:t>
            </w:r>
          </w:p>
          <w:p w14:paraId="6E7E48F3" w14:textId="77777777" w:rsidR="008D56C6" w:rsidRPr="00915890" w:rsidRDefault="00955D97" w:rsidP="00955D9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 w:rsidRPr="00915890">
              <w:rPr>
                <w:rFonts w:ascii="Arial" w:hAnsi="Arial"/>
                <w:b/>
                <w:sz w:val="18"/>
                <w:lang w:val="en-US"/>
              </w:rPr>
              <w:t>CATEGORIA</w:t>
            </w:r>
          </w:p>
        </w:tc>
        <w:tc>
          <w:tcPr>
            <w:tcW w:w="3880" w:type="dxa"/>
          </w:tcPr>
          <w:p w14:paraId="7DC1776D" w14:textId="77777777" w:rsidR="00E1578B" w:rsidRPr="00955D97" w:rsidRDefault="00955D97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r w:rsidR="00E1578B" w:rsidRPr="00955D97">
              <w:rPr>
                <w:rFonts w:ascii="Arial" w:hAnsi="Arial"/>
                <w:b/>
              </w:rPr>
              <w:t>“A”</w:t>
            </w:r>
            <w:r w:rsidR="00E1578B" w:rsidRPr="00955D97">
              <w:rPr>
                <w:rFonts w:ascii="Arial" w:hAnsi="Arial"/>
              </w:rPr>
              <w:t xml:space="preserve"> IMPEDITIVA            </w:t>
            </w:r>
            <w:proofErr w:type="gramStart"/>
            <w:r w:rsidR="00E1578B" w:rsidRPr="00955D97"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 xml:space="preserve"> </w:t>
            </w:r>
            <w:r w:rsidR="00E1578B" w:rsidRPr="00955D97">
              <w:rPr>
                <w:rFonts w:ascii="Arial" w:hAnsi="Arial"/>
              </w:rPr>
              <w:t>(</w:t>
            </w:r>
            <w:proofErr w:type="gramEnd"/>
            <w:r w:rsidR="00E1578B" w:rsidRPr="00955D97">
              <w:rPr>
                <w:rFonts w:ascii="Arial" w:hAnsi="Arial"/>
              </w:rPr>
              <w:t xml:space="preserve"> </w:t>
            </w:r>
            <w:r w:rsidR="00EE72B5">
              <w:rPr>
                <w:rFonts w:ascii="Arial" w:hAnsi="Arial"/>
              </w:rPr>
              <w:t xml:space="preserve"> </w:t>
            </w:r>
            <w:r w:rsidR="00A8595B">
              <w:rPr>
                <w:rFonts w:ascii="Arial" w:hAnsi="Arial"/>
              </w:rPr>
              <w:t>X</w:t>
            </w:r>
            <w:r w:rsidR="00B658ED">
              <w:rPr>
                <w:rFonts w:ascii="Arial" w:hAnsi="Arial"/>
              </w:rPr>
              <w:t xml:space="preserve"> </w:t>
            </w:r>
            <w:r w:rsidR="00E1578B" w:rsidRPr="00955D97">
              <w:rPr>
                <w:rFonts w:ascii="Arial" w:hAnsi="Arial"/>
              </w:rPr>
              <w:t xml:space="preserve"> ) </w:t>
            </w:r>
          </w:p>
          <w:p w14:paraId="020F9932" w14:textId="77777777" w:rsidR="008D56C6" w:rsidRPr="00E1578B" w:rsidRDefault="00E1578B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6"/>
                <w:szCs w:val="16"/>
              </w:rPr>
            </w:pPr>
            <w:r w:rsidRPr="00955D97">
              <w:rPr>
                <w:rFonts w:ascii="Arial" w:hAnsi="Arial"/>
                <w:b/>
              </w:rPr>
              <w:t xml:space="preserve"> “B”</w:t>
            </w:r>
            <w:r w:rsidRPr="00955D97">
              <w:rPr>
                <w:rFonts w:ascii="Arial" w:hAnsi="Arial"/>
              </w:rPr>
              <w:t xml:space="preserve"> NÃO IMPEDITIVA   </w:t>
            </w:r>
            <w:proofErr w:type="gramStart"/>
            <w:r w:rsidRPr="00955D97">
              <w:rPr>
                <w:rFonts w:ascii="Arial" w:hAnsi="Arial"/>
              </w:rPr>
              <w:t xml:space="preserve">   (</w:t>
            </w:r>
            <w:proofErr w:type="gramEnd"/>
            <w:r w:rsidRPr="00955D97">
              <w:rPr>
                <w:rFonts w:ascii="Arial" w:hAnsi="Arial"/>
              </w:rPr>
              <w:t xml:space="preserve"> </w:t>
            </w:r>
            <w:r w:rsidR="00DD0BC2">
              <w:rPr>
                <w:rFonts w:ascii="Arial" w:hAnsi="Arial"/>
              </w:rPr>
              <w:t xml:space="preserve"> </w:t>
            </w:r>
            <w:r w:rsidRPr="00955D97">
              <w:rPr>
                <w:rFonts w:ascii="Arial" w:hAnsi="Arial"/>
              </w:rPr>
              <w:t xml:space="preserve"> </w:t>
            </w:r>
            <w:r w:rsidR="00EE72B5">
              <w:rPr>
                <w:rFonts w:ascii="Arial" w:hAnsi="Arial"/>
              </w:rPr>
              <w:t xml:space="preserve">   </w:t>
            </w:r>
            <w:r w:rsidRPr="00955D97">
              <w:rPr>
                <w:rFonts w:ascii="Arial" w:hAnsi="Arial"/>
              </w:rPr>
              <w:t>)</w:t>
            </w:r>
          </w:p>
        </w:tc>
      </w:tr>
      <w:tr w:rsidR="00915890" w14:paraId="378902E4" w14:textId="77777777" w:rsidTr="0089501F">
        <w:trPr>
          <w:trHeight w:val="486"/>
        </w:trPr>
        <w:tc>
          <w:tcPr>
            <w:tcW w:w="10377" w:type="dxa"/>
            <w:gridSpan w:val="3"/>
          </w:tcPr>
          <w:p w14:paraId="3AB8CA75" w14:textId="77777777" w:rsidR="00915890" w:rsidRDefault="00915890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</w:rPr>
            </w:pPr>
            <w:r w:rsidRPr="001C4731">
              <w:rPr>
                <w:rFonts w:cs="Arial"/>
                <w:b/>
              </w:rPr>
              <w:t>Tipo A</w:t>
            </w:r>
            <w:r w:rsidRPr="0039247A">
              <w:rPr>
                <w:rFonts w:cs="Arial"/>
              </w:rPr>
              <w:t xml:space="preserve"> – impeditiva operação (impedem o hand-over para operação) – deverão ser sanadas até o final do teste com carga.</w:t>
            </w:r>
          </w:p>
          <w:p w14:paraId="5E3BCF35" w14:textId="77777777" w:rsidR="00915890" w:rsidRDefault="00915890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b/>
                <w:sz w:val="16"/>
                <w:szCs w:val="16"/>
              </w:rPr>
            </w:pPr>
            <w:r w:rsidRPr="001C4731">
              <w:rPr>
                <w:rFonts w:cs="Arial"/>
                <w:b/>
              </w:rPr>
              <w:t>Tipo B</w:t>
            </w:r>
            <w:r w:rsidRPr="0039247A">
              <w:rPr>
                <w:rFonts w:cs="Arial"/>
              </w:rPr>
              <w:t xml:space="preserve"> – não impeditivas</w:t>
            </w:r>
            <w:r>
              <w:rPr>
                <w:rFonts w:cs="Arial"/>
              </w:rPr>
              <w:t xml:space="preserve"> - </w:t>
            </w:r>
            <w:r w:rsidRPr="0039247A">
              <w:rPr>
                <w:rFonts w:cs="Arial"/>
              </w:rPr>
              <w:t>Pendências menos críticas passíveis de discussão para possível hand-o</w:t>
            </w:r>
            <w:r>
              <w:rPr>
                <w:rFonts w:cs="Arial"/>
              </w:rPr>
              <w:t>ver para operação</w:t>
            </w:r>
          </w:p>
        </w:tc>
      </w:tr>
      <w:tr w:rsidR="00E1578B" w14:paraId="4C9D3FE8" w14:textId="77777777" w:rsidTr="0089501F">
        <w:trPr>
          <w:trHeight w:val="486"/>
        </w:trPr>
        <w:tc>
          <w:tcPr>
            <w:tcW w:w="10377" w:type="dxa"/>
            <w:gridSpan w:val="3"/>
          </w:tcPr>
          <w:p w14:paraId="1E40A81E" w14:textId="77777777" w:rsidR="00E1578B" w:rsidRDefault="00E1578B" w:rsidP="00E1578B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 w:rsidRPr="00955D97">
              <w:rPr>
                <w:b/>
                <w:noProof/>
              </w:rPr>
              <w:pict w14:anchorId="684122D6">
                <v:rect id="_x0000_s2188" style="position:absolute;margin-left:93.6pt;margin-top:6.65pt;width:9pt;height:9pt;z-index:19;mso-position-horizontal-relative:text;mso-position-vertical-relative:text" o:allowincell="f"/>
              </w:pict>
            </w:r>
            <w:r w:rsidRPr="00955D97">
              <w:rPr>
                <w:b/>
                <w:lang w:val="pt-BR" w:eastAsia="pt-BR"/>
              </w:rPr>
              <w:pict w14:anchorId="25E267FA">
                <v:rect id="Retângulo 7" o:spid="_x0000_s2183" style="position:absolute;margin-left:161.1pt;margin-top:3.65pt;width:9pt;height:9pt;z-index:14;mso-position-horizontal-relative:text;mso-position-vertical-relative:text" o:allowincell="f"/>
              </w:pict>
            </w:r>
            <w:r w:rsidRPr="00955D97">
              <w:rPr>
                <w:b/>
                <w:lang w:val="pt-BR" w:eastAsia="pt-BR"/>
              </w:rPr>
              <w:pict w14:anchorId="79BB9B70">
                <v:rect id="Retângulo 5" o:spid="_x0000_s2185" style="position:absolute;margin-left:310.1pt;margin-top:3.65pt;width:9pt;height:9pt;z-index:16;mso-position-horizontal-relative:text;mso-position-vertical-relative:text" o:allowincell="f"/>
              </w:pict>
            </w:r>
            <w:r w:rsidRPr="00955D97">
              <w:rPr>
                <w:b/>
                <w:lang w:val="pt-BR" w:eastAsia="pt-BR"/>
              </w:rPr>
              <w:pict w14:anchorId="2D470BAE">
                <v:rect id="Retângulo 6" o:spid="_x0000_s2184" style="position:absolute;margin-left:243.6pt;margin-top:3.65pt;width:9pt;height:9pt;z-index:15;mso-position-horizontal-relative:text;mso-position-vertical-relative:text" o:allowincell="f"/>
              </w:pict>
            </w:r>
            <w:r w:rsidRPr="00955D97">
              <w:rPr>
                <w:rFonts w:ascii="Arial" w:hAnsi="Arial"/>
                <w:b/>
                <w:sz w:val="18"/>
              </w:rPr>
              <w:t>Não Conformidade</w:t>
            </w:r>
            <w:r>
              <w:rPr>
                <w:rFonts w:ascii="Arial" w:hAnsi="Arial"/>
                <w:sz w:val="18"/>
              </w:rPr>
              <w:t>:         Montagem          Matéria Prima          Fabricação          Embalagem/Identificação Outros</w:t>
            </w:r>
            <w:r>
              <w:rPr>
                <w:rFonts w:ascii="Arial" w:hAnsi="Arial"/>
                <w:b/>
                <w:sz w:val="18"/>
              </w:rPr>
              <w:t xml:space="preserve">: </w:t>
            </w:r>
            <w:r>
              <w:rPr>
                <w:rFonts w:ascii="Arial" w:hAnsi="Arial"/>
                <w:sz w:val="18"/>
              </w:rPr>
              <w:t xml:space="preserve"> ACESSO</w:t>
            </w:r>
          </w:p>
          <w:p w14:paraId="317E3EB9" w14:textId="790807EA" w:rsidR="00E1578B" w:rsidRDefault="00E1578B" w:rsidP="00E1578B">
            <w:pPr>
              <w:tabs>
                <w:tab w:val="left" w:pos="-720"/>
                <w:tab w:val="left" w:pos="2865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 w:rsidRPr="00955D97">
              <w:rPr>
                <w:b/>
                <w:noProof/>
              </w:rPr>
              <w:pict w14:anchorId="1997CC95">
                <v:rect id="_x0000_s2191" style="position:absolute;margin-left:208.05pt;margin-top:21.2pt;width:9pt;height:9pt;z-index:22" o:allowincell="f"/>
              </w:pict>
            </w:r>
            <w:r w:rsidRPr="00955D97">
              <w:rPr>
                <w:b/>
                <w:noProof/>
              </w:rPr>
              <w:pict w14:anchorId="6F9036B5">
                <v:rect id="_x0000_s2190" style="position:absolute;margin-left:126.4pt;margin-top:21.2pt;width:9pt;height:9pt;z-index:21" o:allowincell="f" fillcolor="black"/>
              </w:pict>
            </w:r>
            <w:r w:rsidRPr="00955D97">
              <w:rPr>
                <w:b/>
                <w:noProof/>
              </w:rPr>
              <w:pict w14:anchorId="0A8FC202">
                <v:rect id="_x0000_s2189" style="position:absolute;margin-left:54.45pt;margin-top:20.1pt;width:9pt;height:9pt;z-index:20" o:allowincell="f" filled="f" fillcolor="black"/>
              </w:pict>
            </w:r>
            <w:r w:rsidRPr="00955D97">
              <w:rPr>
                <w:b/>
                <w:noProof/>
              </w:rPr>
              <w:pict w14:anchorId="04B1AE3B">
                <v:rect id="_x0000_s2187" style="position:absolute;margin-left:349.35pt;margin-top:20.1pt;width:9pt;height:9pt;z-index:18" o:allowincell="f"/>
              </w:pict>
            </w:r>
            <w:r w:rsidRPr="00955D97">
              <w:rPr>
                <w:b/>
                <w:noProof/>
              </w:rPr>
              <w:pict w14:anchorId="2F75B4D9">
                <v:rect id="_x0000_s2186" style="position:absolute;margin-left:280.35pt;margin-top:20.1pt;width:9pt;height:9pt;z-index:17" o:allowincell="f"/>
              </w:pict>
            </w:r>
            <w:r w:rsidRPr="00955D97">
              <w:rPr>
                <w:rFonts w:ascii="Arial" w:hAnsi="Arial"/>
                <w:b/>
                <w:sz w:val="18"/>
              </w:rPr>
              <w:t>Disciplina</w:t>
            </w:r>
            <w:r>
              <w:rPr>
                <w:rFonts w:ascii="Arial" w:hAnsi="Arial"/>
                <w:sz w:val="18"/>
              </w:rPr>
              <w:t xml:space="preserve">:       Civil                        Mecânica               </w:t>
            </w:r>
            <w:r w:rsidR="0077659F">
              <w:rPr>
                <w:rFonts w:ascii="Arial" w:hAnsi="Arial"/>
                <w:sz w:val="18"/>
              </w:rPr>
              <w:t xml:space="preserve"> Elétrica</w:t>
            </w:r>
            <w:r>
              <w:rPr>
                <w:rFonts w:ascii="Arial" w:hAnsi="Arial"/>
                <w:sz w:val="18"/>
              </w:rPr>
              <w:t xml:space="preserve">                 Engenharia         Suprimentos</w:t>
            </w:r>
          </w:p>
          <w:p w14:paraId="5338FF0C" w14:textId="77777777" w:rsidR="000C22AF" w:rsidRPr="00E1578B" w:rsidRDefault="000C22AF" w:rsidP="00E1578B">
            <w:pPr>
              <w:tabs>
                <w:tab w:val="left" w:pos="-720"/>
                <w:tab w:val="left" w:pos="2865"/>
              </w:tabs>
              <w:suppressAutoHyphens/>
              <w:spacing w:before="90"/>
              <w:rPr>
                <w:rFonts w:ascii="Arial" w:hAnsi="Arial"/>
                <w:sz w:val="18"/>
              </w:rPr>
            </w:pPr>
          </w:p>
        </w:tc>
      </w:tr>
      <w:tr w:rsidR="00915890" w14:paraId="2BA2FB9F" w14:textId="77777777" w:rsidTr="0089501F">
        <w:trPr>
          <w:trHeight w:val="486"/>
        </w:trPr>
        <w:tc>
          <w:tcPr>
            <w:tcW w:w="10377" w:type="dxa"/>
            <w:gridSpan w:val="3"/>
          </w:tcPr>
          <w:p w14:paraId="47A98B3C" w14:textId="77777777" w:rsidR="00043303" w:rsidRPr="0077659F" w:rsidRDefault="00255A8F" w:rsidP="00255A8F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  <w:sz w:val="24"/>
                <w:szCs w:val="24"/>
                <w:u w:val="single"/>
              </w:rPr>
            </w:pPr>
            <w:r w:rsidRPr="0077659F">
              <w:rPr>
                <w:b/>
                <w:noProof/>
                <w:sz w:val="24"/>
                <w:szCs w:val="24"/>
                <w:u w:val="single"/>
              </w:rPr>
              <w:t>DESCRIÇÃO DA NÃO CONFORMIDADE:</w:t>
            </w:r>
          </w:p>
          <w:p w14:paraId="4E4F6279" w14:textId="77777777" w:rsidR="0039266E" w:rsidRPr="00F50EC6" w:rsidRDefault="0039266E" w:rsidP="00F26223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F50EC6">
              <w:rPr>
                <w:rFonts w:ascii="Arial" w:hAnsi="Arial" w:cs="Arial"/>
                <w:noProof/>
                <w:sz w:val="24"/>
                <w:szCs w:val="24"/>
              </w:rPr>
              <w:t xml:space="preserve">Inspeção </w:t>
            </w:r>
            <w:r w:rsidR="00F3373C" w:rsidRPr="00F50EC6">
              <w:rPr>
                <w:rFonts w:ascii="Arial" w:hAnsi="Arial" w:cs="Arial"/>
                <w:noProof/>
                <w:sz w:val="24"/>
                <w:szCs w:val="24"/>
              </w:rPr>
              <w:t>D</w:t>
            </w:r>
            <w:r w:rsidR="00E86A43" w:rsidRPr="00F50EC6">
              <w:rPr>
                <w:rFonts w:ascii="Arial" w:hAnsi="Arial" w:cs="Arial"/>
                <w:noProof/>
                <w:sz w:val="24"/>
                <w:szCs w:val="24"/>
              </w:rPr>
              <w:t>UCTOR evi</w:t>
            </w:r>
            <w:r w:rsidR="00EE72B5" w:rsidRPr="00F50EC6">
              <w:rPr>
                <w:rFonts w:ascii="Arial" w:hAnsi="Arial" w:cs="Arial"/>
                <w:noProof/>
                <w:sz w:val="24"/>
                <w:szCs w:val="24"/>
              </w:rPr>
              <w:t>denciou desvios na</w:t>
            </w:r>
            <w:r w:rsidR="00A8595B" w:rsidRPr="00F50EC6">
              <w:rPr>
                <w:rFonts w:ascii="Arial" w:hAnsi="Arial" w:cs="Arial"/>
                <w:noProof/>
                <w:sz w:val="24"/>
                <w:szCs w:val="24"/>
              </w:rPr>
              <w:t xml:space="preserve"> fixação</w:t>
            </w:r>
            <w:r w:rsidR="00DF4D2E" w:rsidRPr="00F50EC6">
              <w:rPr>
                <w:rFonts w:ascii="Arial" w:hAnsi="Arial" w:cs="Arial"/>
                <w:noProof/>
                <w:sz w:val="24"/>
                <w:szCs w:val="24"/>
              </w:rPr>
              <w:t xml:space="preserve"> de</w:t>
            </w:r>
            <w:r w:rsidR="00EE72B5" w:rsidRPr="00F50EC6">
              <w:rPr>
                <w:rFonts w:ascii="Arial" w:hAnsi="Arial" w:cs="Arial"/>
                <w:noProof/>
                <w:sz w:val="24"/>
                <w:szCs w:val="24"/>
              </w:rPr>
              <w:t xml:space="preserve"> elementos de</w:t>
            </w:r>
            <w:r w:rsidR="00DF4D2E" w:rsidRPr="00F50EC6">
              <w:rPr>
                <w:rFonts w:ascii="Arial" w:hAnsi="Arial" w:cs="Arial"/>
                <w:noProof/>
                <w:sz w:val="24"/>
                <w:szCs w:val="24"/>
              </w:rPr>
              <w:t xml:space="preserve"> ligações parafusadas</w:t>
            </w:r>
            <w:r w:rsidR="00271CC1" w:rsidRPr="00F50EC6">
              <w:rPr>
                <w:rFonts w:ascii="Arial" w:hAnsi="Arial" w:cs="Arial"/>
                <w:noProof/>
                <w:sz w:val="24"/>
                <w:szCs w:val="24"/>
              </w:rPr>
              <w:t xml:space="preserve"> protendidas</w:t>
            </w:r>
            <w:r w:rsidR="00DF4D2E" w:rsidRPr="00F50EC6">
              <w:rPr>
                <w:rFonts w:ascii="Arial" w:hAnsi="Arial" w:cs="Arial"/>
                <w:noProof/>
                <w:sz w:val="24"/>
                <w:szCs w:val="24"/>
              </w:rPr>
              <w:t xml:space="preserve"> de 1”</w:t>
            </w:r>
            <w:r w:rsidR="0043752D" w:rsidRPr="00F50EC6">
              <w:rPr>
                <w:rFonts w:ascii="Arial" w:hAnsi="Arial" w:cs="Arial"/>
                <w:noProof/>
                <w:sz w:val="24"/>
                <w:szCs w:val="24"/>
              </w:rPr>
              <w:t xml:space="preserve"> de acoplamento da viga V1248</w:t>
            </w:r>
            <w:r w:rsidR="0077659F" w:rsidRPr="00F50EC6">
              <w:rPr>
                <w:rFonts w:ascii="Arial" w:hAnsi="Arial" w:cs="Arial"/>
                <w:noProof/>
                <w:sz w:val="24"/>
                <w:szCs w:val="24"/>
              </w:rPr>
              <w:t xml:space="preserve"> adjacente</w:t>
            </w:r>
            <w:r w:rsidR="0043752D" w:rsidRPr="00F50EC6">
              <w:rPr>
                <w:rFonts w:ascii="Arial" w:hAnsi="Arial" w:cs="Arial"/>
                <w:noProof/>
                <w:sz w:val="24"/>
                <w:szCs w:val="24"/>
              </w:rPr>
              <w:t xml:space="preserve"> ao contraventamento DN1543 da estrutura do</w:t>
            </w:r>
            <w:r w:rsidRPr="00F50EC6">
              <w:rPr>
                <w:rFonts w:ascii="Arial" w:hAnsi="Arial" w:cs="Arial"/>
                <w:noProof/>
                <w:sz w:val="24"/>
                <w:szCs w:val="24"/>
              </w:rPr>
              <w:t xml:space="preserve"> CT</w:t>
            </w:r>
            <w:r w:rsidR="00EE72B5" w:rsidRPr="00F50EC6">
              <w:rPr>
                <w:rFonts w:ascii="Arial" w:hAnsi="Arial" w:cs="Arial"/>
                <w:noProof/>
                <w:sz w:val="24"/>
                <w:szCs w:val="24"/>
              </w:rPr>
              <w:t xml:space="preserve"> / SI </w:t>
            </w:r>
            <w:r w:rsidRPr="00F50EC6">
              <w:rPr>
                <w:rFonts w:ascii="Arial" w:hAnsi="Arial" w:cs="Arial"/>
                <w:noProof/>
                <w:sz w:val="24"/>
                <w:szCs w:val="24"/>
              </w:rPr>
              <w:t>-3150KP-01</w:t>
            </w:r>
            <w:r w:rsidR="00DE0F26" w:rsidRPr="00F50EC6">
              <w:rPr>
                <w:rFonts w:ascii="Arial" w:hAnsi="Arial" w:cs="Arial"/>
                <w:noProof/>
                <w:sz w:val="24"/>
                <w:szCs w:val="24"/>
              </w:rPr>
              <w:t>.</w:t>
            </w:r>
          </w:p>
          <w:p w14:paraId="5681A874" w14:textId="77777777" w:rsidR="008B7362" w:rsidRPr="00F50EC6" w:rsidRDefault="0086300E" w:rsidP="00F26223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F50EC6">
              <w:rPr>
                <w:rFonts w:ascii="Arial" w:hAnsi="Arial" w:cs="Arial"/>
                <w:noProof/>
                <w:sz w:val="24"/>
                <w:szCs w:val="24"/>
              </w:rPr>
              <w:t>Identificado elemento de ligação parafusada</w:t>
            </w:r>
            <w:r w:rsidR="00BB0263" w:rsidRPr="00F50EC6">
              <w:rPr>
                <w:rFonts w:ascii="Arial" w:hAnsi="Arial" w:cs="Arial"/>
                <w:noProof/>
                <w:sz w:val="24"/>
                <w:szCs w:val="24"/>
              </w:rPr>
              <w:t xml:space="preserve"> com sinalização de torque de inspeção</w:t>
            </w:r>
            <w:r w:rsidR="007B2F99" w:rsidRPr="00F50EC6">
              <w:rPr>
                <w:rFonts w:ascii="Arial" w:hAnsi="Arial" w:cs="Arial"/>
                <w:noProof/>
                <w:sz w:val="24"/>
                <w:szCs w:val="24"/>
              </w:rPr>
              <w:t xml:space="preserve"> inadequado</w:t>
            </w:r>
            <w:r w:rsidR="00BB0263" w:rsidRPr="00F50EC6">
              <w:rPr>
                <w:rFonts w:ascii="Arial" w:hAnsi="Arial" w:cs="Arial"/>
                <w:noProof/>
                <w:sz w:val="24"/>
                <w:szCs w:val="24"/>
              </w:rPr>
              <w:t xml:space="preserve"> conforme coloração ilustrada</w:t>
            </w:r>
            <w:r w:rsidRPr="00F50EC6">
              <w:rPr>
                <w:rFonts w:ascii="Arial" w:hAnsi="Arial" w:cs="Arial"/>
                <w:noProof/>
                <w:sz w:val="24"/>
                <w:szCs w:val="24"/>
              </w:rPr>
              <w:t>,</w:t>
            </w:r>
            <w:r w:rsidR="00BB0263" w:rsidRPr="00F50EC6">
              <w:rPr>
                <w:rFonts w:ascii="Arial" w:hAnsi="Arial" w:cs="Arial"/>
                <w:noProof/>
                <w:sz w:val="24"/>
                <w:szCs w:val="24"/>
              </w:rPr>
              <w:t xml:space="preserve"> no entanto existem 2 parafusos com</w:t>
            </w:r>
            <w:r w:rsidR="00271CC1" w:rsidRPr="00F50EC6">
              <w:rPr>
                <w:rFonts w:ascii="Arial" w:hAnsi="Arial" w:cs="Arial"/>
                <w:noProof/>
                <w:sz w:val="24"/>
                <w:szCs w:val="24"/>
              </w:rPr>
              <w:t xml:space="preserve"> não complementação do fio de rosca do parafuso</w:t>
            </w:r>
            <w:r w:rsidR="00A95591" w:rsidRPr="00F50EC6">
              <w:rPr>
                <w:rFonts w:ascii="Arial" w:hAnsi="Arial" w:cs="Arial"/>
                <w:noProof/>
                <w:sz w:val="24"/>
                <w:szCs w:val="24"/>
              </w:rPr>
              <w:t xml:space="preserve"> e aparentemente com folgas</w:t>
            </w:r>
            <w:r w:rsidR="00BB0263" w:rsidRPr="00F50EC6">
              <w:rPr>
                <w:rFonts w:ascii="Arial" w:hAnsi="Arial" w:cs="Arial"/>
                <w:noProof/>
                <w:sz w:val="24"/>
                <w:szCs w:val="24"/>
              </w:rPr>
              <w:t>, desta forma não atendendo aos padrões técnicos e necessitando de reavaliação e adequaç</w:t>
            </w:r>
            <w:r w:rsidR="00A15837" w:rsidRPr="00F50EC6">
              <w:rPr>
                <w:rFonts w:ascii="Arial" w:hAnsi="Arial" w:cs="Arial"/>
                <w:noProof/>
                <w:sz w:val="24"/>
                <w:szCs w:val="24"/>
              </w:rPr>
              <w:t>ão pa</w:t>
            </w:r>
            <w:r w:rsidR="00BB0263" w:rsidRPr="00F50EC6">
              <w:rPr>
                <w:rFonts w:ascii="Arial" w:hAnsi="Arial" w:cs="Arial"/>
                <w:noProof/>
                <w:sz w:val="24"/>
                <w:szCs w:val="24"/>
              </w:rPr>
              <w:t>ra conformidade.</w:t>
            </w:r>
          </w:p>
          <w:p w14:paraId="47284494" w14:textId="77777777" w:rsidR="008B7362" w:rsidRPr="0077659F" w:rsidRDefault="008B7362" w:rsidP="00F26223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noProof/>
                <w:sz w:val="24"/>
                <w:szCs w:val="24"/>
              </w:rPr>
            </w:pPr>
          </w:p>
          <w:p w14:paraId="6EDBC4D1" w14:textId="77777777" w:rsidR="00A8595B" w:rsidRDefault="00E86A43" w:rsidP="00F26223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noProof/>
                <w:sz w:val="24"/>
                <w:szCs w:val="24"/>
              </w:rPr>
            </w:pPr>
            <w:r w:rsidRPr="0077659F">
              <w:rPr>
                <w:b/>
                <w:noProof/>
                <w:sz w:val="24"/>
                <w:szCs w:val="24"/>
              </w:rPr>
              <w:t xml:space="preserve"> </w:t>
            </w:r>
            <w:r w:rsidR="008B7362" w:rsidRPr="0077659F">
              <w:rPr>
                <w:b/>
                <w:noProof/>
                <w:sz w:val="24"/>
                <w:szCs w:val="24"/>
              </w:rPr>
              <w:t xml:space="preserve">Conforme solicitado em especificação Vale </w:t>
            </w:r>
            <w:r w:rsidR="00EA1294" w:rsidRPr="0077659F">
              <w:rPr>
                <w:b/>
                <w:noProof/>
                <w:sz w:val="24"/>
                <w:szCs w:val="24"/>
              </w:rPr>
              <w:t>PNR000048</w:t>
            </w:r>
            <w:r w:rsidR="00F27F39" w:rsidRPr="0077659F">
              <w:rPr>
                <w:b/>
                <w:noProof/>
                <w:sz w:val="24"/>
                <w:szCs w:val="24"/>
              </w:rPr>
              <w:t xml:space="preserve"> no item</w:t>
            </w:r>
            <w:r w:rsidR="00CA7AFF" w:rsidRPr="0077659F">
              <w:rPr>
                <w:b/>
                <w:noProof/>
                <w:sz w:val="24"/>
                <w:szCs w:val="24"/>
              </w:rPr>
              <w:t xml:space="preserve"> 6.4.2.3.3 sub item</w:t>
            </w:r>
            <w:r w:rsidR="00F27F39" w:rsidRPr="0077659F">
              <w:rPr>
                <w:b/>
                <w:noProof/>
                <w:sz w:val="24"/>
                <w:szCs w:val="24"/>
              </w:rPr>
              <w:t xml:space="preserve"> </w:t>
            </w:r>
            <w:r w:rsidR="00EA1294" w:rsidRPr="0077659F">
              <w:rPr>
                <w:b/>
                <w:noProof/>
                <w:sz w:val="24"/>
                <w:szCs w:val="24"/>
              </w:rPr>
              <w:t>III</w:t>
            </w:r>
            <w:r w:rsidR="00801865" w:rsidRPr="0077659F">
              <w:rPr>
                <w:b/>
                <w:noProof/>
                <w:sz w:val="24"/>
                <w:szCs w:val="24"/>
              </w:rPr>
              <w:t xml:space="preserve"> devem ser verificados os seguintes itens:</w:t>
            </w:r>
          </w:p>
          <w:p w14:paraId="001A8B14" w14:textId="77777777" w:rsidR="00C73EDB" w:rsidRPr="0077659F" w:rsidRDefault="00C73EDB" w:rsidP="00F26223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noProof/>
                <w:sz w:val="24"/>
                <w:szCs w:val="24"/>
              </w:rPr>
            </w:pPr>
          </w:p>
          <w:p w14:paraId="15562934" w14:textId="77777777" w:rsidR="00801865" w:rsidRPr="0077659F" w:rsidRDefault="00801865" w:rsidP="00F26223">
            <w:pPr>
              <w:numPr>
                <w:ilvl w:val="0"/>
                <w:numId w:val="1"/>
              </w:num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noProof/>
                <w:sz w:val="24"/>
                <w:szCs w:val="24"/>
              </w:rPr>
            </w:pPr>
            <w:r w:rsidRPr="0077659F">
              <w:rPr>
                <w:b/>
                <w:noProof/>
                <w:sz w:val="24"/>
                <w:szCs w:val="24"/>
              </w:rPr>
              <w:t>A quantidade minima de filetes de rosca alem da porca deve ser de duas unidades.</w:t>
            </w:r>
          </w:p>
          <w:p w14:paraId="25776671" w14:textId="77777777" w:rsidR="00C73EDB" w:rsidRDefault="00C73EDB" w:rsidP="00F26223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noProof/>
                <w:sz w:val="24"/>
                <w:szCs w:val="24"/>
              </w:rPr>
            </w:pPr>
          </w:p>
          <w:p w14:paraId="70A1C7E2" w14:textId="77777777" w:rsidR="00A8595B" w:rsidRPr="0077659F" w:rsidRDefault="00A8595B" w:rsidP="00F26223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noProof/>
                <w:sz w:val="24"/>
                <w:szCs w:val="24"/>
              </w:rPr>
            </w:pPr>
            <w:r w:rsidRPr="0077659F">
              <w:rPr>
                <w:b/>
                <w:noProof/>
                <w:sz w:val="24"/>
                <w:szCs w:val="24"/>
              </w:rPr>
              <w:t xml:space="preserve">São considerados fixadores inadequados em uma ligação: </w:t>
            </w:r>
          </w:p>
          <w:p w14:paraId="097E1C6B" w14:textId="77777777" w:rsidR="00E86A43" w:rsidRDefault="00A8595B" w:rsidP="00F26223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noProof/>
                <w:sz w:val="24"/>
                <w:szCs w:val="24"/>
              </w:rPr>
            </w:pPr>
            <w:r w:rsidRPr="0077659F">
              <w:rPr>
                <w:b/>
                <w:noProof/>
                <w:sz w:val="24"/>
                <w:szCs w:val="24"/>
              </w:rPr>
              <w:t xml:space="preserve"> Fixadores curtos para a ligação (parafusos com menos de dois fios de </w:t>
            </w:r>
            <w:r w:rsidR="00EA1294" w:rsidRPr="0077659F">
              <w:rPr>
                <w:b/>
                <w:noProof/>
                <w:sz w:val="24"/>
                <w:szCs w:val="24"/>
              </w:rPr>
              <w:t xml:space="preserve">rosca após a porca) </w:t>
            </w:r>
          </w:p>
          <w:p w14:paraId="4614FD54" w14:textId="77777777" w:rsidR="00C73EDB" w:rsidRDefault="00C73EDB" w:rsidP="00F26223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noProof/>
                <w:sz w:val="24"/>
                <w:szCs w:val="24"/>
              </w:rPr>
            </w:pPr>
          </w:p>
          <w:p w14:paraId="2E474BCB" w14:textId="77777777" w:rsidR="00635B53" w:rsidRDefault="00635B53" w:rsidP="00F26223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Conforme procedimento ES – S – 401</w:t>
            </w:r>
            <w:r w:rsidR="00C73EDB">
              <w:rPr>
                <w:b/>
                <w:noProof/>
                <w:sz w:val="24"/>
                <w:szCs w:val="24"/>
              </w:rPr>
              <w:t xml:space="preserve"> Iten 8.1</w:t>
            </w:r>
            <w:r>
              <w:rPr>
                <w:b/>
                <w:noProof/>
                <w:sz w:val="24"/>
                <w:szCs w:val="24"/>
              </w:rPr>
              <w:t xml:space="preserve"> cita:</w:t>
            </w:r>
          </w:p>
          <w:p w14:paraId="00338125" w14:textId="77777777" w:rsidR="00635B53" w:rsidRPr="00C73EDB" w:rsidRDefault="00C73EDB" w:rsidP="00F26223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noProof/>
                <w:sz w:val="24"/>
                <w:szCs w:val="24"/>
              </w:rPr>
            </w:pPr>
            <w:r w:rsidRPr="00C73EDB">
              <w:rPr>
                <w:b/>
                <w:sz w:val="24"/>
                <w:szCs w:val="24"/>
              </w:rPr>
              <w:t>O</w:t>
            </w:r>
            <w:r w:rsidR="00635B53" w:rsidRPr="00C73EDB">
              <w:rPr>
                <w:b/>
                <w:sz w:val="24"/>
                <w:szCs w:val="24"/>
              </w:rPr>
              <w:t>s parafusos torqueados, parcialmente ou totalmente, deverão ser identificados, sinalizando o torqueamento realizado</w:t>
            </w:r>
            <w:r w:rsidRPr="00C73EDB">
              <w:rPr>
                <w:b/>
                <w:sz w:val="24"/>
                <w:szCs w:val="24"/>
              </w:rPr>
              <w:t>.</w:t>
            </w:r>
          </w:p>
          <w:p w14:paraId="52EE061D" w14:textId="77777777" w:rsidR="00F26223" w:rsidRPr="0077659F" w:rsidRDefault="00F26223" w:rsidP="00F26223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noProof/>
                <w:sz w:val="24"/>
                <w:szCs w:val="24"/>
              </w:rPr>
            </w:pPr>
          </w:p>
          <w:p w14:paraId="106D5DAE" w14:textId="77777777" w:rsidR="00BB0263" w:rsidRPr="0039266E" w:rsidRDefault="00BB0263" w:rsidP="00A8595B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 xml:space="preserve">     </w:t>
            </w:r>
          </w:p>
          <w:p w14:paraId="4EAFA797" w14:textId="77777777" w:rsidR="00493F7F" w:rsidRDefault="00493F7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43BD1B5B" w14:textId="77777777" w:rsidR="00493F7F" w:rsidRDefault="00493F7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48CF412F" w14:textId="77777777" w:rsidR="00493F7F" w:rsidRDefault="00493F7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52047AB8" w14:textId="77777777" w:rsidR="003C00EF" w:rsidRDefault="003C00E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10E4CC19" w14:textId="77777777" w:rsidR="003C00EF" w:rsidRDefault="003C00E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34769A19" w14:textId="77777777" w:rsidR="003C00EF" w:rsidRDefault="003C00E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450281B4" w14:textId="77777777" w:rsidR="003C00EF" w:rsidRDefault="003C00E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0C36C151" w14:textId="77777777" w:rsidR="003C00EF" w:rsidRPr="0014483F" w:rsidRDefault="003C00E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</w:tc>
      </w:tr>
      <w:tr w:rsidR="0089501F" w14:paraId="2544D9B7" w14:textId="77777777" w:rsidTr="005547AF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11093"/>
        </w:trPr>
        <w:tc>
          <w:tcPr>
            <w:tcW w:w="103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69BC945" w14:textId="77777777" w:rsidR="00DC2E7E" w:rsidRDefault="00DC2E7E" w:rsidP="00E95EA6">
            <w:pPr>
              <w:jc w:val="both"/>
              <w:rPr>
                <w:b/>
              </w:rPr>
            </w:pPr>
          </w:p>
          <w:p w14:paraId="418532FC" w14:textId="77777777" w:rsidR="00DC2E7E" w:rsidRDefault="00DC2E7E" w:rsidP="00E95EA6">
            <w:pPr>
              <w:jc w:val="both"/>
              <w:rPr>
                <w:b/>
              </w:rPr>
            </w:pPr>
          </w:p>
          <w:p w14:paraId="2E01BC00" w14:textId="77777777" w:rsidR="00813F34" w:rsidRPr="00DC2E7E" w:rsidRDefault="0089501F" w:rsidP="00E95EA6">
            <w:pPr>
              <w:jc w:val="both"/>
              <w:rPr>
                <w:b/>
                <w:u w:val="single"/>
              </w:rPr>
            </w:pPr>
            <w:r w:rsidRPr="00DC2E7E">
              <w:rPr>
                <w:b/>
                <w:u w:val="single"/>
              </w:rPr>
              <w:t>FOTOS RNC</w:t>
            </w:r>
            <w:r w:rsidR="00940DB6" w:rsidRPr="00DC2E7E">
              <w:rPr>
                <w:b/>
                <w:u w:val="single"/>
              </w:rPr>
              <w:t xml:space="preserve"> </w:t>
            </w:r>
          </w:p>
          <w:p w14:paraId="1396064C" w14:textId="77777777" w:rsidR="00813F34" w:rsidRDefault="00813F34" w:rsidP="00E95EA6">
            <w:pPr>
              <w:jc w:val="both"/>
              <w:rPr>
                <w:b/>
              </w:rPr>
            </w:pPr>
            <w:r>
              <w:rPr>
                <w:b/>
              </w:rPr>
              <w:t xml:space="preserve">     </w:t>
            </w:r>
            <w:r w:rsidR="00FE0289">
              <w:rPr>
                <w:b/>
              </w:rPr>
              <w:t xml:space="preserve">             </w:t>
            </w:r>
            <w:r>
              <w:rPr>
                <w:b/>
              </w:rPr>
              <w:t xml:space="preserve">      </w:t>
            </w:r>
            <w:r w:rsidR="00940DB6">
              <w:rPr>
                <w:b/>
              </w:rPr>
              <w:t xml:space="preserve"> </w:t>
            </w:r>
            <w:r w:rsidR="009E5E85">
              <w:rPr>
                <w:b/>
              </w:rPr>
              <w:t xml:space="preserve">        </w:t>
            </w:r>
          </w:p>
          <w:p w14:paraId="7D7C5138" w14:textId="77777777" w:rsidR="003C00EF" w:rsidRPr="00801865" w:rsidRDefault="0043752D" w:rsidP="00F26223">
            <w:pPr>
              <w:jc w:val="both"/>
              <w:rPr>
                <w:b/>
              </w:rPr>
            </w:pPr>
            <w:r>
              <w:rPr>
                <w:b/>
                <w:noProof/>
              </w:rPr>
              <w:pict w14:anchorId="51A7B12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197" type="#_x0000_t202" style="position:absolute;left:0;text-align:left;margin-left:259.35pt;margin-top:59.75pt;width:240.6pt;height:22.2pt;z-index:26" stroked="f">
                  <v:textbox style="mso-next-textbox:#_x0000_s2197">
                    <w:txbxContent>
                      <w:p w14:paraId="6CDE0E3F" w14:textId="77777777" w:rsidR="00F26223" w:rsidRPr="0043752D" w:rsidRDefault="0043752D" w:rsidP="00F26223">
                        <w:pPr>
                          <w:rPr>
                            <w:b/>
                            <w:sz w:val="14"/>
                            <w:szCs w:val="14"/>
                          </w:rPr>
                        </w:pPr>
                        <w:r w:rsidRPr="0043752D">
                          <w:rPr>
                            <w:b/>
                            <w:sz w:val="14"/>
                            <w:szCs w:val="14"/>
                          </w:rPr>
                          <w:t>PORCA NÃO FIXADA AO PARAFUSO E SINALIZAÇÃO DE TORQUE INADEQUADA</w:t>
                        </w:r>
                        <w:r>
                          <w:rPr>
                            <w:b/>
                            <w:sz w:val="14"/>
                            <w:szCs w:val="14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2943706C">
                <v:shape id="_x0000_s2196" type="#_x0000_t202" style="position:absolute;left:0;text-align:left;margin-left:2.65pt;margin-top:61.3pt;width:226.7pt;height:22.2pt;z-index:25" stroked="f">
                  <v:textbox style="mso-next-textbox:#_x0000_s2196">
                    <w:txbxContent>
                      <w:p w14:paraId="23EB97CC" w14:textId="77777777" w:rsidR="00F26223" w:rsidRPr="0043752D" w:rsidRDefault="0043752D">
                        <w:pPr>
                          <w:rPr>
                            <w:b/>
                            <w:sz w:val="14"/>
                            <w:szCs w:val="14"/>
                          </w:rPr>
                        </w:pPr>
                        <w:r w:rsidRPr="0043752D">
                          <w:rPr>
                            <w:b/>
                            <w:sz w:val="14"/>
                            <w:szCs w:val="14"/>
                          </w:rPr>
                          <w:t>FACE DO</w:t>
                        </w:r>
                        <w:r>
                          <w:rPr>
                            <w:b/>
                            <w:sz w:val="14"/>
                            <w:szCs w:val="14"/>
                          </w:rPr>
                          <w:t>S</w:t>
                        </w:r>
                        <w:r w:rsidRPr="0043752D">
                          <w:rPr>
                            <w:b/>
                            <w:sz w:val="14"/>
                            <w:szCs w:val="14"/>
                          </w:rPr>
                          <w:t xml:space="preserve"> PARAFUSO</w:t>
                        </w:r>
                        <w:r>
                          <w:rPr>
                            <w:b/>
                            <w:sz w:val="14"/>
                            <w:szCs w:val="14"/>
                          </w:rPr>
                          <w:t>S</w:t>
                        </w:r>
                        <w:r w:rsidRPr="0043752D">
                          <w:rPr>
                            <w:b/>
                            <w:sz w:val="14"/>
                            <w:szCs w:val="14"/>
                          </w:rPr>
                          <w:t xml:space="preserve"> NÃO FIXADO A ESTRUTURA</w:t>
                        </w:r>
                        <w:r>
                          <w:rPr>
                            <w:b/>
                            <w:sz w:val="14"/>
                            <w:szCs w:val="14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 w:rsidR="00DC2E7E">
              <w:rPr>
                <w:noProof/>
              </w:rPr>
              <w:pict w14:anchorId="1B3C97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193" type="#_x0000_t75" style="position:absolute;left:0;text-align:left;margin-left:255.1pt;margin-top:83.5pt;width:248.1pt;height:263.15pt;z-index:-4" wrapcoords="-70 0 -70 21529 21600 21529 21600 0 -70 0">
                  <v:imagedata r:id="rId8" o:title="WhatsApp Image 2023-05-09 at 08"/>
                  <w10:wrap type="through"/>
                </v:shape>
              </w:pict>
            </w:r>
            <w:r w:rsidR="00DC2E7E">
              <w:rPr>
                <w:noProof/>
              </w:rPr>
              <w:pict w14:anchorId="7E8D1982">
                <v:shape id="_x0000_s2194" type="#_x0000_t75" style="position:absolute;left:0;text-align:left;margin-left:1.45pt;margin-top:84.35pt;width:242.75pt;height:262.1pt;z-index:-3" wrapcoords="-39 0 -39 21571 21600 21571 21600 0 -39 0">
                  <v:imagedata r:id="rId9" o:title="WhatsApp Image 2023-05-09 at 08"/>
                  <w10:wrap type="through"/>
                </v:shape>
              </w:pict>
            </w:r>
            <w:r w:rsidR="00DE0F26">
              <w:rPr>
                <w:b/>
              </w:rPr>
              <w:t xml:space="preserve">   </w:t>
            </w:r>
            <w:r w:rsidR="00BA1A69">
              <w:rPr>
                <w:b/>
              </w:rPr>
              <w:t xml:space="preserve">           </w:t>
            </w:r>
            <w:r w:rsidR="00DE0F26">
              <w:rPr>
                <w:b/>
              </w:rPr>
              <w:t xml:space="preserve">   </w:t>
            </w:r>
          </w:p>
        </w:tc>
      </w:tr>
    </w:tbl>
    <w:p w14:paraId="5D610B6F" w14:textId="77777777" w:rsidR="00911CB9" w:rsidRDefault="00911CB9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  <w:r>
        <w:rPr>
          <w:rFonts w:ascii="Arial" w:hAnsi="Arial"/>
          <w:sz w:val="8"/>
          <w:szCs w:val="8"/>
        </w:rPr>
        <w:t xml:space="preserve">  </w:t>
      </w:r>
    </w:p>
    <w:p w14:paraId="6F0085E0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021CD971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27CE694B" w14:textId="77777777" w:rsidR="0050661E" w:rsidRDefault="0050661E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34AA204A" w14:textId="77777777" w:rsidR="0050661E" w:rsidRDefault="0050661E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7DA590A5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53AAFB02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446D487D" w14:textId="77777777">
        <w:trPr>
          <w:trHeight w:hRule="exact" w:val="1783"/>
        </w:trPr>
        <w:tc>
          <w:tcPr>
            <w:tcW w:w="10348" w:type="dxa"/>
          </w:tcPr>
          <w:p w14:paraId="616C594F" w14:textId="77777777" w:rsidR="00911CB9" w:rsidRDefault="00911CB9">
            <w:pPr>
              <w:tabs>
                <w:tab w:val="left" w:pos="-720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r>
              <w:rPr>
                <w:b/>
                <w:lang w:val="pt-BR" w:eastAsia="pt-BR"/>
              </w:rPr>
              <w:pict w14:anchorId="061894C7">
                <v:rect id="Retângulo 13" o:spid="_x0000_s2061" style="position:absolute;margin-left:314.6pt;margin-top:5pt;width:9pt;height:9pt;z-index:8" o:allowincell="f"/>
              </w:pict>
            </w:r>
            <w:r>
              <w:rPr>
                <w:b/>
                <w:lang w:val="pt-BR" w:eastAsia="pt-BR"/>
              </w:rPr>
              <w:pict w14:anchorId="78105634">
                <v:rect id="Retângulo 14" o:spid="_x0000_s2062" style="position:absolute;margin-left:220.35pt;margin-top:5pt;width:9pt;height:9pt;z-index:13" o:allowincell="f"/>
              </w:pict>
            </w:r>
            <w:r>
              <w:rPr>
                <w:b/>
                <w:lang w:val="pt-BR" w:eastAsia="pt-BR"/>
              </w:rPr>
              <w:pict w14:anchorId="25C806C6">
                <v:rect id="Retângulo 15" o:spid="_x0000_s2063" style="position:absolute;margin-left:152.85pt;margin-top:5pt;width:9pt;height:9pt;z-index:7" o:allowincell="f"/>
              </w:pict>
            </w:r>
            <w:r>
              <w:rPr>
                <w:b/>
                <w:lang w:val="pt-BR" w:eastAsia="pt-BR"/>
              </w:rPr>
              <w:pict w14:anchorId="05B89367">
                <v:rect id="Retângulo 16" o:spid="_x0000_s2064" style="position:absolute;margin-left:61.9pt;margin-top:5pt;width:9pt;height:9pt;z-index:6" o:allowincell="f"/>
              </w:pict>
            </w:r>
            <w:r>
              <w:rPr>
                <w:b/>
                <w:lang w:val="pt-BR" w:eastAsia="pt-BR"/>
              </w:rPr>
              <w:pict w14:anchorId="14FB961C">
                <v:rect id="Retângulo 17" o:spid="_x0000_s2065" style="position:absolute;margin-left:392.1pt;margin-top:5pt;width:9pt;height:9pt;z-index:12" o:allowincell="f"/>
              </w:pict>
            </w:r>
            <w:r w:rsidR="00955D97">
              <w:rPr>
                <w:rFonts w:ascii="Arial" w:hAnsi="Arial"/>
                <w:b/>
                <w:sz w:val="18"/>
                <w:lang w:eastAsia="pt-BR"/>
              </w:rPr>
              <w:t>D</w:t>
            </w:r>
            <w:r>
              <w:rPr>
                <w:rFonts w:ascii="Arial" w:hAnsi="Arial"/>
                <w:b/>
                <w:sz w:val="18"/>
                <w:lang w:val="pt-BR" w:eastAsia="pt-BR"/>
              </w:rPr>
              <w:t>isposição:</w:t>
            </w:r>
            <w:r>
              <w:rPr>
                <w:rFonts w:ascii="Arial" w:hAnsi="Arial"/>
                <w:sz w:val="18"/>
                <w:lang w:val="pt-BR" w:eastAsia="pt-BR"/>
              </w:rPr>
              <w:t xml:space="preserve">         Usar como está</w:t>
            </w:r>
            <w:r>
              <w:rPr>
                <w:rFonts w:ascii="Arial" w:hAnsi="Arial"/>
                <w:sz w:val="18"/>
              </w:rPr>
              <w:t xml:space="preserve">           Reparar              Retrabalhar                   Refazer                   Outra:_______________ </w:t>
            </w:r>
          </w:p>
          <w:p w14:paraId="14AB26E2" w14:textId="77777777" w:rsidR="00911CB9" w:rsidRDefault="00911CB9">
            <w:pPr>
              <w:tabs>
                <w:tab w:val="left" w:pos="-720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proofErr w:type="gramStart"/>
            <w:r>
              <w:rPr>
                <w:rFonts w:ascii="Arial" w:hAnsi="Arial"/>
                <w:sz w:val="18"/>
              </w:rPr>
              <w:t>Justificativa:…</w:t>
            </w:r>
            <w:proofErr w:type="gramEnd"/>
            <w:r>
              <w:rPr>
                <w:rFonts w:ascii="Arial" w:hAnsi="Arial"/>
                <w:sz w:val="18"/>
              </w:rPr>
              <w:t>…………………………………………….....................................................................................................................</w:t>
            </w:r>
          </w:p>
          <w:p w14:paraId="04FF7742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</w:t>
            </w:r>
          </w:p>
          <w:p w14:paraId="578ED992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proofErr w:type="gramStart"/>
            <w:r>
              <w:rPr>
                <w:rFonts w:ascii="Arial" w:hAnsi="Arial"/>
                <w:sz w:val="18"/>
              </w:rPr>
              <w:t>Procedimento:…</w:t>
            </w:r>
            <w:proofErr w:type="gramEnd"/>
            <w:r>
              <w:rPr>
                <w:rFonts w:ascii="Arial" w:hAnsi="Arial"/>
                <w:sz w:val="18"/>
              </w:rPr>
              <w:t>…………………......................................................................................................................................................</w:t>
            </w:r>
          </w:p>
          <w:p w14:paraId="1E3D9187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..........................................................................................................................................................................................................            </w:t>
            </w:r>
          </w:p>
          <w:p w14:paraId="3B04B991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</w:p>
          <w:p w14:paraId="3F4FBB21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                                    </w:t>
            </w:r>
          </w:p>
          <w:p w14:paraId="70CAB774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                                    ………………………………………………………………………….    </w:t>
            </w:r>
          </w:p>
          <w:p w14:paraId="2BECCE82" w14:textId="77777777" w:rsidR="00911CB9" w:rsidRDefault="00911CB9">
            <w:pPr>
              <w:rPr>
                <w:rFonts w:ascii="Arial" w:hAnsi="Arial"/>
                <w:sz w:val="18"/>
              </w:rPr>
            </w:pPr>
          </w:p>
          <w:p w14:paraId="36BB2453" w14:textId="77777777" w:rsidR="00911CB9" w:rsidRDefault="00911CB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</w:t>
            </w:r>
          </w:p>
        </w:tc>
      </w:tr>
      <w:tr w:rsidR="00911CB9" w14:paraId="3DA17F01" w14:textId="77777777">
        <w:trPr>
          <w:trHeight w:hRule="exact" w:val="1293"/>
        </w:trPr>
        <w:tc>
          <w:tcPr>
            <w:tcW w:w="10348" w:type="dxa"/>
          </w:tcPr>
          <w:p w14:paraId="2F82B010" w14:textId="77777777" w:rsidR="00911CB9" w:rsidRDefault="00911CB9">
            <w:pPr>
              <w:spacing w:before="60" w:after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programada para reapresentação do material/equipamento:</w:t>
            </w:r>
          </w:p>
          <w:p w14:paraId="43A928AF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_____/_____/______                                                                               </w:t>
            </w:r>
          </w:p>
          <w:p w14:paraId="4B8A975E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</w:t>
            </w:r>
          </w:p>
          <w:p w14:paraId="1EDDCA2A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lang w:val="pt-BR" w:eastAsia="pt-BR"/>
              </w:rPr>
              <w:pict w14:anchorId="12BA72C9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Forma 18" o:spid="_x0000_s2066" type="#_x0000_t32" style="position:absolute;margin-left:308.6pt;margin-top:.35pt;width:192pt;height:.05pt;z-index:11" o:connectortype="straight"/>
              </w:pic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  <w:t>Responsável pela NC: Nome e assinatura</w:t>
            </w:r>
          </w:p>
        </w:tc>
      </w:tr>
    </w:tbl>
    <w:p w14:paraId="779229B8" w14:textId="77777777" w:rsidR="00911CB9" w:rsidRDefault="00911CB9">
      <w:pPr>
        <w:tabs>
          <w:tab w:val="left" w:pos="-720"/>
        </w:tabs>
        <w:suppressAutoHyphens/>
        <w:jc w:val="center"/>
        <w:rPr>
          <w:rFonts w:ascii="Arial" w:hAnsi="Arial"/>
          <w:sz w:val="8"/>
          <w:szCs w:val="8"/>
        </w:rPr>
      </w:pPr>
    </w:p>
    <w:p w14:paraId="3D576850" w14:textId="77777777" w:rsidR="00911CB9" w:rsidRDefault="00911CB9">
      <w:pPr>
        <w:tabs>
          <w:tab w:val="left" w:pos="-720"/>
        </w:tabs>
        <w:suppressAutoHyphens/>
        <w:jc w:val="center"/>
        <w:rPr>
          <w:rFonts w:ascii="Arial" w:hAnsi="Arial"/>
          <w:sz w:val="8"/>
          <w:szCs w:val="8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519A1ED6" w14:textId="77777777">
        <w:trPr>
          <w:trHeight w:hRule="exact" w:val="1773"/>
        </w:trPr>
        <w:tc>
          <w:tcPr>
            <w:tcW w:w="10348" w:type="dxa"/>
          </w:tcPr>
          <w:p w14:paraId="5D499143" w14:textId="77777777" w:rsidR="00911CB9" w:rsidRDefault="00911CB9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r>
              <w:rPr>
                <w:b/>
                <w:lang w:val="pt-BR" w:eastAsia="pt-BR"/>
              </w:rPr>
              <w:pict w14:anchorId="15D24EDB">
                <v:rect id="Retângulo 19" o:spid="_x0000_s2067" style="position:absolute;margin-left:153.75pt;margin-top:4.45pt;width:9pt;height:9pt;z-index:1" o:allowincell="f"/>
              </w:pict>
            </w:r>
            <w:r>
              <w:rPr>
                <w:b/>
                <w:lang w:val="pt-BR" w:eastAsia="pt-BR"/>
              </w:rPr>
              <w:pict w14:anchorId="4027E620">
                <v:rect id="Retângulo 20" o:spid="_x0000_s2068" style="position:absolute;margin-left:235.5pt;margin-top:4.45pt;width:9pt;height:9pt;z-index:3" o:allowincell="f"/>
              </w:pict>
            </w:r>
            <w:r>
              <w:rPr>
                <w:rFonts w:ascii="Arial" w:hAnsi="Arial"/>
                <w:b/>
                <w:sz w:val="18"/>
              </w:rPr>
              <w:t>Parecer da Vale</w:t>
            </w:r>
            <w:r>
              <w:rPr>
                <w:rFonts w:ascii="Arial" w:hAnsi="Arial"/>
                <w:sz w:val="18"/>
              </w:rPr>
              <w:t>:              Aprovado</w:t>
            </w:r>
            <w:r>
              <w:rPr>
                <w:rFonts w:ascii="Arial" w:hAnsi="Arial"/>
                <w:sz w:val="18"/>
              </w:rPr>
              <w:tab/>
              <w:t xml:space="preserve">                   Rejeitado                              </w:t>
            </w:r>
          </w:p>
          <w:p w14:paraId="6A56AD20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Justificativa: ………………………………………………………………………………………………………………..............................</w:t>
            </w:r>
          </w:p>
          <w:p w14:paraId="1A3C9326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……………………………………………………………………………………………………………………………………………………</w:t>
            </w:r>
          </w:p>
          <w:p w14:paraId="20E5C936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</w:p>
          <w:p w14:paraId="2A64DD22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</w:p>
          <w:p w14:paraId="7A8423E2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Responsável: Nome e assinatura:_________________________________________________      Data: _____ /_____ /_____</w:t>
            </w:r>
          </w:p>
          <w:p w14:paraId="3A61A0B2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  <w:p w14:paraId="4E5E8F6D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  <w:p w14:paraId="1CB11C5F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</w:tc>
      </w:tr>
    </w:tbl>
    <w:p w14:paraId="209DC5AB" w14:textId="77777777" w:rsidR="00911CB9" w:rsidRDefault="00911CB9">
      <w:pPr>
        <w:tabs>
          <w:tab w:val="left" w:pos="-720"/>
        </w:tabs>
        <w:suppressAutoHyphens/>
        <w:rPr>
          <w:rFonts w:ascii="Arial" w:hAnsi="Arial"/>
          <w:sz w:val="16"/>
          <w:szCs w:val="16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4352F2DB" w14:textId="77777777">
        <w:trPr>
          <w:trHeight w:hRule="exact" w:val="1622"/>
        </w:trPr>
        <w:tc>
          <w:tcPr>
            <w:tcW w:w="10348" w:type="dxa"/>
          </w:tcPr>
          <w:p w14:paraId="5FB5075D" w14:textId="77777777" w:rsidR="00911CB9" w:rsidRDefault="00911CB9">
            <w:pPr>
              <w:tabs>
                <w:tab w:val="left" w:pos="-720"/>
              </w:tabs>
              <w:suppressAutoHyphens/>
              <w:spacing w:before="60" w:after="120"/>
              <w:rPr>
                <w:rFonts w:ascii="Arial" w:hAnsi="Arial"/>
                <w:sz w:val="18"/>
                <w:lang w:val="en-US" w:eastAsia="pt-BR"/>
              </w:rPr>
            </w:pPr>
            <w:r>
              <w:rPr>
                <w:lang w:val="pt-BR" w:eastAsia="pt-BR"/>
              </w:rPr>
              <w:pict w14:anchorId="55B426CD">
                <v:rect id="Retângulo 21" o:spid="_x0000_s2069" style="position:absolute;margin-left:301.6pt;margin-top:64.15pt;width:9pt;height:10.05pt;z-index:10" o:allowincell="f"/>
              </w:pict>
            </w:r>
            <w:r>
              <w:rPr>
                <w:lang w:val="pt-BR" w:eastAsia="pt-BR"/>
              </w:rPr>
              <w:pict w14:anchorId="7B4163C1">
                <v:rect id="Retângulo 22" o:spid="_x0000_s2070" style="position:absolute;margin-left:216.6pt;margin-top:64.15pt;width:9pt;height:10.05pt;z-index:9" o:allowincell="f"/>
              </w:pict>
            </w:r>
            <w:r>
              <w:rPr>
                <w:lang w:val="pt-BR" w:eastAsia="pt-BR"/>
              </w:rPr>
              <w:pict w14:anchorId="169CE8CA">
                <v:line id="Linha 23" o:spid="_x0000_s2071" style="position:absolute;z-index:2" from="8.2pt,64.3pt" to="179.7pt,64.3pt" o:allowincell="f" strokeweight=".25pt"/>
              </w:pict>
            </w:r>
            <w:r>
              <w:rPr>
                <w:lang w:val="pt-BR" w:eastAsia="pt-BR"/>
              </w:rPr>
              <w:pict w14:anchorId="1C9B42A9">
                <v:rect id="Retângulo 24" o:spid="_x0000_s2072" style="position:absolute;margin-left:297pt;margin-top:3.1pt;width:9pt;height:9pt;z-index:4" o:allowincell="f"/>
              </w:pict>
            </w:r>
            <w:r>
              <w:rPr>
                <w:lang w:val="pt-BR" w:eastAsia="pt-BR"/>
              </w:rPr>
              <w:pict w14:anchorId="0B59067E">
                <v:rect id="Retângulo 25" o:spid="_x0000_s2073" style="position:absolute;margin-left:204pt;margin-top:3.85pt;width:9pt;height:9pt;z-index:5" o:allowincell="f"/>
              </w:pict>
            </w:r>
            <w:r>
              <w:rPr>
                <w:rFonts w:ascii="Arial" w:hAnsi="Arial"/>
                <w:sz w:val="18"/>
                <w:lang w:val="pt-BR" w:eastAsia="pt-BR"/>
              </w:rPr>
              <w:t xml:space="preserve">Inspeção após correção da não conformidade:          Aprovado                      Rejeitado             Novo RNC No. </w:t>
            </w:r>
            <w:r>
              <w:rPr>
                <w:rFonts w:ascii="Arial" w:hAnsi="Arial"/>
                <w:sz w:val="18"/>
                <w:lang w:val="en-US" w:eastAsia="pt-BR"/>
              </w:rPr>
              <w:t>_____________</w:t>
            </w:r>
          </w:p>
          <w:p w14:paraId="3EE8573F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  <w:lang w:val="en-US" w:eastAsia="pt-BR"/>
              </w:rPr>
            </w:pPr>
            <w:proofErr w:type="gramStart"/>
            <w:r>
              <w:rPr>
                <w:rFonts w:ascii="Arial" w:hAnsi="Arial"/>
                <w:sz w:val="18"/>
                <w:lang w:val="en-US" w:eastAsia="pt-BR"/>
              </w:rPr>
              <w:t>Justificativa:…</w:t>
            </w:r>
            <w:proofErr w:type="gramEnd"/>
            <w:r>
              <w:rPr>
                <w:rFonts w:ascii="Arial" w:hAnsi="Arial"/>
                <w:sz w:val="18"/>
                <w:lang w:val="en-US" w:eastAsia="pt-BR"/>
              </w:rPr>
              <w:t xml:space="preserve">……  …………………………………………………………………………………………………………………………..                                                                                       </w:t>
            </w:r>
          </w:p>
          <w:p w14:paraId="7267EB45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…………………………………………………………………………………………………………………………………………………..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                </w:t>
            </w:r>
          </w:p>
          <w:p w14:paraId="17B998AD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</w:t>
            </w:r>
          </w:p>
          <w:p w14:paraId="4622D9D2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Inspetor         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                                         </w:t>
            </w:r>
            <w:r>
              <w:rPr>
                <w:rFonts w:ascii="Arial" w:hAnsi="Arial"/>
                <w:sz w:val="18"/>
                <w:szCs w:val="18"/>
              </w:rPr>
              <w:t xml:space="preserve">RNC fechado            </w:t>
            </w:r>
            <w:r>
              <w:rPr>
                <w:rFonts w:ascii="Arial" w:hAnsi="Arial"/>
                <w:sz w:val="18"/>
              </w:rPr>
              <w:t xml:space="preserve">RNC aberto             Data _____ / _____ / _____                                          </w:t>
            </w:r>
            <w:r>
              <w:rPr>
                <w:rFonts w:ascii="Arial" w:hAnsi="Arial"/>
                <w:sz w:val="18"/>
                <w:szCs w:val="18"/>
              </w:rPr>
              <w:t xml:space="preserve">                                                     </w:t>
            </w:r>
            <w:r>
              <w:rPr>
                <w:rFonts w:ascii="Arial" w:hAnsi="Arial"/>
                <w:sz w:val="18"/>
              </w:rPr>
              <w:t xml:space="preserve">            </w:t>
            </w:r>
          </w:p>
          <w:p w14:paraId="420B373D" w14:textId="77777777" w:rsidR="00911CB9" w:rsidRDefault="00911CB9">
            <w:pPr>
              <w:tabs>
                <w:tab w:val="left" w:pos="-720"/>
                <w:tab w:val="left" w:pos="1157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</w:t>
            </w:r>
          </w:p>
        </w:tc>
      </w:tr>
    </w:tbl>
    <w:p w14:paraId="603B9146" w14:textId="77777777" w:rsidR="00911CB9" w:rsidRDefault="00911CB9">
      <w:pPr>
        <w:tabs>
          <w:tab w:val="left" w:pos="-1440"/>
          <w:tab w:val="left" w:pos="-720"/>
          <w:tab w:val="left" w:pos="284"/>
          <w:tab w:val="left" w:pos="851"/>
          <w:tab w:val="left" w:pos="1678"/>
          <w:tab w:val="left" w:pos="2528"/>
          <w:tab w:val="left" w:pos="3378"/>
          <w:tab w:val="left" w:pos="4229"/>
          <w:tab w:val="left" w:pos="5040"/>
          <w:tab w:val="left" w:pos="6096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uppressAutoHyphens/>
        <w:ind w:right="27"/>
        <w:rPr>
          <w:rFonts w:ascii="Arial" w:hAnsi="Arial"/>
          <w:sz w:val="10"/>
          <w:szCs w:val="10"/>
        </w:rPr>
      </w:pPr>
    </w:p>
    <w:sectPr w:rsidR="00911CB9">
      <w:headerReference w:type="default" r:id="rId10"/>
      <w:footerReference w:type="default" r:id="rId11"/>
      <w:headerReference w:type="first" r:id="rId12"/>
      <w:pgSz w:w="11906" w:h="16838"/>
      <w:pgMar w:top="720" w:right="720" w:bottom="720" w:left="993" w:header="567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E81C1" w14:textId="77777777" w:rsidR="00B1225E" w:rsidRDefault="00B1225E">
      <w:r>
        <w:separator/>
      </w:r>
    </w:p>
  </w:endnote>
  <w:endnote w:type="continuationSeparator" w:id="0">
    <w:p w14:paraId="366F81EF" w14:textId="77777777" w:rsidR="00B1225E" w:rsidRDefault="00B12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02"/>
      <w:gridCol w:w="3402"/>
      <w:gridCol w:w="3544"/>
    </w:tblGrid>
    <w:tr w:rsidR="00E86A43" w14:paraId="006AB655" w14:textId="77777777">
      <w:trPr>
        <w:trHeight w:val="1550"/>
      </w:trPr>
      <w:tc>
        <w:tcPr>
          <w:tcW w:w="3402" w:type="dxa"/>
        </w:tcPr>
        <w:p w14:paraId="0BA65720" w14:textId="77777777" w:rsidR="00E86A43" w:rsidRPr="00F26223" w:rsidRDefault="00E86A43">
          <w:pPr>
            <w:pStyle w:val="Cabealho"/>
            <w:rPr>
              <w:rFonts w:ascii="Arial" w:hAnsi="Arial" w:cs="Arial"/>
              <w:b/>
              <w:sz w:val="18"/>
              <w:szCs w:val="18"/>
            </w:rPr>
          </w:pPr>
        </w:p>
        <w:p w14:paraId="07691383" w14:textId="77777777" w:rsidR="00E86A43" w:rsidRPr="00F26223" w:rsidRDefault="00E86A43" w:rsidP="00972E24">
          <w:pPr>
            <w:pStyle w:val="Cabealho"/>
            <w:rPr>
              <w:rFonts w:ascii="Arial" w:hAnsi="Arial" w:cs="Arial"/>
              <w:b/>
              <w:sz w:val="18"/>
              <w:szCs w:val="18"/>
            </w:rPr>
          </w:pPr>
          <w:r w:rsidRPr="00F26223">
            <w:rPr>
              <w:rFonts w:ascii="Arial" w:hAnsi="Arial" w:cs="Arial"/>
              <w:b/>
              <w:sz w:val="18"/>
              <w:szCs w:val="18"/>
            </w:rPr>
            <w:t>DA</w:t>
          </w:r>
          <w:r w:rsidR="00F26223">
            <w:rPr>
              <w:rFonts w:ascii="Arial" w:hAnsi="Arial" w:cs="Arial"/>
              <w:b/>
              <w:sz w:val="18"/>
              <w:szCs w:val="18"/>
            </w:rPr>
            <w:t>TA:09</w:t>
          </w:r>
          <w:r w:rsidR="00DE0F26" w:rsidRPr="00F26223">
            <w:rPr>
              <w:rFonts w:ascii="Arial" w:hAnsi="Arial" w:cs="Arial"/>
              <w:b/>
              <w:sz w:val="18"/>
              <w:szCs w:val="18"/>
            </w:rPr>
            <w:t>/05</w:t>
          </w:r>
          <w:r w:rsidRPr="00F26223">
            <w:rPr>
              <w:rFonts w:ascii="Arial" w:hAnsi="Arial" w:cs="Arial"/>
              <w:b/>
              <w:sz w:val="18"/>
              <w:szCs w:val="18"/>
            </w:rPr>
            <w:t>/2023</w:t>
          </w:r>
        </w:p>
        <w:p w14:paraId="651E347F" w14:textId="77777777" w:rsidR="00DE0F26" w:rsidRPr="00F26223" w:rsidRDefault="00DE0F26" w:rsidP="00972E24">
          <w:pPr>
            <w:pStyle w:val="Cabealho"/>
            <w:rPr>
              <w:rFonts w:ascii="Arial" w:hAnsi="Arial" w:cs="Arial"/>
              <w:b/>
              <w:sz w:val="18"/>
              <w:szCs w:val="18"/>
            </w:rPr>
          </w:pPr>
        </w:p>
        <w:p w14:paraId="52D0D6E9" w14:textId="77777777" w:rsidR="00A15837" w:rsidRDefault="00A15837" w:rsidP="00A15837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Clodomir Junior</w:t>
          </w:r>
        </w:p>
        <w:p w14:paraId="30D17C44" w14:textId="77777777" w:rsidR="00A15837" w:rsidRDefault="00A15837" w:rsidP="00A15837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TÜV Rheinland</w:t>
          </w:r>
        </w:p>
        <w:p w14:paraId="6F990B73" w14:textId="77777777" w:rsidR="00E86A43" w:rsidRDefault="00A15837" w:rsidP="00A15837">
          <w:pPr>
            <w:pStyle w:val="Cabealh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b/>
              <w:sz w:val="22"/>
              <w:szCs w:val="22"/>
            </w:rPr>
            <w:t>Qualidade e Implantação</w:t>
          </w:r>
        </w:p>
        <w:p w14:paraId="5D59374F" w14:textId="77777777" w:rsidR="00E86A43" w:rsidRDefault="00E86A43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lang w:val="pt-BR" w:eastAsia="pt-BR"/>
            </w:rPr>
            <w:pict w14:anchorId="4757752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1" o:spid="_x0000_s1025" type="#_x0000_t32" style="position:absolute;margin-left:15.75pt;margin-top:9.2pt;width:125.25pt;height:0;z-index:2" o:connectortype="straight"/>
            </w:pic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</w:t>
          </w:r>
        </w:p>
      </w:tc>
      <w:tc>
        <w:tcPr>
          <w:tcW w:w="3402" w:type="dxa"/>
        </w:tcPr>
        <w:p w14:paraId="42ABA758" w14:textId="77777777" w:rsidR="00E86A43" w:rsidRDefault="00E86A43">
          <w:pPr>
            <w:pStyle w:val="Cabealho"/>
          </w:pPr>
        </w:p>
        <w:p w14:paraId="4E3FA60C" w14:textId="77777777" w:rsidR="00E86A43" w:rsidRDefault="00E86A43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  <w:p w14:paraId="7AD1F458" w14:textId="77777777" w:rsidR="00E86A43" w:rsidRDefault="00E86A43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lang w:val="pt-BR" w:eastAsia="pt-BR"/>
            </w:rPr>
            <w:pict w14:anchorId="013517C8">
              <v:shape id="AutoForma 2" o:spid="_x0000_s1026" type="#_x0000_t32" style="position:absolute;margin-left:15.75pt;margin-top:9.2pt;width:135.45pt;height:0;z-index:1" o:connectortype="straight"/>
            </w:pic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  </w:t>
          </w:r>
        </w:p>
        <w:p w14:paraId="6397D9F0" w14:textId="77777777" w:rsidR="00E86A43" w:rsidRDefault="00E86A43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544" w:type="dxa"/>
        </w:tcPr>
        <w:p w14:paraId="5390C3B2" w14:textId="77777777" w:rsidR="00E86A43" w:rsidRDefault="00E86A43" w:rsidP="00972E24">
          <w:pPr>
            <w:tabs>
              <w:tab w:val="left" w:pos="990"/>
            </w:tabs>
          </w:pPr>
        </w:p>
        <w:p w14:paraId="73B07900" w14:textId="77777777" w:rsidR="00E86A43" w:rsidRDefault="00E86A43" w:rsidP="00972E24">
          <w:pPr>
            <w:tabs>
              <w:tab w:val="left" w:pos="990"/>
            </w:tabs>
          </w:pPr>
        </w:p>
        <w:p w14:paraId="541EE012" w14:textId="77777777" w:rsidR="00E86A43" w:rsidRDefault="00E86A43" w:rsidP="00972E2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Engº</w:t>
          </w:r>
          <w:proofErr w:type="spellEnd"/>
          <w:r>
            <w:rPr>
              <w:rFonts w:ascii="Arial" w:hAnsi="Arial" w:cs="Arial"/>
              <w:b/>
              <w:sz w:val="22"/>
              <w:szCs w:val="22"/>
            </w:rPr>
            <w:t xml:space="preserve"> Sergio </w:t>
          </w: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Marcatto</w:t>
          </w:r>
          <w:proofErr w:type="spellEnd"/>
        </w:p>
        <w:p w14:paraId="3F87021C" w14:textId="77777777" w:rsidR="00E86A43" w:rsidRDefault="00E86A43" w:rsidP="00972E2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MCA Auditoria e Gerenciamento LTDA</w:t>
          </w:r>
        </w:p>
        <w:p w14:paraId="3968B168" w14:textId="77777777" w:rsidR="00E86A43" w:rsidRPr="00972E24" w:rsidRDefault="00E86A43" w:rsidP="00972E24">
          <w:pPr>
            <w:tabs>
              <w:tab w:val="left" w:pos="990"/>
            </w:tabs>
            <w:jc w:val="center"/>
          </w:pPr>
          <w:r>
            <w:rPr>
              <w:rFonts w:ascii="Arial" w:hAnsi="Arial" w:cs="Arial"/>
              <w:b/>
              <w:sz w:val="22"/>
              <w:szCs w:val="22"/>
            </w:rPr>
            <w:t>Qualidade e Implantação</w:t>
          </w:r>
        </w:p>
      </w:tc>
    </w:tr>
  </w:tbl>
  <w:p w14:paraId="18E17C4D" w14:textId="77777777" w:rsidR="00E86A43" w:rsidRDefault="00E86A43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PE-E-606_Rev_13</w:t>
    </w:r>
  </w:p>
  <w:p w14:paraId="1D6A49E7" w14:textId="77777777" w:rsidR="00E86A43" w:rsidRDefault="00E86A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FB5F4" w14:textId="77777777" w:rsidR="00B1225E" w:rsidRDefault="00B1225E">
      <w:r>
        <w:separator/>
      </w:r>
    </w:p>
  </w:footnote>
  <w:footnote w:type="continuationSeparator" w:id="0">
    <w:p w14:paraId="67637AC5" w14:textId="77777777" w:rsidR="00B1225E" w:rsidRDefault="00B12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21137" w14:textId="77777777" w:rsidR="00E86A43" w:rsidRDefault="00E86A43">
    <w:pPr>
      <w:ind w:left="-426"/>
    </w:pPr>
  </w:p>
  <w:tbl>
    <w:tblPr>
      <w:tblW w:w="10348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799"/>
      <w:gridCol w:w="3677"/>
      <w:gridCol w:w="2341"/>
      <w:gridCol w:w="1531"/>
    </w:tblGrid>
    <w:tr w:rsidR="00E86A43" w14:paraId="4775164C" w14:textId="77777777" w:rsidTr="007A2F22">
      <w:trPr>
        <w:cantSplit/>
        <w:trHeight w:hRule="exact" w:val="1686"/>
      </w:trPr>
      <w:tc>
        <w:tcPr>
          <w:tcW w:w="2799" w:type="dxa"/>
          <w:tcBorders>
            <w:top w:val="single" w:sz="8" w:space="0" w:color="auto"/>
          </w:tcBorders>
          <w:vAlign w:val="center"/>
        </w:tcPr>
        <w:p w14:paraId="696B66C3" w14:textId="77777777" w:rsidR="00E86A43" w:rsidRDefault="00E86A43">
          <w:pPr>
            <w:ind w:left="355"/>
            <w:jc w:val="both"/>
            <w:rPr>
              <w:i/>
            </w:rPr>
          </w:pPr>
          <w:r>
            <w:rPr>
              <w:i/>
              <w:lang w:val="pt-BR" w:eastAsia="pt-BR"/>
            </w:rPr>
            <w:pict w14:anchorId="25C8948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alt="Marca_pb" style="width:56.25pt;height:21.75pt;mso-position-horizontal-relative:page;mso-position-vertical-relative:page">
                <v:imagedata r:id="rId1" o:title=""/>
              </v:shape>
            </w:pict>
          </w:r>
        </w:p>
      </w:tc>
      <w:tc>
        <w:tcPr>
          <w:tcW w:w="3677" w:type="dxa"/>
          <w:tcBorders>
            <w:top w:val="single" w:sz="8" w:space="0" w:color="auto"/>
          </w:tcBorders>
          <w:vAlign w:val="center"/>
        </w:tcPr>
        <w:p w14:paraId="58522360" w14:textId="77777777" w:rsidR="00E86A43" w:rsidRDefault="00E86A43">
          <w:pPr>
            <w:ind w:left="26"/>
            <w:jc w:val="center"/>
            <w:rPr>
              <w:rFonts w:ascii="Arial" w:hAnsi="Arial" w:cs="Arial"/>
              <w:sz w:val="24"/>
              <w:szCs w:val="24"/>
            </w:rPr>
          </w:pPr>
          <w:r>
            <w:pict w14:anchorId="1AF6B5AB">
              <v:shape id="_x0000_i1028" type="#_x0000_t75" style="width:128.25pt;height:44.25pt">
                <v:imagedata r:id="rId2" o:title="Logo TUV Ductor"/>
              </v:shape>
            </w:pict>
          </w:r>
        </w:p>
      </w:tc>
      <w:tc>
        <w:tcPr>
          <w:tcW w:w="3872" w:type="dxa"/>
          <w:gridSpan w:val="2"/>
          <w:tcBorders>
            <w:top w:val="single" w:sz="8" w:space="0" w:color="auto"/>
          </w:tcBorders>
          <w:vAlign w:val="center"/>
        </w:tcPr>
        <w:p w14:paraId="6224003A" w14:textId="77777777" w:rsidR="00E86A43" w:rsidRDefault="00E86A43">
          <w:pPr>
            <w:jc w:val="center"/>
            <w:rPr>
              <w:rFonts w:cs="Arial"/>
              <w:b/>
              <w:sz w:val="32"/>
              <w:szCs w:val="32"/>
            </w:rPr>
          </w:pPr>
          <w:r>
            <w:rPr>
              <w:rFonts w:cs="Arial"/>
              <w:b/>
              <w:sz w:val="32"/>
              <w:szCs w:val="32"/>
            </w:rPr>
            <w:t>PROJETO</w:t>
          </w:r>
        </w:p>
        <w:p w14:paraId="1A298F8F" w14:textId="77777777" w:rsidR="00E86A43" w:rsidRDefault="00E86A43">
          <w:pPr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</w:rPr>
            <w:t xml:space="preserve"> </w:t>
          </w: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E86A43" w14:paraId="19AA263B" w14:textId="77777777" w:rsidTr="007A2F22">
      <w:trPr>
        <w:cantSplit/>
        <w:trHeight w:val="1064"/>
      </w:trPr>
      <w:tc>
        <w:tcPr>
          <w:tcW w:w="6476" w:type="dxa"/>
          <w:gridSpan w:val="2"/>
          <w:vMerge w:val="restart"/>
          <w:vAlign w:val="center"/>
        </w:tcPr>
        <w:p w14:paraId="71E54809" w14:textId="77777777" w:rsidR="00E86A43" w:rsidRDefault="00E86A43" w:rsidP="007A2F22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FASE DO PROJETO</w:t>
          </w:r>
          <w:r w:rsidRPr="006B4072">
            <w:rPr>
              <w:rFonts w:ascii="Arial" w:hAnsi="Arial" w:cs="Arial"/>
              <w:b/>
              <w:bCs/>
            </w:rPr>
            <w:t xml:space="preserve">: </w:t>
          </w:r>
          <w:r>
            <w:rPr>
              <w:rFonts w:ascii="Arial" w:hAnsi="Arial" w:cs="Arial"/>
              <w:b/>
              <w:bCs/>
            </w:rPr>
            <w:t>PROGRAMA 240 MTPA</w:t>
          </w:r>
        </w:p>
        <w:p w14:paraId="040966BA" w14:textId="77777777" w:rsidR="00E86A43" w:rsidRDefault="00E86A43" w:rsidP="007A2F22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PROJETO: CAPITAL </w:t>
          </w:r>
          <w:r w:rsidRPr="007A2F22">
            <w:rPr>
              <w:rFonts w:ascii="Arial" w:hAnsi="Arial" w:cs="Arial"/>
              <w:b/>
              <w:bCs/>
            </w:rPr>
            <w:t xml:space="preserve">ÁREA/SUBÁREA: </w:t>
          </w:r>
        </w:p>
        <w:p w14:paraId="77B69EF2" w14:textId="77777777" w:rsidR="00E86A43" w:rsidRPr="00126EE9" w:rsidRDefault="00EE72B5" w:rsidP="007A2F22">
          <w:pPr>
            <w:rPr>
              <w:b/>
              <w:noProof/>
            </w:rPr>
          </w:pPr>
          <w:r w:rsidRPr="00126EE9">
            <w:rPr>
              <w:b/>
              <w:bCs/>
            </w:rPr>
            <w:t xml:space="preserve">ESTRUTURAS DO </w:t>
          </w:r>
          <w:r w:rsidRPr="00126EE9">
            <w:rPr>
              <w:b/>
              <w:noProof/>
            </w:rPr>
            <w:t>CT / SI -3150 KP-01</w:t>
          </w:r>
        </w:p>
        <w:p w14:paraId="33FC9EA7" w14:textId="77777777" w:rsidR="00126EE9" w:rsidRPr="00126EE9" w:rsidRDefault="00126EE9" w:rsidP="007A2F22">
          <w:pPr>
            <w:rPr>
              <w:b/>
              <w:bCs/>
            </w:rPr>
          </w:pPr>
          <w:r w:rsidRPr="00126EE9">
            <w:rPr>
              <w:b/>
              <w:noProof/>
            </w:rPr>
            <w:t>RELATÓRIO DE NÃO CONFORMIDADE</w:t>
          </w:r>
        </w:p>
        <w:p w14:paraId="7D5F4681" w14:textId="77777777" w:rsidR="00E86A43" w:rsidRDefault="00BA1A69" w:rsidP="007A2F22">
          <w:pPr>
            <w:rPr>
              <w:rFonts w:ascii="Arial" w:hAnsi="Arial" w:cs="Arial"/>
              <w:b/>
              <w:bCs/>
            </w:rPr>
          </w:pPr>
          <w:r w:rsidRPr="00BA1A69">
            <w:rPr>
              <w:rFonts w:ascii="Arial" w:hAnsi="Arial" w:cs="Arial"/>
              <w:b/>
              <w:bCs/>
            </w:rPr>
            <w:pict w14:anchorId="05A4248F">
              <v:shape id="_x0000_i1029" type="#_x0000_t75" style="width:999.75pt;height:562.5pt">
                <v:imagedata r:id="rId3" o:title="IMG-20230429-WA0024"/>
              </v:shape>
            </w:pict>
          </w:r>
          <w:r w:rsidRPr="00BA1A69">
            <w:rPr>
              <w:rFonts w:ascii="Arial" w:hAnsi="Arial" w:cs="Arial"/>
              <w:b/>
              <w:bCs/>
            </w:rPr>
            <w:t xml:space="preserve"> </w:t>
          </w:r>
          <w:r w:rsidR="00E86A43" w:rsidRPr="007A2F22">
            <w:rPr>
              <w:rFonts w:ascii="Arial" w:hAnsi="Arial" w:cs="Arial"/>
              <w:b/>
              <w:bCs/>
            </w:rPr>
            <w:t>RELATÓRIO DE NÃO CONFORMIDADE</w:t>
          </w:r>
        </w:p>
        <w:p w14:paraId="4B20BAE6" w14:textId="77777777" w:rsidR="00E86A43" w:rsidRDefault="00E86A43" w:rsidP="00940DB6">
          <w:pPr>
            <w:rPr>
              <w:rFonts w:ascii="Arial" w:hAnsi="Arial" w:cs="Arial"/>
              <w:b/>
              <w:bCs/>
            </w:rPr>
          </w:pPr>
        </w:p>
        <w:p w14:paraId="41AEE318" w14:textId="77777777" w:rsidR="00E86A43" w:rsidRDefault="00E86A43" w:rsidP="00FD5A8E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ÁREA/SUBÁREA:</w:t>
          </w:r>
          <w:r>
            <w:rPr>
              <w:rFonts w:ascii="Arial" w:hAnsi="Arial" w:cs="Arial"/>
              <w:b/>
              <w:bCs/>
            </w:rPr>
            <w:t xml:space="preserve"> ESTRUTURAS DA CT-3150KP-01</w:t>
          </w:r>
        </w:p>
        <w:p w14:paraId="6D4AEBE1" w14:textId="77777777" w:rsidR="00E86A43" w:rsidRPr="006B4072" w:rsidRDefault="00E86A43" w:rsidP="00940DB6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RELATÓRIO DE NÃO CONFORMIDADE</w:t>
          </w:r>
        </w:p>
        <w:p w14:paraId="6E48009C" w14:textId="77777777" w:rsidR="00E86A43" w:rsidRDefault="00E86A43" w:rsidP="00940DB6">
          <w:pPr>
            <w:rPr>
              <w:rFonts w:ascii="Arial" w:hAnsi="Arial" w:cs="Arial"/>
              <w:b/>
              <w:bCs/>
            </w:rPr>
          </w:pPr>
          <w:r>
            <w:pict w14:anchorId="051B47B6">
              <v:shape id="_x0000_i1030" type="#_x0000_t75" style="width:1280.25pt;height:8in">
                <v:imagedata r:id="rId4" o:title="20230419_141013"/>
              </v:shape>
            </w:pict>
          </w:r>
        </w:p>
      </w:tc>
      <w:tc>
        <w:tcPr>
          <w:tcW w:w="2341" w:type="dxa"/>
        </w:tcPr>
        <w:p w14:paraId="5B4C53D6" w14:textId="77777777" w:rsidR="00E86A43" w:rsidRDefault="00E86A43" w:rsidP="00940DB6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VALE Nº.</w:t>
          </w:r>
        </w:p>
        <w:p w14:paraId="1A3919A1" w14:textId="77777777" w:rsidR="006E692A" w:rsidRDefault="006E692A" w:rsidP="00940DB6">
          <w:pPr>
            <w:spacing w:before="120"/>
            <w:jc w:val="center"/>
            <w:rPr>
              <w:rFonts w:ascii="Arial" w:hAnsi="Arial" w:cs="Arial"/>
              <w:b/>
              <w:bCs/>
            </w:rPr>
          </w:pPr>
        </w:p>
        <w:p w14:paraId="1B98E3A6" w14:textId="77777777" w:rsidR="006E692A" w:rsidRDefault="006E692A" w:rsidP="006E692A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RNC-DUC-CP-032-2023</w:t>
          </w:r>
        </w:p>
        <w:p w14:paraId="53620695" w14:textId="77777777" w:rsidR="00E86A43" w:rsidRPr="006E692A" w:rsidRDefault="00E86A43" w:rsidP="006E692A">
          <w:pPr>
            <w:jc w:val="center"/>
            <w:rPr>
              <w:rFonts w:ascii="Arial" w:hAnsi="Arial" w:cs="Arial"/>
            </w:rPr>
          </w:pPr>
        </w:p>
      </w:tc>
      <w:tc>
        <w:tcPr>
          <w:tcW w:w="1531" w:type="dxa"/>
        </w:tcPr>
        <w:p w14:paraId="72A37391" w14:textId="77777777" w:rsidR="00E86A43" w:rsidRDefault="00E86A43" w:rsidP="00940DB6">
          <w:pPr>
            <w:spacing w:before="60"/>
            <w:ind w:left="-71" w:right="-71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PAGE</w:t>
          </w:r>
        </w:p>
        <w:p w14:paraId="03958208" w14:textId="77777777" w:rsidR="00E86A43" w:rsidRDefault="00E86A43" w:rsidP="00940DB6">
          <w:pPr>
            <w:spacing w:before="120"/>
            <w:ind w:left="-74" w:right="-74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3/3</w:t>
          </w:r>
        </w:p>
      </w:tc>
    </w:tr>
    <w:tr w:rsidR="00E86A43" w14:paraId="52FC5DDD" w14:textId="77777777" w:rsidTr="007A2F22">
      <w:trPr>
        <w:cantSplit/>
        <w:trHeight w:val="1018"/>
      </w:trPr>
      <w:tc>
        <w:tcPr>
          <w:tcW w:w="6476" w:type="dxa"/>
          <w:gridSpan w:val="2"/>
          <w:vMerge/>
        </w:tcPr>
        <w:p w14:paraId="2F895730" w14:textId="77777777" w:rsidR="00E86A43" w:rsidRDefault="00E86A43" w:rsidP="00940DB6">
          <w:pPr>
            <w:tabs>
              <w:tab w:val="left" w:pos="851"/>
            </w:tabs>
            <w:rPr>
              <w:rFonts w:ascii="Arial" w:hAnsi="Arial" w:cs="Arial"/>
            </w:rPr>
          </w:pPr>
        </w:p>
      </w:tc>
      <w:tc>
        <w:tcPr>
          <w:tcW w:w="2341" w:type="dxa"/>
        </w:tcPr>
        <w:p w14:paraId="42E2974A" w14:textId="77777777" w:rsidR="00E86A43" w:rsidRDefault="00E86A43" w:rsidP="00940DB6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CONTRATADA Nº</w:t>
          </w:r>
        </w:p>
        <w:p w14:paraId="09D2DD55" w14:textId="77777777" w:rsidR="00E86A43" w:rsidRPr="006B4072" w:rsidRDefault="00E86A43" w:rsidP="00940DB6">
          <w:pPr>
            <w:spacing w:before="120"/>
            <w:rPr>
              <w:rFonts w:ascii="Arial" w:hAnsi="Arial" w:cs="Arial"/>
              <w:b/>
              <w:bCs/>
              <w:dstrike/>
            </w:rPr>
          </w:pPr>
        </w:p>
      </w:tc>
      <w:tc>
        <w:tcPr>
          <w:tcW w:w="1531" w:type="dxa"/>
        </w:tcPr>
        <w:p w14:paraId="7981CB7C" w14:textId="77777777" w:rsidR="00E86A43" w:rsidRDefault="00E86A43" w:rsidP="00940DB6">
          <w:pPr>
            <w:spacing w:before="60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REV.</w:t>
          </w:r>
        </w:p>
        <w:p w14:paraId="03684A70" w14:textId="77777777" w:rsidR="00E86A43" w:rsidRDefault="00E86A43" w:rsidP="00940DB6">
          <w:pPr>
            <w:spacing w:before="12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0</w:t>
          </w:r>
        </w:p>
      </w:tc>
    </w:tr>
    <w:tr w:rsidR="00E86A43" w14:paraId="19FCB783" w14:textId="77777777" w:rsidTr="007A2F22">
      <w:trPr>
        <w:cantSplit/>
        <w:trHeight w:val="1018"/>
      </w:trPr>
      <w:tc>
        <w:tcPr>
          <w:tcW w:w="6476" w:type="dxa"/>
          <w:gridSpan w:val="2"/>
        </w:tcPr>
        <w:p w14:paraId="36A9C373" w14:textId="77777777" w:rsidR="00E86A43" w:rsidRDefault="00E86A43" w:rsidP="00940DB6">
          <w:pPr>
            <w:tabs>
              <w:tab w:val="left" w:pos="851"/>
            </w:tabs>
            <w:rPr>
              <w:rFonts w:ascii="Arial" w:hAnsi="Arial" w:cs="Arial"/>
            </w:rPr>
          </w:pPr>
        </w:p>
      </w:tc>
      <w:tc>
        <w:tcPr>
          <w:tcW w:w="2341" w:type="dxa"/>
        </w:tcPr>
        <w:p w14:paraId="29BBD64A" w14:textId="77777777" w:rsidR="00E86A43" w:rsidRDefault="00E86A43" w:rsidP="00940DB6">
          <w:pPr>
            <w:spacing w:before="60"/>
            <w:rPr>
              <w:rFonts w:ascii="Arial" w:hAnsi="Arial" w:cs="Arial"/>
              <w:sz w:val="16"/>
            </w:rPr>
          </w:pPr>
        </w:p>
      </w:tc>
      <w:tc>
        <w:tcPr>
          <w:tcW w:w="1531" w:type="dxa"/>
        </w:tcPr>
        <w:p w14:paraId="2618A19C" w14:textId="77777777" w:rsidR="00E86A43" w:rsidRDefault="00E86A43" w:rsidP="00940DB6">
          <w:pPr>
            <w:spacing w:before="60"/>
            <w:jc w:val="center"/>
            <w:rPr>
              <w:rFonts w:ascii="Arial" w:hAnsi="Arial" w:cs="Arial"/>
              <w:sz w:val="16"/>
            </w:rPr>
          </w:pPr>
        </w:p>
      </w:tc>
    </w:tr>
    <w:tr w:rsidR="00E86A43" w14:paraId="7F5BD5A5" w14:textId="77777777" w:rsidTr="007A2F22">
      <w:trPr>
        <w:cantSplit/>
        <w:trHeight w:val="1018"/>
      </w:trPr>
      <w:tc>
        <w:tcPr>
          <w:tcW w:w="6476" w:type="dxa"/>
          <w:gridSpan w:val="2"/>
        </w:tcPr>
        <w:p w14:paraId="0F18EE44" w14:textId="77777777" w:rsidR="00E86A43" w:rsidRDefault="00E86A43" w:rsidP="00940DB6">
          <w:pPr>
            <w:tabs>
              <w:tab w:val="left" w:pos="851"/>
            </w:tabs>
            <w:rPr>
              <w:rFonts w:ascii="Arial" w:hAnsi="Arial" w:cs="Arial"/>
            </w:rPr>
          </w:pPr>
        </w:p>
      </w:tc>
      <w:tc>
        <w:tcPr>
          <w:tcW w:w="2341" w:type="dxa"/>
        </w:tcPr>
        <w:p w14:paraId="4A7959BB" w14:textId="77777777" w:rsidR="00E86A43" w:rsidRDefault="00E86A43" w:rsidP="00940DB6">
          <w:pPr>
            <w:spacing w:before="60"/>
            <w:rPr>
              <w:rFonts w:ascii="Arial" w:hAnsi="Arial" w:cs="Arial"/>
              <w:sz w:val="16"/>
            </w:rPr>
          </w:pPr>
        </w:p>
      </w:tc>
      <w:tc>
        <w:tcPr>
          <w:tcW w:w="1531" w:type="dxa"/>
        </w:tcPr>
        <w:p w14:paraId="2C742929" w14:textId="77777777" w:rsidR="00E86A43" w:rsidRDefault="00E86A43" w:rsidP="00940DB6">
          <w:pPr>
            <w:spacing w:before="60"/>
            <w:jc w:val="center"/>
            <w:rPr>
              <w:rFonts w:ascii="Arial" w:hAnsi="Arial" w:cs="Arial"/>
              <w:sz w:val="16"/>
            </w:rPr>
          </w:pPr>
        </w:p>
      </w:tc>
    </w:tr>
    <w:tr w:rsidR="00E86A43" w14:paraId="06E8950F" w14:textId="77777777" w:rsidTr="007A2F22">
      <w:trPr>
        <w:cantSplit/>
        <w:trHeight w:val="1018"/>
      </w:trPr>
      <w:tc>
        <w:tcPr>
          <w:tcW w:w="6476" w:type="dxa"/>
          <w:gridSpan w:val="2"/>
          <w:tcBorders>
            <w:bottom w:val="single" w:sz="8" w:space="0" w:color="auto"/>
          </w:tcBorders>
        </w:tcPr>
        <w:p w14:paraId="01200D49" w14:textId="77777777" w:rsidR="00E86A43" w:rsidRDefault="00E86A43" w:rsidP="00940DB6">
          <w:pPr>
            <w:tabs>
              <w:tab w:val="left" w:pos="851"/>
            </w:tabs>
            <w:rPr>
              <w:rFonts w:ascii="Arial" w:hAnsi="Arial" w:cs="Arial"/>
            </w:rPr>
          </w:pPr>
        </w:p>
      </w:tc>
      <w:tc>
        <w:tcPr>
          <w:tcW w:w="2341" w:type="dxa"/>
          <w:tcBorders>
            <w:bottom w:val="single" w:sz="8" w:space="0" w:color="auto"/>
          </w:tcBorders>
        </w:tcPr>
        <w:p w14:paraId="45AA6430" w14:textId="77777777" w:rsidR="00E86A43" w:rsidRDefault="00E86A43" w:rsidP="00940DB6">
          <w:pPr>
            <w:spacing w:before="60"/>
            <w:rPr>
              <w:rFonts w:ascii="Arial" w:hAnsi="Arial" w:cs="Arial"/>
              <w:sz w:val="16"/>
            </w:rPr>
          </w:pPr>
        </w:p>
      </w:tc>
      <w:tc>
        <w:tcPr>
          <w:tcW w:w="1531" w:type="dxa"/>
          <w:tcBorders>
            <w:bottom w:val="single" w:sz="8" w:space="0" w:color="auto"/>
          </w:tcBorders>
        </w:tcPr>
        <w:p w14:paraId="34D267E5" w14:textId="77777777" w:rsidR="00E86A43" w:rsidRDefault="00E86A43" w:rsidP="00940DB6">
          <w:pPr>
            <w:spacing w:before="60"/>
            <w:jc w:val="center"/>
            <w:rPr>
              <w:rFonts w:ascii="Arial" w:hAnsi="Arial" w:cs="Arial"/>
              <w:sz w:val="16"/>
            </w:rPr>
          </w:pPr>
        </w:p>
      </w:tc>
    </w:tr>
  </w:tbl>
  <w:p w14:paraId="23AB2443" w14:textId="77777777" w:rsidR="00E86A43" w:rsidRDefault="00E86A43">
    <w:pPr>
      <w:pStyle w:val="Cabealho"/>
      <w:ind w:left="-426" w:firstLine="426"/>
      <w:rPr>
        <w:sz w:val="8"/>
        <w:szCs w:val="8"/>
      </w:rPr>
    </w:pPr>
    <w:r w:rsidRPr="00971DDF">
      <w:rPr>
        <w:sz w:val="8"/>
        <w:szCs w:val="8"/>
      </w:rPr>
      <w:pict w14:anchorId="029AC8B8">
        <v:shape id="_x0000_i1031" type="#_x0000_t75" style="width:999.75pt;height:750pt">
          <v:imagedata r:id="rId5" o:title="20220609_1019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7"/>
      <w:gridCol w:w="3786"/>
      <w:gridCol w:w="2551"/>
      <w:gridCol w:w="1134"/>
    </w:tblGrid>
    <w:tr w:rsidR="00E86A43" w14:paraId="7F6E4393" w14:textId="77777777">
      <w:trPr>
        <w:cantSplit/>
        <w:trHeight w:hRule="exact" w:val="1083"/>
      </w:trPr>
      <w:tc>
        <w:tcPr>
          <w:tcW w:w="2877" w:type="dxa"/>
          <w:tcBorders>
            <w:top w:val="single" w:sz="8" w:space="0" w:color="auto"/>
          </w:tcBorders>
          <w:vAlign w:val="center"/>
        </w:tcPr>
        <w:p w14:paraId="09AED6AA" w14:textId="77777777" w:rsidR="00E86A43" w:rsidRDefault="00E86A43">
          <w:pPr>
            <w:pStyle w:val="Cabealho"/>
            <w:ind w:left="349"/>
            <w:rPr>
              <w:rFonts w:cs="Arial"/>
            </w:rPr>
          </w:pPr>
          <w:r>
            <w:rPr>
              <w:lang w:val="pt-BR" w:eastAsia="pt-BR"/>
            </w:rPr>
            <w:pict w14:anchorId="0015EF6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alt="Marca_pb" style="width:56.25pt;height:21.75pt;mso-position-horizontal-relative:page;mso-position-vertical-relative:page">
                <v:imagedata r:id="rId1" o:title=""/>
              </v:shape>
            </w:pict>
          </w:r>
        </w:p>
      </w:tc>
      <w:tc>
        <w:tcPr>
          <w:tcW w:w="3786" w:type="dxa"/>
          <w:tcBorders>
            <w:top w:val="single" w:sz="8" w:space="0" w:color="auto"/>
          </w:tcBorders>
          <w:vAlign w:val="center"/>
        </w:tcPr>
        <w:p w14:paraId="136DE248" w14:textId="77777777" w:rsidR="00E86A43" w:rsidRDefault="00E86A4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pict w14:anchorId="648D8F8A">
              <v:shape id="_x0000_i1026" type="#_x0000_t75" style="width:128.25pt;height:44.25pt">
                <v:imagedata r:id="rId2" o:title="Logo TUV Ductor"/>
              </v:shape>
            </w:pict>
          </w:r>
        </w:p>
      </w:tc>
      <w:tc>
        <w:tcPr>
          <w:tcW w:w="3685" w:type="dxa"/>
          <w:gridSpan w:val="2"/>
          <w:tcBorders>
            <w:top w:val="single" w:sz="8" w:space="0" w:color="auto"/>
          </w:tcBorders>
          <w:vAlign w:val="center"/>
        </w:tcPr>
        <w:p w14:paraId="798EADEC" w14:textId="77777777" w:rsidR="00E86A43" w:rsidRDefault="00E86A43">
          <w:pPr>
            <w:jc w:val="center"/>
            <w:rPr>
              <w:rFonts w:cs="Arial"/>
              <w:b/>
              <w:sz w:val="32"/>
              <w:szCs w:val="32"/>
            </w:rPr>
          </w:pPr>
          <w:r>
            <w:rPr>
              <w:rFonts w:cs="Arial"/>
              <w:b/>
              <w:sz w:val="32"/>
              <w:szCs w:val="32"/>
            </w:rPr>
            <w:t>PROJETO</w:t>
          </w:r>
        </w:p>
        <w:p w14:paraId="71B31D0C" w14:textId="77777777" w:rsidR="00E86A43" w:rsidRDefault="00E86A4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cs="Arial"/>
              <w:b/>
            </w:rPr>
            <w:t xml:space="preserve"> </w:t>
          </w: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E86A43" w14:paraId="15B153B4" w14:textId="77777777">
      <w:trPr>
        <w:cantSplit/>
        <w:trHeight w:val="550"/>
      </w:trPr>
      <w:tc>
        <w:tcPr>
          <w:tcW w:w="6663" w:type="dxa"/>
          <w:gridSpan w:val="2"/>
          <w:vMerge w:val="restart"/>
          <w:vAlign w:val="center"/>
        </w:tcPr>
        <w:p w14:paraId="44236619" w14:textId="77777777" w:rsidR="00E86A43" w:rsidRPr="006B4072" w:rsidRDefault="00E86A43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FASE DO PROJETO</w:t>
          </w:r>
          <w:r w:rsidRPr="006B4072">
            <w:rPr>
              <w:rFonts w:ascii="Arial" w:hAnsi="Arial" w:cs="Arial"/>
              <w:b/>
              <w:bCs/>
            </w:rPr>
            <w:t xml:space="preserve">: </w:t>
          </w:r>
          <w:r>
            <w:rPr>
              <w:rFonts w:ascii="Arial" w:hAnsi="Arial" w:cs="Arial"/>
              <w:b/>
              <w:bCs/>
            </w:rPr>
            <w:t>PROGRAMA 240 MTPA</w:t>
          </w:r>
        </w:p>
        <w:p w14:paraId="1D10A520" w14:textId="77777777" w:rsidR="00E86A43" w:rsidRDefault="00E86A43" w:rsidP="000F34EA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PROJETO: CAPITAL</w:t>
          </w:r>
        </w:p>
        <w:p w14:paraId="229B8083" w14:textId="77777777" w:rsidR="00E86A43" w:rsidRDefault="00E86A43" w:rsidP="000F34EA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ÁREA/SUBÁREA:</w:t>
          </w:r>
          <w:r>
            <w:rPr>
              <w:rFonts w:ascii="Arial" w:hAnsi="Arial" w:cs="Arial"/>
              <w:b/>
              <w:bCs/>
            </w:rPr>
            <w:t xml:space="preserve"> </w:t>
          </w:r>
          <w:r w:rsidR="0009088B">
            <w:rPr>
              <w:rFonts w:ascii="Arial" w:hAnsi="Arial" w:cs="Arial"/>
              <w:b/>
              <w:bCs/>
            </w:rPr>
            <w:t xml:space="preserve">ESTRUTURAS DO </w:t>
          </w:r>
          <w:r w:rsidR="00EE72B5">
            <w:rPr>
              <w:b/>
              <w:noProof/>
              <w:sz w:val="24"/>
              <w:szCs w:val="24"/>
            </w:rPr>
            <w:t>CT / SI -3150 KP-01</w:t>
          </w:r>
        </w:p>
        <w:p w14:paraId="429DEACC" w14:textId="77777777" w:rsidR="00E86A43" w:rsidRPr="006B4072" w:rsidRDefault="00E86A43" w:rsidP="000F34EA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RELATÓRIO DE NÃO CONFORMIDADE</w:t>
          </w:r>
        </w:p>
        <w:p w14:paraId="3F455958" w14:textId="77777777" w:rsidR="00E86A43" w:rsidRDefault="00E86A43" w:rsidP="000F34EA">
          <w:pPr>
            <w:rPr>
              <w:rFonts w:ascii="Arial" w:hAnsi="Arial" w:cs="Arial"/>
              <w:b/>
              <w:bCs/>
            </w:rPr>
          </w:pPr>
        </w:p>
      </w:tc>
      <w:tc>
        <w:tcPr>
          <w:tcW w:w="2551" w:type="dxa"/>
        </w:tcPr>
        <w:p w14:paraId="62815883" w14:textId="77777777" w:rsidR="00E86A43" w:rsidRDefault="00E86A43">
          <w:pPr>
            <w:spacing w:before="60"/>
            <w:jc w:val="both"/>
            <w:rPr>
              <w:rFonts w:ascii="Arial" w:hAnsi="Arial" w:cs="Arial"/>
              <w:sz w:val="16"/>
              <w:szCs w:val="24"/>
            </w:rPr>
          </w:pPr>
          <w:r>
            <w:rPr>
              <w:rFonts w:ascii="Arial" w:hAnsi="Arial" w:cs="Arial"/>
              <w:sz w:val="16"/>
              <w:szCs w:val="24"/>
            </w:rPr>
            <w:t>VALE Nº.</w:t>
          </w:r>
        </w:p>
        <w:p w14:paraId="172D87BD" w14:textId="77777777" w:rsidR="00E86A43" w:rsidRDefault="00E86A43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1134" w:type="dxa"/>
        </w:tcPr>
        <w:p w14:paraId="48BD1196" w14:textId="77777777" w:rsidR="00E86A43" w:rsidRDefault="00E86A43">
          <w:pPr>
            <w:spacing w:before="60"/>
            <w:ind w:left="-71" w:right="-71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PÁGINA</w:t>
          </w:r>
        </w:p>
        <w:p w14:paraId="18587C9D" w14:textId="77777777" w:rsidR="00E86A43" w:rsidRDefault="00E86A43">
          <w:pPr>
            <w:spacing w:before="120"/>
            <w:ind w:left="-74" w:right="-74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PAGE </w:instrText>
          </w:r>
          <w:r>
            <w:rPr>
              <w:rFonts w:ascii="Arial" w:hAnsi="Arial"/>
            </w:rPr>
            <w:fldChar w:fldCharType="separate"/>
          </w:r>
          <w:r w:rsidR="00F50EC6">
            <w:rPr>
              <w:rFonts w:ascii="Arial" w:hAnsi="Arial"/>
              <w:noProof/>
            </w:rPr>
            <w:t>1</w:t>
          </w:r>
          <w:r>
            <w:rPr>
              <w:rFonts w:ascii="Arial" w:hAnsi="Arial"/>
            </w:rPr>
            <w:fldChar w:fldCharType="end"/>
          </w:r>
          <w:r>
            <w:rPr>
              <w:rFonts w:ascii="Arial" w:hAnsi="Arial"/>
            </w:rPr>
            <w:t>/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NUMPAGES </w:instrText>
          </w:r>
          <w:r>
            <w:rPr>
              <w:rFonts w:ascii="Arial" w:hAnsi="Arial"/>
            </w:rPr>
            <w:fldChar w:fldCharType="separate"/>
          </w:r>
          <w:r w:rsidR="00F50EC6">
            <w:rPr>
              <w:rFonts w:ascii="Arial" w:hAnsi="Arial"/>
              <w:noProof/>
            </w:rPr>
            <w:t>5</w:t>
          </w:r>
          <w:r>
            <w:rPr>
              <w:rFonts w:ascii="Arial" w:hAnsi="Arial"/>
            </w:rPr>
            <w:fldChar w:fldCharType="end"/>
          </w:r>
        </w:p>
      </w:tc>
    </w:tr>
    <w:tr w:rsidR="00E86A43" w14:paraId="2D84459F" w14:textId="77777777">
      <w:trPr>
        <w:cantSplit/>
        <w:trHeight w:val="477"/>
      </w:trPr>
      <w:tc>
        <w:tcPr>
          <w:tcW w:w="6663" w:type="dxa"/>
          <w:gridSpan w:val="2"/>
          <w:vMerge/>
          <w:tcBorders>
            <w:bottom w:val="single" w:sz="8" w:space="0" w:color="auto"/>
          </w:tcBorders>
        </w:tcPr>
        <w:p w14:paraId="4EE4CA80" w14:textId="77777777" w:rsidR="00E86A43" w:rsidRDefault="00E86A4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2551" w:type="dxa"/>
          <w:tcBorders>
            <w:bottom w:val="single" w:sz="8" w:space="0" w:color="auto"/>
          </w:tcBorders>
        </w:tcPr>
        <w:p w14:paraId="3A396D7D" w14:textId="77777777" w:rsidR="00E86A43" w:rsidRDefault="00E86A43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16"/>
            </w:rPr>
            <w:t>CONTRATADA Nº</w:t>
          </w:r>
        </w:p>
        <w:p w14:paraId="482A17D8" w14:textId="77777777" w:rsidR="006E692A" w:rsidRDefault="006E692A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RNC-DUC-CP-032-2023</w:t>
          </w:r>
        </w:p>
        <w:p w14:paraId="11E1A598" w14:textId="77777777" w:rsidR="00E86A43" w:rsidRPr="006B4072" w:rsidRDefault="00E86A43" w:rsidP="00CD415C">
          <w:pPr>
            <w:spacing w:before="120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1134" w:type="dxa"/>
          <w:tcBorders>
            <w:bottom w:val="single" w:sz="8" w:space="0" w:color="auto"/>
          </w:tcBorders>
        </w:tcPr>
        <w:p w14:paraId="189A6FD1" w14:textId="77777777" w:rsidR="00E86A43" w:rsidRDefault="00E86A43">
          <w:pPr>
            <w:spacing w:before="6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</w:t>
          </w:r>
        </w:p>
        <w:p w14:paraId="77C07638" w14:textId="77777777" w:rsidR="00E86A43" w:rsidRDefault="00E86A43">
          <w:pPr>
            <w:spacing w:before="120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0</w:t>
          </w:r>
        </w:p>
      </w:tc>
    </w:tr>
  </w:tbl>
  <w:p w14:paraId="466FA13B" w14:textId="77777777" w:rsidR="00E86A43" w:rsidRDefault="00E86A4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64BA5"/>
    <w:multiLevelType w:val="hybridMultilevel"/>
    <w:tmpl w:val="CBC28E86"/>
    <w:lvl w:ilvl="0" w:tplc="AC00F2F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88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198">
      <o:colormru v:ext="edit" colors="#f30,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1B06"/>
    <w:rsid w:val="00002771"/>
    <w:rsid w:val="000038C1"/>
    <w:rsid w:val="00003ABE"/>
    <w:rsid w:val="00003AF6"/>
    <w:rsid w:val="00005524"/>
    <w:rsid w:val="00011D33"/>
    <w:rsid w:val="000120DD"/>
    <w:rsid w:val="00015126"/>
    <w:rsid w:val="00015809"/>
    <w:rsid w:val="000158C1"/>
    <w:rsid w:val="00015A23"/>
    <w:rsid w:val="000178EA"/>
    <w:rsid w:val="00021144"/>
    <w:rsid w:val="0002194A"/>
    <w:rsid w:val="000244F1"/>
    <w:rsid w:val="00030722"/>
    <w:rsid w:val="00031C6B"/>
    <w:rsid w:val="00037A6F"/>
    <w:rsid w:val="0004080A"/>
    <w:rsid w:val="00041767"/>
    <w:rsid w:val="00043303"/>
    <w:rsid w:val="00043F88"/>
    <w:rsid w:val="0004489F"/>
    <w:rsid w:val="00045998"/>
    <w:rsid w:val="000511A8"/>
    <w:rsid w:val="0005395E"/>
    <w:rsid w:val="000560E0"/>
    <w:rsid w:val="00061D81"/>
    <w:rsid w:val="0006266C"/>
    <w:rsid w:val="000667A5"/>
    <w:rsid w:val="00067E22"/>
    <w:rsid w:val="00072A9E"/>
    <w:rsid w:val="00076216"/>
    <w:rsid w:val="000768C4"/>
    <w:rsid w:val="0008099D"/>
    <w:rsid w:val="00084CD1"/>
    <w:rsid w:val="000874B6"/>
    <w:rsid w:val="0009080D"/>
    <w:rsid w:val="0009088B"/>
    <w:rsid w:val="0009272F"/>
    <w:rsid w:val="000953F5"/>
    <w:rsid w:val="00095849"/>
    <w:rsid w:val="00097316"/>
    <w:rsid w:val="000A3C75"/>
    <w:rsid w:val="000A4BB4"/>
    <w:rsid w:val="000A74F9"/>
    <w:rsid w:val="000A75DF"/>
    <w:rsid w:val="000B188B"/>
    <w:rsid w:val="000B2B7A"/>
    <w:rsid w:val="000B48B8"/>
    <w:rsid w:val="000C0367"/>
    <w:rsid w:val="000C1C25"/>
    <w:rsid w:val="000C22AF"/>
    <w:rsid w:val="000C4F63"/>
    <w:rsid w:val="000C6902"/>
    <w:rsid w:val="000D3D51"/>
    <w:rsid w:val="000E3BAC"/>
    <w:rsid w:val="000E4E13"/>
    <w:rsid w:val="000F08D9"/>
    <w:rsid w:val="000F2C63"/>
    <w:rsid w:val="000F34EA"/>
    <w:rsid w:val="000F3B90"/>
    <w:rsid w:val="000F46CA"/>
    <w:rsid w:val="000F49B8"/>
    <w:rsid w:val="000F708D"/>
    <w:rsid w:val="0010090D"/>
    <w:rsid w:val="001016FF"/>
    <w:rsid w:val="00102687"/>
    <w:rsid w:val="00103C18"/>
    <w:rsid w:val="00106544"/>
    <w:rsid w:val="00110D58"/>
    <w:rsid w:val="00116D62"/>
    <w:rsid w:val="00120929"/>
    <w:rsid w:val="00122B7D"/>
    <w:rsid w:val="00122D5D"/>
    <w:rsid w:val="001243A3"/>
    <w:rsid w:val="00126EE9"/>
    <w:rsid w:val="00127976"/>
    <w:rsid w:val="00130211"/>
    <w:rsid w:val="00141DA0"/>
    <w:rsid w:val="001436FF"/>
    <w:rsid w:val="0014483F"/>
    <w:rsid w:val="001463EE"/>
    <w:rsid w:val="0015387C"/>
    <w:rsid w:val="001538AB"/>
    <w:rsid w:val="00161B60"/>
    <w:rsid w:val="00161F99"/>
    <w:rsid w:val="00162B05"/>
    <w:rsid w:val="00170E3C"/>
    <w:rsid w:val="00173DF5"/>
    <w:rsid w:val="00174B4D"/>
    <w:rsid w:val="00180120"/>
    <w:rsid w:val="0019541E"/>
    <w:rsid w:val="00195635"/>
    <w:rsid w:val="001A6182"/>
    <w:rsid w:val="001A7455"/>
    <w:rsid w:val="001B009B"/>
    <w:rsid w:val="001B166A"/>
    <w:rsid w:val="001B298B"/>
    <w:rsid w:val="001B4746"/>
    <w:rsid w:val="001B65D6"/>
    <w:rsid w:val="001B7803"/>
    <w:rsid w:val="001B7DEA"/>
    <w:rsid w:val="001C1E3C"/>
    <w:rsid w:val="001C5935"/>
    <w:rsid w:val="001D04A4"/>
    <w:rsid w:val="001D0B7A"/>
    <w:rsid w:val="001D220D"/>
    <w:rsid w:val="001D222A"/>
    <w:rsid w:val="001D41E0"/>
    <w:rsid w:val="001D4753"/>
    <w:rsid w:val="001D5058"/>
    <w:rsid w:val="001E17FA"/>
    <w:rsid w:val="001E2300"/>
    <w:rsid w:val="001E382C"/>
    <w:rsid w:val="001F0F7B"/>
    <w:rsid w:val="001F370A"/>
    <w:rsid w:val="00200A31"/>
    <w:rsid w:val="00203DD1"/>
    <w:rsid w:val="00203F62"/>
    <w:rsid w:val="002050CB"/>
    <w:rsid w:val="002078DB"/>
    <w:rsid w:val="00213257"/>
    <w:rsid w:val="0021632D"/>
    <w:rsid w:val="0021784C"/>
    <w:rsid w:val="00226AA6"/>
    <w:rsid w:val="00231521"/>
    <w:rsid w:val="00231D94"/>
    <w:rsid w:val="002331D5"/>
    <w:rsid w:val="00233662"/>
    <w:rsid w:val="00236BC5"/>
    <w:rsid w:val="00244676"/>
    <w:rsid w:val="0024508D"/>
    <w:rsid w:val="00245C71"/>
    <w:rsid w:val="00247D64"/>
    <w:rsid w:val="00250376"/>
    <w:rsid w:val="002515CE"/>
    <w:rsid w:val="00255A8F"/>
    <w:rsid w:val="0026026D"/>
    <w:rsid w:val="00260F45"/>
    <w:rsid w:val="00263970"/>
    <w:rsid w:val="00270EE4"/>
    <w:rsid w:val="00271A18"/>
    <w:rsid w:val="00271CC1"/>
    <w:rsid w:val="0027312D"/>
    <w:rsid w:val="002748B0"/>
    <w:rsid w:val="002752C3"/>
    <w:rsid w:val="00276265"/>
    <w:rsid w:val="002769BA"/>
    <w:rsid w:val="002770A0"/>
    <w:rsid w:val="00282068"/>
    <w:rsid w:val="00287E1A"/>
    <w:rsid w:val="0029052C"/>
    <w:rsid w:val="00295958"/>
    <w:rsid w:val="00295DF3"/>
    <w:rsid w:val="002A4B8F"/>
    <w:rsid w:val="002A70CD"/>
    <w:rsid w:val="002B408D"/>
    <w:rsid w:val="002C088D"/>
    <w:rsid w:val="002D3724"/>
    <w:rsid w:val="002D510A"/>
    <w:rsid w:val="002E1626"/>
    <w:rsid w:val="002E7657"/>
    <w:rsid w:val="002F4BCE"/>
    <w:rsid w:val="002F70BF"/>
    <w:rsid w:val="003003AF"/>
    <w:rsid w:val="00300C7F"/>
    <w:rsid w:val="0030184E"/>
    <w:rsid w:val="00302EA9"/>
    <w:rsid w:val="00311084"/>
    <w:rsid w:val="003123AE"/>
    <w:rsid w:val="00314BE2"/>
    <w:rsid w:val="003203E2"/>
    <w:rsid w:val="003206CD"/>
    <w:rsid w:val="0032109E"/>
    <w:rsid w:val="00326B12"/>
    <w:rsid w:val="00327CDB"/>
    <w:rsid w:val="003308D3"/>
    <w:rsid w:val="00330FB3"/>
    <w:rsid w:val="0033422B"/>
    <w:rsid w:val="00335ED8"/>
    <w:rsid w:val="003372A3"/>
    <w:rsid w:val="003527BB"/>
    <w:rsid w:val="00356D68"/>
    <w:rsid w:val="00363709"/>
    <w:rsid w:val="00364FF3"/>
    <w:rsid w:val="0036576F"/>
    <w:rsid w:val="003659F0"/>
    <w:rsid w:val="00366592"/>
    <w:rsid w:val="0036668A"/>
    <w:rsid w:val="003669FE"/>
    <w:rsid w:val="00370F4B"/>
    <w:rsid w:val="00371EEE"/>
    <w:rsid w:val="0037481D"/>
    <w:rsid w:val="00374FEB"/>
    <w:rsid w:val="00375852"/>
    <w:rsid w:val="00385EBF"/>
    <w:rsid w:val="00387CC5"/>
    <w:rsid w:val="0039266E"/>
    <w:rsid w:val="003934A9"/>
    <w:rsid w:val="00396ACA"/>
    <w:rsid w:val="00397230"/>
    <w:rsid w:val="00397711"/>
    <w:rsid w:val="003A1C53"/>
    <w:rsid w:val="003A2A09"/>
    <w:rsid w:val="003A35FD"/>
    <w:rsid w:val="003A46C7"/>
    <w:rsid w:val="003A6102"/>
    <w:rsid w:val="003B11E5"/>
    <w:rsid w:val="003B13D7"/>
    <w:rsid w:val="003B31F6"/>
    <w:rsid w:val="003C00EF"/>
    <w:rsid w:val="003C17F7"/>
    <w:rsid w:val="003C3E1A"/>
    <w:rsid w:val="003C424E"/>
    <w:rsid w:val="003C65DC"/>
    <w:rsid w:val="003D0D9F"/>
    <w:rsid w:val="003D34F7"/>
    <w:rsid w:val="003D431D"/>
    <w:rsid w:val="003D5949"/>
    <w:rsid w:val="003D6609"/>
    <w:rsid w:val="003D7731"/>
    <w:rsid w:val="003D7D6E"/>
    <w:rsid w:val="003E2AD3"/>
    <w:rsid w:val="003E338E"/>
    <w:rsid w:val="003E4526"/>
    <w:rsid w:val="003E4D19"/>
    <w:rsid w:val="003E503E"/>
    <w:rsid w:val="003E6BF9"/>
    <w:rsid w:val="003E6C69"/>
    <w:rsid w:val="003E74E0"/>
    <w:rsid w:val="003F0A0C"/>
    <w:rsid w:val="003F6D74"/>
    <w:rsid w:val="00400C2E"/>
    <w:rsid w:val="00401017"/>
    <w:rsid w:val="00401AF9"/>
    <w:rsid w:val="00403ADB"/>
    <w:rsid w:val="00405CAA"/>
    <w:rsid w:val="00417281"/>
    <w:rsid w:val="004209B9"/>
    <w:rsid w:val="00431D8A"/>
    <w:rsid w:val="00433673"/>
    <w:rsid w:val="0043752D"/>
    <w:rsid w:val="00437606"/>
    <w:rsid w:val="00440808"/>
    <w:rsid w:val="00443244"/>
    <w:rsid w:val="00443961"/>
    <w:rsid w:val="00443A1C"/>
    <w:rsid w:val="0044550A"/>
    <w:rsid w:val="004458FF"/>
    <w:rsid w:val="00445BB1"/>
    <w:rsid w:val="00454E1C"/>
    <w:rsid w:val="004568AE"/>
    <w:rsid w:val="00456E57"/>
    <w:rsid w:val="00464CFA"/>
    <w:rsid w:val="00466593"/>
    <w:rsid w:val="00466F7C"/>
    <w:rsid w:val="00467B4F"/>
    <w:rsid w:val="00475204"/>
    <w:rsid w:val="00481CDD"/>
    <w:rsid w:val="0048528F"/>
    <w:rsid w:val="00490B6D"/>
    <w:rsid w:val="0049192C"/>
    <w:rsid w:val="00493F3D"/>
    <w:rsid w:val="00493F7F"/>
    <w:rsid w:val="00496A93"/>
    <w:rsid w:val="004978A4"/>
    <w:rsid w:val="004A3588"/>
    <w:rsid w:val="004A7601"/>
    <w:rsid w:val="004B4309"/>
    <w:rsid w:val="004B63C5"/>
    <w:rsid w:val="004C15D4"/>
    <w:rsid w:val="004C1D2A"/>
    <w:rsid w:val="004C231E"/>
    <w:rsid w:val="004C311E"/>
    <w:rsid w:val="004C3F90"/>
    <w:rsid w:val="004C478A"/>
    <w:rsid w:val="004C5ADA"/>
    <w:rsid w:val="004C78C7"/>
    <w:rsid w:val="004D3CDF"/>
    <w:rsid w:val="004E038E"/>
    <w:rsid w:val="004E1478"/>
    <w:rsid w:val="004E3AB3"/>
    <w:rsid w:val="004E4917"/>
    <w:rsid w:val="004E6B0C"/>
    <w:rsid w:val="004F1858"/>
    <w:rsid w:val="004F2606"/>
    <w:rsid w:val="004F3DBB"/>
    <w:rsid w:val="004F5CA4"/>
    <w:rsid w:val="004F6E25"/>
    <w:rsid w:val="00500328"/>
    <w:rsid w:val="00500950"/>
    <w:rsid w:val="005064A5"/>
    <w:rsid w:val="0050661E"/>
    <w:rsid w:val="00506D76"/>
    <w:rsid w:val="00513BB1"/>
    <w:rsid w:val="00515E24"/>
    <w:rsid w:val="00517FCA"/>
    <w:rsid w:val="00521B06"/>
    <w:rsid w:val="005229A7"/>
    <w:rsid w:val="0052423C"/>
    <w:rsid w:val="0052674B"/>
    <w:rsid w:val="005304BA"/>
    <w:rsid w:val="005351F6"/>
    <w:rsid w:val="00536A4E"/>
    <w:rsid w:val="00537988"/>
    <w:rsid w:val="00540FE4"/>
    <w:rsid w:val="00541928"/>
    <w:rsid w:val="00545E38"/>
    <w:rsid w:val="0055021D"/>
    <w:rsid w:val="0055388F"/>
    <w:rsid w:val="005547AF"/>
    <w:rsid w:val="005548B4"/>
    <w:rsid w:val="00554A81"/>
    <w:rsid w:val="00554EAA"/>
    <w:rsid w:val="00556476"/>
    <w:rsid w:val="005665A0"/>
    <w:rsid w:val="00571F34"/>
    <w:rsid w:val="00576ACB"/>
    <w:rsid w:val="0057733E"/>
    <w:rsid w:val="005852FD"/>
    <w:rsid w:val="005854C1"/>
    <w:rsid w:val="00593112"/>
    <w:rsid w:val="00597E59"/>
    <w:rsid w:val="005A0610"/>
    <w:rsid w:val="005A19FC"/>
    <w:rsid w:val="005A769B"/>
    <w:rsid w:val="005A7C4A"/>
    <w:rsid w:val="005B01C5"/>
    <w:rsid w:val="005B06D8"/>
    <w:rsid w:val="005B1983"/>
    <w:rsid w:val="005B1E6E"/>
    <w:rsid w:val="005C1812"/>
    <w:rsid w:val="005C319B"/>
    <w:rsid w:val="005C51F0"/>
    <w:rsid w:val="005C7754"/>
    <w:rsid w:val="005D1C2E"/>
    <w:rsid w:val="005D2484"/>
    <w:rsid w:val="005D4790"/>
    <w:rsid w:val="005D6D95"/>
    <w:rsid w:val="005D7C69"/>
    <w:rsid w:val="005E0C36"/>
    <w:rsid w:val="005E265C"/>
    <w:rsid w:val="005E4C3A"/>
    <w:rsid w:val="005F05A0"/>
    <w:rsid w:val="005F0BE8"/>
    <w:rsid w:val="005F2F17"/>
    <w:rsid w:val="005F5C3C"/>
    <w:rsid w:val="005F616A"/>
    <w:rsid w:val="005F7CCE"/>
    <w:rsid w:val="006004A1"/>
    <w:rsid w:val="00600F2A"/>
    <w:rsid w:val="006021FC"/>
    <w:rsid w:val="00604B13"/>
    <w:rsid w:val="00605DFF"/>
    <w:rsid w:val="00605ECC"/>
    <w:rsid w:val="00606F90"/>
    <w:rsid w:val="006073C8"/>
    <w:rsid w:val="00611F03"/>
    <w:rsid w:val="00611F57"/>
    <w:rsid w:val="0061329C"/>
    <w:rsid w:val="00613537"/>
    <w:rsid w:val="00614EE8"/>
    <w:rsid w:val="006204C5"/>
    <w:rsid w:val="006227C4"/>
    <w:rsid w:val="00623DB4"/>
    <w:rsid w:val="0062404B"/>
    <w:rsid w:val="00626698"/>
    <w:rsid w:val="006267C8"/>
    <w:rsid w:val="00631621"/>
    <w:rsid w:val="006323C8"/>
    <w:rsid w:val="00632F96"/>
    <w:rsid w:val="00633192"/>
    <w:rsid w:val="00634050"/>
    <w:rsid w:val="00635B53"/>
    <w:rsid w:val="00636EE3"/>
    <w:rsid w:val="0064530A"/>
    <w:rsid w:val="00646BEB"/>
    <w:rsid w:val="006537CF"/>
    <w:rsid w:val="0065386F"/>
    <w:rsid w:val="00653E23"/>
    <w:rsid w:val="006558AB"/>
    <w:rsid w:val="00657ACA"/>
    <w:rsid w:val="0066672E"/>
    <w:rsid w:val="006701FB"/>
    <w:rsid w:val="00670A2E"/>
    <w:rsid w:val="00671654"/>
    <w:rsid w:val="0067233D"/>
    <w:rsid w:val="00676939"/>
    <w:rsid w:val="00687F37"/>
    <w:rsid w:val="0069013E"/>
    <w:rsid w:val="0069437E"/>
    <w:rsid w:val="00694E05"/>
    <w:rsid w:val="0069526E"/>
    <w:rsid w:val="006A0342"/>
    <w:rsid w:val="006A3A9E"/>
    <w:rsid w:val="006A4C64"/>
    <w:rsid w:val="006B0868"/>
    <w:rsid w:val="006B31C0"/>
    <w:rsid w:val="006B4072"/>
    <w:rsid w:val="006C0EF0"/>
    <w:rsid w:val="006C35E6"/>
    <w:rsid w:val="006C4858"/>
    <w:rsid w:val="006C5346"/>
    <w:rsid w:val="006C66C7"/>
    <w:rsid w:val="006D73DB"/>
    <w:rsid w:val="006E0BDC"/>
    <w:rsid w:val="006E692A"/>
    <w:rsid w:val="006F3EE8"/>
    <w:rsid w:val="006F509A"/>
    <w:rsid w:val="006F5188"/>
    <w:rsid w:val="006F57D9"/>
    <w:rsid w:val="006F7DCE"/>
    <w:rsid w:val="0070136E"/>
    <w:rsid w:val="00710F7D"/>
    <w:rsid w:val="00717161"/>
    <w:rsid w:val="0072053C"/>
    <w:rsid w:val="00721819"/>
    <w:rsid w:val="00723230"/>
    <w:rsid w:val="00730BD4"/>
    <w:rsid w:val="00730EFF"/>
    <w:rsid w:val="007423EE"/>
    <w:rsid w:val="00742F9B"/>
    <w:rsid w:val="00745AF4"/>
    <w:rsid w:val="00745FC9"/>
    <w:rsid w:val="007467F7"/>
    <w:rsid w:val="00752319"/>
    <w:rsid w:val="007531D7"/>
    <w:rsid w:val="007542B2"/>
    <w:rsid w:val="0075489B"/>
    <w:rsid w:val="00761DC3"/>
    <w:rsid w:val="00763BF0"/>
    <w:rsid w:val="00765241"/>
    <w:rsid w:val="00772D90"/>
    <w:rsid w:val="00772EF5"/>
    <w:rsid w:val="00774FD0"/>
    <w:rsid w:val="007752F1"/>
    <w:rsid w:val="0077659F"/>
    <w:rsid w:val="0078540F"/>
    <w:rsid w:val="00786D38"/>
    <w:rsid w:val="00786E9B"/>
    <w:rsid w:val="00790881"/>
    <w:rsid w:val="00791085"/>
    <w:rsid w:val="0079241C"/>
    <w:rsid w:val="00794820"/>
    <w:rsid w:val="007960FC"/>
    <w:rsid w:val="007961C5"/>
    <w:rsid w:val="00796CFD"/>
    <w:rsid w:val="007A0995"/>
    <w:rsid w:val="007A0F21"/>
    <w:rsid w:val="007A1F09"/>
    <w:rsid w:val="007A2F22"/>
    <w:rsid w:val="007B0B19"/>
    <w:rsid w:val="007B28D4"/>
    <w:rsid w:val="007B2F99"/>
    <w:rsid w:val="007B585C"/>
    <w:rsid w:val="007C0CEB"/>
    <w:rsid w:val="007C2ADC"/>
    <w:rsid w:val="007C34C5"/>
    <w:rsid w:val="007D2BFA"/>
    <w:rsid w:val="007D3DFF"/>
    <w:rsid w:val="007D55EF"/>
    <w:rsid w:val="007D71E5"/>
    <w:rsid w:val="007E22F8"/>
    <w:rsid w:val="007E424A"/>
    <w:rsid w:val="007E5820"/>
    <w:rsid w:val="007E5A17"/>
    <w:rsid w:val="007F2CCE"/>
    <w:rsid w:val="007F44F3"/>
    <w:rsid w:val="007F5C0C"/>
    <w:rsid w:val="007F67EC"/>
    <w:rsid w:val="008003DB"/>
    <w:rsid w:val="00801865"/>
    <w:rsid w:val="00810E20"/>
    <w:rsid w:val="00813F34"/>
    <w:rsid w:val="0081556C"/>
    <w:rsid w:val="00822559"/>
    <w:rsid w:val="0082354E"/>
    <w:rsid w:val="0082504E"/>
    <w:rsid w:val="00825C35"/>
    <w:rsid w:val="00830F92"/>
    <w:rsid w:val="0083247C"/>
    <w:rsid w:val="008343D2"/>
    <w:rsid w:val="00841387"/>
    <w:rsid w:val="00843A57"/>
    <w:rsid w:val="008456B5"/>
    <w:rsid w:val="00845725"/>
    <w:rsid w:val="008569D0"/>
    <w:rsid w:val="0086056C"/>
    <w:rsid w:val="0086300E"/>
    <w:rsid w:val="0086439E"/>
    <w:rsid w:val="00865511"/>
    <w:rsid w:val="0086673B"/>
    <w:rsid w:val="00870857"/>
    <w:rsid w:val="008751E2"/>
    <w:rsid w:val="00875BE0"/>
    <w:rsid w:val="00875E4B"/>
    <w:rsid w:val="00884F09"/>
    <w:rsid w:val="00891E87"/>
    <w:rsid w:val="00892B11"/>
    <w:rsid w:val="00893035"/>
    <w:rsid w:val="0089418A"/>
    <w:rsid w:val="00894400"/>
    <w:rsid w:val="0089501F"/>
    <w:rsid w:val="008963A3"/>
    <w:rsid w:val="008B105D"/>
    <w:rsid w:val="008B4C46"/>
    <w:rsid w:val="008B7362"/>
    <w:rsid w:val="008C0F71"/>
    <w:rsid w:val="008C360F"/>
    <w:rsid w:val="008C573C"/>
    <w:rsid w:val="008C6991"/>
    <w:rsid w:val="008D187A"/>
    <w:rsid w:val="008D56C6"/>
    <w:rsid w:val="008E03F9"/>
    <w:rsid w:val="008E16CA"/>
    <w:rsid w:val="008E2BA9"/>
    <w:rsid w:val="008E5CA4"/>
    <w:rsid w:val="008E5E67"/>
    <w:rsid w:val="008E6DD6"/>
    <w:rsid w:val="008E74FC"/>
    <w:rsid w:val="008F0134"/>
    <w:rsid w:val="008F7662"/>
    <w:rsid w:val="00902318"/>
    <w:rsid w:val="00907730"/>
    <w:rsid w:val="00911CB9"/>
    <w:rsid w:val="009141D7"/>
    <w:rsid w:val="00915890"/>
    <w:rsid w:val="00920A8F"/>
    <w:rsid w:val="00925F8A"/>
    <w:rsid w:val="00940DB6"/>
    <w:rsid w:val="00940F77"/>
    <w:rsid w:val="009443D4"/>
    <w:rsid w:val="0094467D"/>
    <w:rsid w:val="00944CBC"/>
    <w:rsid w:val="009470C2"/>
    <w:rsid w:val="00947BB9"/>
    <w:rsid w:val="0095065C"/>
    <w:rsid w:val="009534F2"/>
    <w:rsid w:val="00955D97"/>
    <w:rsid w:val="0096069F"/>
    <w:rsid w:val="00966556"/>
    <w:rsid w:val="00966FC1"/>
    <w:rsid w:val="00971D79"/>
    <w:rsid w:val="00971DDF"/>
    <w:rsid w:val="00972E24"/>
    <w:rsid w:val="00975DF5"/>
    <w:rsid w:val="00976D59"/>
    <w:rsid w:val="009818E2"/>
    <w:rsid w:val="00981D0E"/>
    <w:rsid w:val="00982397"/>
    <w:rsid w:val="00982FFC"/>
    <w:rsid w:val="00985E9B"/>
    <w:rsid w:val="00987FCD"/>
    <w:rsid w:val="0099076D"/>
    <w:rsid w:val="00990E7E"/>
    <w:rsid w:val="00992E9E"/>
    <w:rsid w:val="0099333C"/>
    <w:rsid w:val="009934C5"/>
    <w:rsid w:val="009A14F7"/>
    <w:rsid w:val="009B48B1"/>
    <w:rsid w:val="009B5A34"/>
    <w:rsid w:val="009B6551"/>
    <w:rsid w:val="009B7741"/>
    <w:rsid w:val="009C25C8"/>
    <w:rsid w:val="009C32EC"/>
    <w:rsid w:val="009C3D51"/>
    <w:rsid w:val="009C7473"/>
    <w:rsid w:val="009C76C9"/>
    <w:rsid w:val="009D03D7"/>
    <w:rsid w:val="009D1626"/>
    <w:rsid w:val="009D4446"/>
    <w:rsid w:val="009D5F6A"/>
    <w:rsid w:val="009E5575"/>
    <w:rsid w:val="009E5E85"/>
    <w:rsid w:val="009F0087"/>
    <w:rsid w:val="009F2A66"/>
    <w:rsid w:val="009F3E75"/>
    <w:rsid w:val="00A055E8"/>
    <w:rsid w:val="00A06D66"/>
    <w:rsid w:val="00A1054E"/>
    <w:rsid w:val="00A11501"/>
    <w:rsid w:val="00A15837"/>
    <w:rsid w:val="00A16536"/>
    <w:rsid w:val="00A316B6"/>
    <w:rsid w:val="00A33D0E"/>
    <w:rsid w:val="00A35F7C"/>
    <w:rsid w:val="00A41D04"/>
    <w:rsid w:val="00A50FAE"/>
    <w:rsid w:val="00A56247"/>
    <w:rsid w:val="00A57AC8"/>
    <w:rsid w:val="00A57B98"/>
    <w:rsid w:val="00A609EF"/>
    <w:rsid w:val="00A6110A"/>
    <w:rsid w:val="00A63767"/>
    <w:rsid w:val="00A713A4"/>
    <w:rsid w:val="00A71BC2"/>
    <w:rsid w:val="00A74DED"/>
    <w:rsid w:val="00A776FC"/>
    <w:rsid w:val="00A77829"/>
    <w:rsid w:val="00A8138F"/>
    <w:rsid w:val="00A8595B"/>
    <w:rsid w:val="00A875F9"/>
    <w:rsid w:val="00A87786"/>
    <w:rsid w:val="00A91497"/>
    <w:rsid w:val="00A95591"/>
    <w:rsid w:val="00AA50E2"/>
    <w:rsid w:val="00AA688B"/>
    <w:rsid w:val="00AB178D"/>
    <w:rsid w:val="00AB28F6"/>
    <w:rsid w:val="00AB38DB"/>
    <w:rsid w:val="00AB5EB7"/>
    <w:rsid w:val="00AB7AF5"/>
    <w:rsid w:val="00AC2404"/>
    <w:rsid w:val="00AC4C6E"/>
    <w:rsid w:val="00AC5ACE"/>
    <w:rsid w:val="00AD2440"/>
    <w:rsid w:val="00AD3758"/>
    <w:rsid w:val="00AD42E0"/>
    <w:rsid w:val="00AD480F"/>
    <w:rsid w:val="00AD7F84"/>
    <w:rsid w:val="00AE0D81"/>
    <w:rsid w:val="00AE1F0B"/>
    <w:rsid w:val="00AE3047"/>
    <w:rsid w:val="00AE4784"/>
    <w:rsid w:val="00AE6F39"/>
    <w:rsid w:val="00AF0E30"/>
    <w:rsid w:val="00AF1266"/>
    <w:rsid w:val="00AF3D08"/>
    <w:rsid w:val="00B01CF7"/>
    <w:rsid w:val="00B02A4C"/>
    <w:rsid w:val="00B0607C"/>
    <w:rsid w:val="00B1225E"/>
    <w:rsid w:val="00B12596"/>
    <w:rsid w:val="00B1375B"/>
    <w:rsid w:val="00B15792"/>
    <w:rsid w:val="00B17A72"/>
    <w:rsid w:val="00B17CD8"/>
    <w:rsid w:val="00B17FCD"/>
    <w:rsid w:val="00B20E1D"/>
    <w:rsid w:val="00B21A6E"/>
    <w:rsid w:val="00B2234A"/>
    <w:rsid w:val="00B255A4"/>
    <w:rsid w:val="00B25DF2"/>
    <w:rsid w:val="00B27022"/>
    <w:rsid w:val="00B31048"/>
    <w:rsid w:val="00B32D3E"/>
    <w:rsid w:val="00B425F8"/>
    <w:rsid w:val="00B52B98"/>
    <w:rsid w:val="00B63044"/>
    <w:rsid w:val="00B658ED"/>
    <w:rsid w:val="00B670CC"/>
    <w:rsid w:val="00B679C9"/>
    <w:rsid w:val="00B72ACD"/>
    <w:rsid w:val="00B7462F"/>
    <w:rsid w:val="00B753AD"/>
    <w:rsid w:val="00B80C12"/>
    <w:rsid w:val="00B82E5D"/>
    <w:rsid w:val="00B83612"/>
    <w:rsid w:val="00B841A9"/>
    <w:rsid w:val="00B84B5A"/>
    <w:rsid w:val="00B87A8C"/>
    <w:rsid w:val="00B9050C"/>
    <w:rsid w:val="00B9537F"/>
    <w:rsid w:val="00B96B7D"/>
    <w:rsid w:val="00BA0572"/>
    <w:rsid w:val="00BA1A69"/>
    <w:rsid w:val="00BA2C90"/>
    <w:rsid w:val="00BA3A3D"/>
    <w:rsid w:val="00BA49C2"/>
    <w:rsid w:val="00BA74AE"/>
    <w:rsid w:val="00BB0263"/>
    <w:rsid w:val="00BB2668"/>
    <w:rsid w:val="00BB3391"/>
    <w:rsid w:val="00BB55B5"/>
    <w:rsid w:val="00BC0D09"/>
    <w:rsid w:val="00BC1CFF"/>
    <w:rsid w:val="00BD4881"/>
    <w:rsid w:val="00BD74C8"/>
    <w:rsid w:val="00BE03F2"/>
    <w:rsid w:val="00BE0D50"/>
    <w:rsid w:val="00BE5C26"/>
    <w:rsid w:val="00BE7B8C"/>
    <w:rsid w:val="00BF56E8"/>
    <w:rsid w:val="00C00561"/>
    <w:rsid w:val="00C021FB"/>
    <w:rsid w:val="00C022A7"/>
    <w:rsid w:val="00C02D6A"/>
    <w:rsid w:val="00C060E2"/>
    <w:rsid w:val="00C06BE7"/>
    <w:rsid w:val="00C07490"/>
    <w:rsid w:val="00C1111D"/>
    <w:rsid w:val="00C131AC"/>
    <w:rsid w:val="00C17256"/>
    <w:rsid w:val="00C20663"/>
    <w:rsid w:val="00C21D22"/>
    <w:rsid w:val="00C23ED9"/>
    <w:rsid w:val="00C27A58"/>
    <w:rsid w:val="00C27B2A"/>
    <w:rsid w:val="00C27BCF"/>
    <w:rsid w:val="00C32C68"/>
    <w:rsid w:val="00C3482C"/>
    <w:rsid w:val="00C42BED"/>
    <w:rsid w:val="00C43639"/>
    <w:rsid w:val="00C43944"/>
    <w:rsid w:val="00C45623"/>
    <w:rsid w:val="00C505D8"/>
    <w:rsid w:val="00C52501"/>
    <w:rsid w:val="00C54DB5"/>
    <w:rsid w:val="00C6403C"/>
    <w:rsid w:val="00C652F7"/>
    <w:rsid w:val="00C6638B"/>
    <w:rsid w:val="00C703FA"/>
    <w:rsid w:val="00C73A54"/>
    <w:rsid w:val="00C73EDB"/>
    <w:rsid w:val="00C837BC"/>
    <w:rsid w:val="00C843B9"/>
    <w:rsid w:val="00C84C2E"/>
    <w:rsid w:val="00C84FB6"/>
    <w:rsid w:val="00C86713"/>
    <w:rsid w:val="00C9080D"/>
    <w:rsid w:val="00C912A9"/>
    <w:rsid w:val="00C97D97"/>
    <w:rsid w:val="00CA74AE"/>
    <w:rsid w:val="00CA7AFF"/>
    <w:rsid w:val="00CB0B5E"/>
    <w:rsid w:val="00CB1C4A"/>
    <w:rsid w:val="00CB3641"/>
    <w:rsid w:val="00CB5AE6"/>
    <w:rsid w:val="00CB753F"/>
    <w:rsid w:val="00CB7AFC"/>
    <w:rsid w:val="00CC01F8"/>
    <w:rsid w:val="00CC0944"/>
    <w:rsid w:val="00CC10DA"/>
    <w:rsid w:val="00CC1CF3"/>
    <w:rsid w:val="00CC1FFC"/>
    <w:rsid w:val="00CC28DB"/>
    <w:rsid w:val="00CC3D5A"/>
    <w:rsid w:val="00CC4820"/>
    <w:rsid w:val="00CC5931"/>
    <w:rsid w:val="00CC6EC8"/>
    <w:rsid w:val="00CD415C"/>
    <w:rsid w:val="00CD67FE"/>
    <w:rsid w:val="00CE1E64"/>
    <w:rsid w:val="00CE4CAE"/>
    <w:rsid w:val="00CF0203"/>
    <w:rsid w:val="00CF2B82"/>
    <w:rsid w:val="00CF6FCA"/>
    <w:rsid w:val="00D005BE"/>
    <w:rsid w:val="00D01E37"/>
    <w:rsid w:val="00D02E10"/>
    <w:rsid w:val="00D02F4E"/>
    <w:rsid w:val="00D054DF"/>
    <w:rsid w:val="00D068B4"/>
    <w:rsid w:val="00D1128A"/>
    <w:rsid w:val="00D22648"/>
    <w:rsid w:val="00D270A3"/>
    <w:rsid w:val="00D32B8C"/>
    <w:rsid w:val="00D33D3D"/>
    <w:rsid w:val="00D34D32"/>
    <w:rsid w:val="00D4342E"/>
    <w:rsid w:val="00D44563"/>
    <w:rsid w:val="00D514D1"/>
    <w:rsid w:val="00D52338"/>
    <w:rsid w:val="00D52BF6"/>
    <w:rsid w:val="00D55262"/>
    <w:rsid w:val="00D56568"/>
    <w:rsid w:val="00D56C7A"/>
    <w:rsid w:val="00D6649A"/>
    <w:rsid w:val="00D67EDF"/>
    <w:rsid w:val="00D735EA"/>
    <w:rsid w:val="00D77728"/>
    <w:rsid w:val="00D83159"/>
    <w:rsid w:val="00D86709"/>
    <w:rsid w:val="00D96A75"/>
    <w:rsid w:val="00DB4187"/>
    <w:rsid w:val="00DB695B"/>
    <w:rsid w:val="00DC0A5F"/>
    <w:rsid w:val="00DC2227"/>
    <w:rsid w:val="00DC2E7E"/>
    <w:rsid w:val="00DD0BC2"/>
    <w:rsid w:val="00DD37B0"/>
    <w:rsid w:val="00DD6016"/>
    <w:rsid w:val="00DE0E8E"/>
    <w:rsid w:val="00DE0F26"/>
    <w:rsid w:val="00DE2F1A"/>
    <w:rsid w:val="00DF1F84"/>
    <w:rsid w:val="00DF4D2E"/>
    <w:rsid w:val="00DF4FBF"/>
    <w:rsid w:val="00DF6C0F"/>
    <w:rsid w:val="00DF7F55"/>
    <w:rsid w:val="00E0256B"/>
    <w:rsid w:val="00E03081"/>
    <w:rsid w:val="00E079A6"/>
    <w:rsid w:val="00E11A1E"/>
    <w:rsid w:val="00E122E8"/>
    <w:rsid w:val="00E1578B"/>
    <w:rsid w:val="00E1608D"/>
    <w:rsid w:val="00E17F50"/>
    <w:rsid w:val="00E25478"/>
    <w:rsid w:val="00E260B9"/>
    <w:rsid w:val="00E36B46"/>
    <w:rsid w:val="00E3709A"/>
    <w:rsid w:val="00E37F83"/>
    <w:rsid w:val="00E43C61"/>
    <w:rsid w:val="00E4728D"/>
    <w:rsid w:val="00E54058"/>
    <w:rsid w:val="00E54EEF"/>
    <w:rsid w:val="00E57835"/>
    <w:rsid w:val="00E60589"/>
    <w:rsid w:val="00E61C48"/>
    <w:rsid w:val="00E625F2"/>
    <w:rsid w:val="00E62EAD"/>
    <w:rsid w:val="00E651F4"/>
    <w:rsid w:val="00E719EB"/>
    <w:rsid w:val="00E71B2B"/>
    <w:rsid w:val="00E7230B"/>
    <w:rsid w:val="00E774DB"/>
    <w:rsid w:val="00E77D00"/>
    <w:rsid w:val="00E8178C"/>
    <w:rsid w:val="00E82367"/>
    <w:rsid w:val="00E86A43"/>
    <w:rsid w:val="00E87081"/>
    <w:rsid w:val="00E87ABA"/>
    <w:rsid w:val="00E95EA6"/>
    <w:rsid w:val="00EA1294"/>
    <w:rsid w:val="00EA260D"/>
    <w:rsid w:val="00EA687A"/>
    <w:rsid w:val="00EA6D40"/>
    <w:rsid w:val="00EA6E97"/>
    <w:rsid w:val="00EB37FD"/>
    <w:rsid w:val="00EB6736"/>
    <w:rsid w:val="00EB7CC7"/>
    <w:rsid w:val="00EC0B76"/>
    <w:rsid w:val="00EC21DD"/>
    <w:rsid w:val="00EC4520"/>
    <w:rsid w:val="00EC48FA"/>
    <w:rsid w:val="00EC6B76"/>
    <w:rsid w:val="00ED49DC"/>
    <w:rsid w:val="00ED7733"/>
    <w:rsid w:val="00EE0D44"/>
    <w:rsid w:val="00EE2392"/>
    <w:rsid w:val="00EE461A"/>
    <w:rsid w:val="00EE72B5"/>
    <w:rsid w:val="00EF20D7"/>
    <w:rsid w:val="00EF4BCE"/>
    <w:rsid w:val="00EF7BBB"/>
    <w:rsid w:val="00F10781"/>
    <w:rsid w:val="00F15806"/>
    <w:rsid w:val="00F15F3A"/>
    <w:rsid w:val="00F16595"/>
    <w:rsid w:val="00F209B6"/>
    <w:rsid w:val="00F23134"/>
    <w:rsid w:val="00F25327"/>
    <w:rsid w:val="00F25D89"/>
    <w:rsid w:val="00F25E75"/>
    <w:rsid w:val="00F26223"/>
    <w:rsid w:val="00F27F39"/>
    <w:rsid w:val="00F314A7"/>
    <w:rsid w:val="00F3253D"/>
    <w:rsid w:val="00F3373C"/>
    <w:rsid w:val="00F40F49"/>
    <w:rsid w:val="00F41E8C"/>
    <w:rsid w:val="00F42BFB"/>
    <w:rsid w:val="00F439DD"/>
    <w:rsid w:val="00F44B48"/>
    <w:rsid w:val="00F45431"/>
    <w:rsid w:val="00F50EC6"/>
    <w:rsid w:val="00F548BE"/>
    <w:rsid w:val="00F55B35"/>
    <w:rsid w:val="00F578E8"/>
    <w:rsid w:val="00F621F5"/>
    <w:rsid w:val="00F6647D"/>
    <w:rsid w:val="00F700B9"/>
    <w:rsid w:val="00F75E5B"/>
    <w:rsid w:val="00F81BB9"/>
    <w:rsid w:val="00F827C3"/>
    <w:rsid w:val="00F82BB8"/>
    <w:rsid w:val="00F833C5"/>
    <w:rsid w:val="00F84F6B"/>
    <w:rsid w:val="00F907F6"/>
    <w:rsid w:val="00F95725"/>
    <w:rsid w:val="00FA249B"/>
    <w:rsid w:val="00FA4EA9"/>
    <w:rsid w:val="00FA5D42"/>
    <w:rsid w:val="00FB2904"/>
    <w:rsid w:val="00FB3F5E"/>
    <w:rsid w:val="00FB4A48"/>
    <w:rsid w:val="00FB4E83"/>
    <w:rsid w:val="00FB7865"/>
    <w:rsid w:val="00FC3404"/>
    <w:rsid w:val="00FC3AEB"/>
    <w:rsid w:val="00FC5C1D"/>
    <w:rsid w:val="00FD01E4"/>
    <w:rsid w:val="00FD0748"/>
    <w:rsid w:val="00FD252B"/>
    <w:rsid w:val="00FD5A8E"/>
    <w:rsid w:val="00FE0289"/>
    <w:rsid w:val="00FE197E"/>
    <w:rsid w:val="00FE5E41"/>
    <w:rsid w:val="00FE736B"/>
    <w:rsid w:val="00FF1994"/>
    <w:rsid w:val="00FF4ADC"/>
    <w:rsid w:val="0623670E"/>
    <w:rsid w:val="0EB217B4"/>
    <w:rsid w:val="0EFF2443"/>
    <w:rsid w:val="1213596A"/>
    <w:rsid w:val="23133C65"/>
    <w:rsid w:val="27452129"/>
    <w:rsid w:val="297345ED"/>
    <w:rsid w:val="2F081A5A"/>
    <w:rsid w:val="3CE8413F"/>
    <w:rsid w:val="3F562C72"/>
    <w:rsid w:val="42483660"/>
    <w:rsid w:val="48B45DE4"/>
    <w:rsid w:val="5147123B"/>
    <w:rsid w:val="5605412D"/>
    <w:rsid w:val="59C51D3F"/>
    <w:rsid w:val="5B0B3586"/>
    <w:rsid w:val="5E0E77ED"/>
    <w:rsid w:val="692A56EE"/>
    <w:rsid w:val="6C01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98">
      <o:colormru v:ext="edit" colors="#f30,red"/>
    </o:shapedefaults>
    <o:shapelayout v:ext="edit">
      <o:idmap v:ext="edit" data="2"/>
    </o:shapelayout>
  </w:shapeDefaults>
  <w:decimalSymbol w:val=","/>
  <w:listSeparator w:val=";"/>
  <w14:docId w14:val="300D0F6F"/>
  <w15:chartTrackingRefBased/>
  <w15:docId w15:val="{832D93C6-1F91-41DB-884B-7E82C941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left" w:pos="6237"/>
      </w:tabs>
      <w:suppressAutoHyphens/>
      <w:jc w:val="center"/>
      <w:outlineLvl w:val="0"/>
    </w:pPr>
    <w:rPr>
      <w:rFonts w:ascii="Arial" w:hAnsi="Arial"/>
      <w:b/>
      <w:sz w:val="22"/>
      <w:lang w:val="cs-CZ"/>
    </w:rPr>
  </w:style>
  <w:style w:type="paragraph" w:styleId="Ttulo4">
    <w:name w:val="heading 4"/>
    <w:basedOn w:val="Normal"/>
    <w:next w:val="Normal"/>
    <w:link w:val="Ttulo4Char"/>
    <w:qFormat/>
    <w:pPr>
      <w:keepNext/>
      <w:spacing w:before="240" w:after="60"/>
      <w:outlineLvl w:val="3"/>
    </w:pPr>
    <w:rPr>
      <w:b/>
      <w:bCs/>
      <w:sz w:val="28"/>
      <w:szCs w:val="28"/>
      <w:lang w:val="en-GB" w:eastAsia="en-GB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Arial" w:hAnsi="Arial" w:cs="Times New Roman"/>
      <w:b/>
      <w:sz w:val="20"/>
      <w:szCs w:val="20"/>
      <w:lang w:val="cs-CZ" w:eastAsia="pt-BR"/>
    </w:rPr>
  </w:style>
  <w:style w:type="character" w:customStyle="1" w:styleId="Ttulo4Char">
    <w:name w:val="Título 4 Char"/>
    <w:link w:val="Ttulo4"/>
    <w:rPr>
      <w:rFonts w:ascii="Times New Roman" w:hAnsi="Times New Roman"/>
      <w:b/>
      <w:bCs/>
      <w:sz w:val="28"/>
      <w:szCs w:val="28"/>
      <w:lang w:val="en-GB" w:eastAsia="en-GB"/>
    </w:rPr>
  </w:style>
  <w:style w:type="character" w:styleId="Nmerodepgina">
    <w:name w:val="page number"/>
    <w:uiPriority w:val="99"/>
    <w:rPr>
      <w:rFonts w:cs="Times New Roman"/>
    </w:r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Pr>
      <w:rFonts w:ascii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Pr>
      <w:rFonts w:ascii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ascii="Tahoma" w:hAnsi="Tahoma" w:cs="Tahoma"/>
      <w:sz w:val="16"/>
      <w:szCs w:val="16"/>
      <w:lang w:eastAsia="pt-BR"/>
    </w:rPr>
  </w:style>
  <w:style w:type="paragraph" w:customStyle="1" w:styleId="CVRDNORMAL">
    <w:name w:val="CVRD_ NORMAL"/>
    <w:basedOn w:val="Normal"/>
    <w:pPr>
      <w:tabs>
        <w:tab w:val="right" w:pos="9922"/>
      </w:tabs>
      <w:ind w:firstLine="30"/>
      <w:jc w:val="both"/>
    </w:pPr>
    <w:rPr>
      <w:rFonts w:ascii="Arial" w:hAnsi="Arial"/>
      <w:color w:val="000000"/>
      <w:sz w:val="24"/>
      <w:szCs w:val="24"/>
    </w:rPr>
  </w:style>
  <w:style w:type="character" w:styleId="Refdecomentrio">
    <w:name w:val="annotation reference"/>
    <w:uiPriority w:val="99"/>
    <w:semiHidden/>
    <w:unhideWhenUsed/>
    <w:rsid w:val="00CC09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C0944"/>
  </w:style>
  <w:style w:type="character" w:customStyle="1" w:styleId="TextodecomentrioChar">
    <w:name w:val="Texto de comentário Char"/>
    <w:link w:val="Textodecomentrio"/>
    <w:uiPriority w:val="99"/>
    <w:semiHidden/>
    <w:rsid w:val="00CC0944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C09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CC0944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3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5" Type="http://schemas.openxmlformats.org/officeDocument/2006/relationships/image" Target="media/image7.jpeg"/><Relationship Id="rId4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ulo.cremonesi\Meus%20documentos\CORRE&#199;&#213;ES%20IMPRESSO\PE-E-607%20-%20Relat&#243;rio%20de%20N&#227;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A9210-8C95-41D0-B51E-D5251D7F2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PE-E-607%20-%20Relatório%20de%20Nã</Template>
  <TotalTime>0</TotalTime>
  <Pages>1</Pages>
  <Words>774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Progen - Proj.Gerenc.Eng Ltda.</Company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Ricardo sousa</cp:lastModifiedBy>
  <cp:revision>4</cp:revision>
  <cp:lastPrinted>2023-05-10T19:14:00Z</cp:lastPrinted>
  <dcterms:created xsi:type="dcterms:W3CDTF">2023-06-02T16:52:00Z</dcterms:created>
  <dcterms:modified xsi:type="dcterms:W3CDTF">2023-06-02T16:52:00Z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0x01010012D8D6D19195D14E83058984B1141752</vt:lpwstr>
  </property>
  <property fmtid="{D5CDD505-2E9C-101B-9397-08002B2CF9AE}" pid="3" name="ContentType">
    <vt:lpwstr>Documento</vt:lpwstr>
  </property>
  <property fmtid="{D5CDD505-2E9C-101B-9397-08002B2CF9AE}" pid="4" name="Descrição">
    <vt:lpwstr/>
  </property>
  <property fmtid="{D5CDD505-2E9C-101B-9397-08002B2CF9AE}" pid="5" name="KSOProductBuildVer">
    <vt:lpwstr>1046-11.2.0.10132</vt:lpwstr>
  </property>
  <property fmtid="{D5CDD505-2E9C-101B-9397-08002B2CF9AE}" pid="6" name="MSIP_Label_d3d538fd-7cd2-4b8b-bd42-f6ee8cc1e568_Enabled">
    <vt:lpwstr>true</vt:lpwstr>
  </property>
  <property fmtid="{D5CDD505-2E9C-101B-9397-08002B2CF9AE}" pid="7" name="MSIP_Label_d3d538fd-7cd2-4b8b-bd42-f6ee8cc1e568_SetDate">
    <vt:lpwstr>2022-03-10T13:18:39Z</vt:lpwstr>
  </property>
  <property fmtid="{D5CDD505-2E9C-101B-9397-08002B2CF9AE}" pid="8" name="MSIP_Label_d3d538fd-7cd2-4b8b-bd42-f6ee8cc1e568_Method">
    <vt:lpwstr>Standard</vt:lpwstr>
  </property>
  <property fmtid="{D5CDD505-2E9C-101B-9397-08002B2CF9AE}" pid="9" name="MSIP_Label_d3d538fd-7cd2-4b8b-bd42-f6ee8cc1e568_Name">
    <vt:lpwstr>d3d538fd-7cd2-4b8b-bd42-f6ee8cc1e568</vt:lpwstr>
  </property>
  <property fmtid="{D5CDD505-2E9C-101B-9397-08002B2CF9AE}" pid="10" name="MSIP_Label_d3d538fd-7cd2-4b8b-bd42-f6ee8cc1e568_SiteId">
    <vt:lpwstr>255bd3b3-8412-4e31-a3ec-56916c7ae8c0</vt:lpwstr>
  </property>
  <property fmtid="{D5CDD505-2E9C-101B-9397-08002B2CF9AE}" pid="11" name="MSIP_Label_d3d538fd-7cd2-4b8b-bd42-f6ee8cc1e568_ActionId">
    <vt:lpwstr>1725aedc-bd61-498e-919f-85f6ad3f92bb</vt:lpwstr>
  </property>
  <property fmtid="{D5CDD505-2E9C-101B-9397-08002B2CF9AE}" pid="12" name="MSIP_Label_d3d538fd-7cd2-4b8b-bd42-f6ee8cc1e568_ContentBits">
    <vt:lpwstr>0</vt:lpwstr>
  </property>
</Properties>
</file>