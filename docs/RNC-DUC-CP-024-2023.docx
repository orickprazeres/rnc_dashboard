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52D42A1F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47FA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0C4EAC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060BB1C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09F6DE78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EC1450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378240E3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B001D68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6E74E98F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30F76E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6F9100C3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8D735D2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6338923A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5EAFCA4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317819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1D920D0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1CC9B37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16B43AE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B10349D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7BF530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1E15E9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F72E1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3AC7A65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F0AA51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C29DB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89F5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749E3E" w14:textId="77777777" w:rsidR="00911CB9" w:rsidRPr="00B753AD" w:rsidRDefault="00BA1A6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CJ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E7BD16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4DEBE7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5FE0F2" w14:textId="77777777" w:rsidR="00911CB9" w:rsidRDefault="002A70C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</w:t>
            </w:r>
            <w:r w:rsidR="004C231E">
              <w:rPr>
                <w:rFonts w:ascii="Arial" w:hAnsi="Arial" w:cs="Arial"/>
                <w:caps/>
                <w:sz w:val="24"/>
                <w:szCs w:val="24"/>
              </w:rPr>
              <w:t>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45908F" w14:textId="77777777" w:rsidR="00911CB9" w:rsidRPr="006B4072" w:rsidRDefault="00751657" w:rsidP="00203DD1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="00DF4D2E">
              <w:rPr>
                <w:rFonts w:ascii="Arial" w:hAnsi="Arial" w:cs="Arial"/>
                <w:sz w:val="22"/>
                <w:szCs w:val="22"/>
              </w:rPr>
              <w:t>/05</w:t>
            </w:r>
            <w:r w:rsidR="00203DD1">
              <w:rPr>
                <w:rFonts w:ascii="Arial" w:hAnsi="Arial" w:cs="Arial"/>
                <w:sz w:val="22"/>
                <w:szCs w:val="22"/>
              </w:rPr>
              <w:t>/</w:t>
            </w:r>
            <w:r w:rsidR="0021325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6E132D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498F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AD1B4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FBC9E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7CB63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6686F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5378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4E6B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2901F7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003EF7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500C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8C18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8E2B5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1F78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22F6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8A5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A184B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A6E998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D4E394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0656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32A9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97A48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8FD02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0F40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0DBF0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6424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08F28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88A2B1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F8572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3238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E758D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75B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8E87B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F9F44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1D8F2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0A988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448D49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A3E61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BF37A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C6009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1095C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4F3B6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A7A4A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64959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ACCF7B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BE6B6D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18BC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2B93E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D6CE0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A9CD3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326A1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C7C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F3320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FD2FAA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4E96B9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01AF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B2AC9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9473E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F243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8DD7E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A19FE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801D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2FFA8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6C7584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D262B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1E9E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176AE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D294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D4C72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91EE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524CF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5EA40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03CDA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92EE1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5C9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D2A34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CDDDD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C34F4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6158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351D6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DB6FE0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9DBA2C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8C51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15622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637FE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2FC0C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35A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BD440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E796F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29644D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3C1CF8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01833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14A32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C43A3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AB73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535B1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D9B4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4FE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2167CE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A59324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44522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116F2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1E6B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5DA3A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5BE51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718EE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84406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7A7C5B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7B1D0D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EAD97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A54D8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9BD65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7B689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68CC5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73EAC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22DC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7A31D8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1F303C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686E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307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8E6FB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61E0F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00DAE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DB4C2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0450E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1A069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74283B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504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F4CFB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D234C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400CE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3B42B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7A858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613D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8F65D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F952B2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C37CBC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01C7EDC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A5AF45" w14:textId="77777777" w:rsidR="00AF126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  <w:p w14:paraId="7741A8B4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CF1FBE6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A597FCB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6887566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C0C9E0D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7B1823F3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8280933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2F5E755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EB880BF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72FE332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32BDDC3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4E7718F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DFC4E1E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34DC691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9C77135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34ED181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1CB9" w14:paraId="1916B93A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6DF98957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17DA1821" w14:textId="77777777" w:rsidTr="00AF1266">
        <w:trPr>
          <w:trHeight w:val="344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A430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20C38F2B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09583446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24DC7465" w14:textId="77777777" w:rsidR="00911CB9" w:rsidRDefault="00911CB9">
      <w:pPr>
        <w:rPr>
          <w:sz w:val="8"/>
          <w:szCs w:val="8"/>
        </w:rPr>
      </w:pPr>
    </w:p>
    <w:tbl>
      <w:tblPr>
        <w:tblW w:w="10377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76"/>
        <w:gridCol w:w="1521"/>
        <w:gridCol w:w="3880"/>
      </w:tblGrid>
      <w:tr w:rsidR="00911CB9" w14:paraId="45CCE4F9" w14:textId="77777777" w:rsidTr="0089501F">
        <w:trPr>
          <w:trHeight w:val="411"/>
        </w:trPr>
        <w:tc>
          <w:tcPr>
            <w:tcW w:w="6497" w:type="dxa"/>
            <w:gridSpan w:val="2"/>
          </w:tcPr>
          <w:p w14:paraId="386A0854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>
              <w:rPr>
                <w:rFonts w:ascii="Arial" w:hAnsi="Arial"/>
                <w:sz w:val="18"/>
                <w:lang w:val="en-US"/>
              </w:rPr>
              <w:t xml:space="preserve">: </w:t>
            </w:r>
            <w:r w:rsidR="00513BB1">
              <w:rPr>
                <w:rFonts w:ascii="Arial" w:hAnsi="Arial"/>
                <w:sz w:val="18"/>
                <w:lang w:val="en-US"/>
              </w:rPr>
              <w:t>ENESA</w:t>
            </w:r>
          </w:p>
        </w:tc>
        <w:tc>
          <w:tcPr>
            <w:tcW w:w="3880" w:type="dxa"/>
          </w:tcPr>
          <w:p w14:paraId="56CE5CD9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641843A3" w14:textId="77777777" w:rsidTr="0089501F">
        <w:trPr>
          <w:trHeight w:val="486"/>
        </w:trPr>
        <w:tc>
          <w:tcPr>
            <w:tcW w:w="4976" w:type="dxa"/>
          </w:tcPr>
          <w:p w14:paraId="6078ECC3" w14:textId="77777777" w:rsidR="00F40F49" w:rsidRPr="00F40F49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SERVIÇO:</w:t>
            </w:r>
            <w:r w:rsidR="007423EE">
              <w:rPr>
                <w:rFonts w:ascii="Arial" w:hAnsi="Arial"/>
                <w:sz w:val="18"/>
              </w:rPr>
              <w:t xml:space="preserve"> </w:t>
            </w:r>
            <w:r w:rsidR="00A8595B">
              <w:rPr>
                <w:rFonts w:ascii="Arial" w:hAnsi="Arial"/>
                <w:color w:val="FF0000"/>
                <w:sz w:val="18"/>
              </w:rPr>
              <w:t xml:space="preserve">TORQUEAMENTO </w:t>
            </w:r>
          </w:p>
        </w:tc>
        <w:tc>
          <w:tcPr>
            <w:tcW w:w="1521" w:type="dxa"/>
          </w:tcPr>
          <w:p w14:paraId="1A1FD98C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80" w:type="dxa"/>
          </w:tcPr>
          <w:p w14:paraId="52E98821" w14:textId="77777777" w:rsidR="00911CB9" w:rsidRPr="006B407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443A1C">
              <w:rPr>
                <w:rFonts w:ascii="Arial" w:hAnsi="Arial"/>
                <w:sz w:val="18"/>
              </w:rPr>
              <w:t xml:space="preserve"> </w:t>
            </w:r>
            <w:r w:rsidR="00DF4D2E">
              <w:rPr>
                <w:rFonts w:ascii="Arial" w:hAnsi="Arial"/>
                <w:sz w:val="18"/>
              </w:rPr>
              <w:t>ESTRUTURA DA CT-01</w:t>
            </w:r>
          </w:p>
        </w:tc>
      </w:tr>
      <w:tr w:rsidR="008D56C6" w14:paraId="4722B0C6" w14:textId="77777777" w:rsidTr="0089501F">
        <w:trPr>
          <w:trHeight w:val="486"/>
        </w:trPr>
        <w:tc>
          <w:tcPr>
            <w:tcW w:w="4976" w:type="dxa"/>
          </w:tcPr>
          <w:p w14:paraId="11E7A267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7E4E0941" w14:textId="77777777" w:rsidR="00CC01F8" w:rsidRDefault="00DF4D2E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CLODOMIR</w:t>
            </w:r>
            <w:r w:rsidR="00DE0F26">
              <w:rPr>
                <w:rFonts w:ascii="Arial" w:hAnsi="Arial"/>
                <w:sz w:val="18"/>
              </w:rPr>
              <w:t xml:space="preserve"> JUNIOR</w:t>
            </w:r>
          </w:p>
        </w:tc>
        <w:tc>
          <w:tcPr>
            <w:tcW w:w="1521" w:type="dxa"/>
          </w:tcPr>
          <w:p w14:paraId="12C5F987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50026DB5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80" w:type="dxa"/>
          </w:tcPr>
          <w:p w14:paraId="0837A567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 </w:t>
            </w:r>
            <w:r w:rsidR="00751657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</w:t>
            </w:r>
            <w:r w:rsidR="00751657">
              <w:rPr>
                <w:rFonts w:ascii="Arial" w:hAnsi="Arial"/>
              </w:rPr>
              <w:t xml:space="preserve">X </w:t>
            </w:r>
            <w:r w:rsidR="00751657" w:rsidRPr="00955D97">
              <w:rPr>
                <w:rFonts w:ascii="Arial" w:hAnsi="Arial"/>
              </w:rPr>
              <w:t>)</w:t>
            </w:r>
            <w:r w:rsidR="00E1578B" w:rsidRPr="00955D97">
              <w:rPr>
                <w:rFonts w:ascii="Arial" w:hAnsi="Arial"/>
              </w:rPr>
              <w:t xml:space="preserve"> </w:t>
            </w:r>
          </w:p>
          <w:p w14:paraId="59D1226E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Pr="00955D97">
              <w:rPr>
                <w:rFonts w:ascii="Arial" w:hAnsi="Arial"/>
              </w:rPr>
              <w:t xml:space="preserve"> NÃO IMPEDITIVA    </w:t>
            </w:r>
            <w:proofErr w:type="gramStart"/>
            <w:r w:rsidRPr="00955D97">
              <w:rPr>
                <w:rFonts w:ascii="Arial" w:hAnsi="Arial"/>
              </w:rPr>
              <w:t xml:space="preserve">   (</w:t>
            </w:r>
            <w:proofErr w:type="gramEnd"/>
            <w:r w:rsidRPr="00955D97">
              <w:rPr>
                <w:rFonts w:ascii="Arial" w:hAnsi="Arial"/>
              </w:rPr>
              <w:t xml:space="preserve"> </w:t>
            </w:r>
            <w:r w:rsidR="00DD0BC2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 xml:space="preserve"> )</w:t>
            </w:r>
          </w:p>
        </w:tc>
      </w:tr>
      <w:tr w:rsidR="00915890" w14:paraId="0009E53F" w14:textId="77777777" w:rsidTr="0089501F">
        <w:trPr>
          <w:trHeight w:val="486"/>
        </w:trPr>
        <w:tc>
          <w:tcPr>
            <w:tcW w:w="10377" w:type="dxa"/>
            <w:gridSpan w:val="3"/>
          </w:tcPr>
          <w:p w14:paraId="18E47B77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-over para operação) – deverão ser sanadas até o final do teste com carga.</w:t>
            </w:r>
          </w:p>
          <w:p w14:paraId="10614E6A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716084A2" w14:textId="77777777" w:rsidTr="0089501F">
        <w:trPr>
          <w:trHeight w:val="486"/>
        </w:trPr>
        <w:tc>
          <w:tcPr>
            <w:tcW w:w="10377" w:type="dxa"/>
            <w:gridSpan w:val="3"/>
          </w:tcPr>
          <w:p w14:paraId="16AC3FDC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23F4BBFD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7EDC9DEA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70A3255F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3DDDA805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691AA793" w14:textId="45FDD854" w:rsid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7B83A10D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03C67CBE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70AC32CD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2C8C466F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1C76D2F0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  <w:p w14:paraId="3E9B92EE" w14:textId="77777777" w:rsidR="000C22AF" w:rsidRPr="00E1578B" w:rsidRDefault="000C22AF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</w:tc>
      </w:tr>
      <w:tr w:rsidR="00915890" w14:paraId="3538D6AC" w14:textId="77777777" w:rsidTr="0089501F">
        <w:trPr>
          <w:trHeight w:val="486"/>
        </w:trPr>
        <w:tc>
          <w:tcPr>
            <w:tcW w:w="10377" w:type="dxa"/>
            <w:gridSpan w:val="3"/>
          </w:tcPr>
          <w:p w14:paraId="1ECD2254" w14:textId="77777777" w:rsidR="00043303" w:rsidRDefault="00255A8F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</w:p>
          <w:p w14:paraId="3EAAC483" w14:textId="77777777" w:rsidR="0039266E" w:rsidRDefault="0039266E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39266E">
              <w:rPr>
                <w:b/>
                <w:noProof/>
                <w:sz w:val="24"/>
                <w:szCs w:val="24"/>
              </w:rPr>
              <w:t>Inspe</w:t>
            </w:r>
            <w:r>
              <w:rPr>
                <w:b/>
                <w:noProof/>
                <w:sz w:val="24"/>
                <w:szCs w:val="24"/>
              </w:rPr>
              <w:t xml:space="preserve">ção </w:t>
            </w:r>
            <w:r w:rsidR="00F3373C">
              <w:rPr>
                <w:b/>
                <w:noProof/>
                <w:sz w:val="24"/>
                <w:szCs w:val="24"/>
              </w:rPr>
              <w:t>D</w:t>
            </w:r>
            <w:r w:rsidR="00E86A43">
              <w:rPr>
                <w:b/>
                <w:noProof/>
                <w:sz w:val="24"/>
                <w:szCs w:val="24"/>
              </w:rPr>
              <w:t>UCTOR evi</w:t>
            </w:r>
            <w:r w:rsidR="00A8595B">
              <w:rPr>
                <w:b/>
                <w:noProof/>
                <w:sz w:val="24"/>
                <w:szCs w:val="24"/>
              </w:rPr>
              <w:t>denciou desvios na fixação</w:t>
            </w:r>
            <w:r w:rsidR="00DF4D2E">
              <w:rPr>
                <w:b/>
                <w:noProof/>
                <w:sz w:val="24"/>
                <w:szCs w:val="24"/>
              </w:rPr>
              <w:t xml:space="preserve"> de ligações parafusadas de 1”</w:t>
            </w:r>
            <w:r w:rsidR="00DE0F26">
              <w:rPr>
                <w:b/>
                <w:noProof/>
                <w:sz w:val="24"/>
                <w:szCs w:val="24"/>
              </w:rPr>
              <w:t xml:space="preserve"> de contraventamentos entre colunas C1937 e C1936 FACE A NORTE</w:t>
            </w:r>
            <w:r w:rsidR="00496A93">
              <w:rPr>
                <w:b/>
                <w:noProof/>
                <w:sz w:val="24"/>
                <w:szCs w:val="24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 xml:space="preserve"> da CT-3150KP-01</w:t>
            </w:r>
            <w:r w:rsidR="00DE0F26">
              <w:rPr>
                <w:b/>
                <w:noProof/>
                <w:sz w:val="24"/>
                <w:szCs w:val="24"/>
              </w:rPr>
              <w:t>.</w:t>
            </w:r>
          </w:p>
          <w:p w14:paraId="3841A0D2" w14:textId="77777777" w:rsidR="008B7362" w:rsidRDefault="00E86A43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Identificado</w:t>
            </w:r>
            <w:r w:rsidR="00A8595B">
              <w:rPr>
                <w:b/>
                <w:noProof/>
                <w:sz w:val="24"/>
                <w:szCs w:val="24"/>
              </w:rPr>
              <w:t xml:space="preserve"> ligações parafusadas torqueadas sem apresentar nenhum  fio de rosca após a porca.</w:t>
            </w:r>
          </w:p>
          <w:p w14:paraId="48C359DA" w14:textId="77777777" w:rsidR="008B7362" w:rsidRDefault="008B7362" w:rsidP="0039266E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095AD791" w14:textId="77777777" w:rsidR="00A8595B" w:rsidRDefault="00E86A43" w:rsidP="00A8595B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</w:t>
            </w:r>
            <w:r w:rsidR="008B7362">
              <w:rPr>
                <w:b/>
                <w:noProof/>
                <w:sz w:val="24"/>
                <w:szCs w:val="24"/>
              </w:rPr>
              <w:t xml:space="preserve">Conforme solicitado em especificação Vale </w:t>
            </w:r>
            <w:r w:rsidR="00EA1294">
              <w:rPr>
                <w:b/>
                <w:noProof/>
                <w:sz w:val="24"/>
                <w:szCs w:val="24"/>
              </w:rPr>
              <w:t>PNR000048</w:t>
            </w:r>
            <w:r w:rsidR="00F27F39">
              <w:rPr>
                <w:b/>
                <w:noProof/>
                <w:sz w:val="24"/>
                <w:szCs w:val="24"/>
              </w:rPr>
              <w:t xml:space="preserve"> no item </w:t>
            </w:r>
            <w:r w:rsidR="00EA1294">
              <w:rPr>
                <w:b/>
                <w:noProof/>
                <w:sz w:val="24"/>
                <w:szCs w:val="24"/>
              </w:rPr>
              <w:t>III</w:t>
            </w:r>
            <w:r w:rsidR="00801865">
              <w:rPr>
                <w:b/>
                <w:noProof/>
                <w:sz w:val="24"/>
                <w:szCs w:val="24"/>
              </w:rPr>
              <w:t xml:space="preserve"> devem ser verificados os seguintes itens:</w:t>
            </w:r>
          </w:p>
          <w:p w14:paraId="7D0C8135" w14:textId="77777777" w:rsidR="00801865" w:rsidRDefault="00801865" w:rsidP="00801865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A quantidade minima de filetes de rosca alem da porca deve ser de duas unidades.</w:t>
            </w:r>
          </w:p>
          <w:p w14:paraId="63C5BC8C" w14:textId="77777777" w:rsidR="00A8595B" w:rsidRPr="00A8595B" w:rsidRDefault="00A8595B" w:rsidP="00A8595B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A8595B">
              <w:rPr>
                <w:b/>
                <w:noProof/>
                <w:sz w:val="24"/>
                <w:szCs w:val="24"/>
              </w:rPr>
              <w:t xml:space="preserve">São considerados fixadores inadequados em uma ligação: </w:t>
            </w:r>
          </w:p>
          <w:p w14:paraId="33DF2F16" w14:textId="77777777" w:rsidR="00E86A43" w:rsidRPr="0039266E" w:rsidRDefault="00A8595B" w:rsidP="00A8595B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A8595B">
              <w:rPr>
                <w:b/>
                <w:noProof/>
                <w:sz w:val="24"/>
                <w:szCs w:val="24"/>
              </w:rPr>
              <w:t xml:space="preserve"> Fixadores curtos para a ligação (parafusos com menos de dois fios de </w:t>
            </w:r>
            <w:r w:rsidR="00EA1294">
              <w:rPr>
                <w:b/>
                <w:noProof/>
                <w:sz w:val="24"/>
                <w:szCs w:val="24"/>
              </w:rPr>
              <w:t xml:space="preserve">rosca após a porca) </w:t>
            </w:r>
          </w:p>
          <w:p w14:paraId="141E2BDF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6485CB6C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BD9DE06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0278CAE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384CDCD5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7C0A753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34E01416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136F706E" w14:textId="77777777" w:rsidR="003C00EF" w:rsidRPr="0014483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</w:tc>
      </w:tr>
      <w:tr w:rsidR="0089501F" w14:paraId="14265AF7" w14:textId="77777777" w:rsidTr="005547A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093"/>
        </w:trPr>
        <w:tc>
          <w:tcPr>
            <w:tcW w:w="103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904C7D" w14:textId="77777777" w:rsidR="00813F34" w:rsidRDefault="0089501F" w:rsidP="00E95EA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FOTOS RNC</w:t>
            </w:r>
            <w:r w:rsidR="00940DB6">
              <w:rPr>
                <w:b/>
              </w:rPr>
              <w:t xml:space="preserve"> </w:t>
            </w:r>
          </w:p>
          <w:p w14:paraId="1AD3469B" w14:textId="77777777" w:rsidR="00813F34" w:rsidRDefault="00813F34" w:rsidP="00E95EA6">
            <w:pPr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="00FE0289">
              <w:rPr>
                <w:b/>
              </w:rPr>
              <w:t xml:space="preserve">             </w:t>
            </w:r>
            <w:r>
              <w:rPr>
                <w:b/>
              </w:rPr>
              <w:t xml:space="preserve">      </w:t>
            </w:r>
            <w:r w:rsidR="00940DB6">
              <w:rPr>
                <w:b/>
              </w:rPr>
              <w:t xml:space="preserve"> </w:t>
            </w:r>
            <w:r w:rsidR="009E5E85">
              <w:rPr>
                <w:b/>
              </w:rPr>
              <w:t xml:space="preserve">        </w:t>
            </w:r>
          </w:p>
          <w:p w14:paraId="36487111" w14:textId="77777777" w:rsidR="003C00EF" w:rsidRPr="00801865" w:rsidRDefault="00BA1A69" w:rsidP="00801865">
            <w:pPr>
              <w:jc w:val="both"/>
              <w:rPr>
                <w:b/>
              </w:rPr>
            </w:pPr>
            <w:r>
              <w:rPr>
                <w:b/>
                <w:noProof/>
              </w:rPr>
              <w:pict w14:anchorId="15870706">
                <v:oval id="_x0000_s2192" style="position:absolute;left:0;text-align:left;margin-left:181.35pt;margin-top:78.4pt;width:79.5pt;height:80.25pt;z-index:23" filled="f" strokecolor="red"/>
              </w:pict>
            </w:r>
            <w:r w:rsidR="00DE0F26">
              <w:rPr>
                <w:b/>
              </w:rPr>
              <w:t xml:space="preserve">   </w:t>
            </w:r>
            <w:r>
              <w:rPr>
                <w:b/>
              </w:rPr>
              <w:t xml:space="preserve">           </w:t>
            </w:r>
            <w:r w:rsidR="00DE0F26">
              <w:rPr>
                <w:b/>
              </w:rPr>
              <w:t xml:space="preserve">   </w:t>
            </w:r>
            <w:r w:rsidRPr="00BA1A69">
              <w:rPr>
                <w:b/>
              </w:rPr>
              <w:pict w14:anchorId="70006E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02.75pt;height:226.5pt">
                  <v:imagedata r:id="rId8" o:title="IMG-20230429-WA0024"/>
                </v:shape>
              </w:pict>
            </w:r>
          </w:p>
        </w:tc>
      </w:tr>
    </w:tbl>
    <w:p w14:paraId="1E7C7BA4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lastRenderedPageBreak/>
        <w:t xml:space="preserve">  </w:t>
      </w:r>
    </w:p>
    <w:p w14:paraId="28A0081D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1E640998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ED0C383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29E97ABE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D169221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65F0E449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306AE4D" w14:textId="77777777">
        <w:trPr>
          <w:trHeight w:hRule="exact" w:val="1783"/>
        </w:trPr>
        <w:tc>
          <w:tcPr>
            <w:tcW w:w="10348" w:type="dxa"/>
          </w:tcPr>
          <w:p w14:paraId="6572BEBA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78252FBE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45A57F90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791B94BF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322650A2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02F02A67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7E0BC939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25337FE0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43BD8B11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598CEB15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0E2371A7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00CBD22A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264A351B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07E407DB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520E20A1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567BBC16" w14:textId="77777777">
        <w:trPr>
          <w:trHeight w:hRule="exact" w:val="1293"/>
        </w:trPr>
        <w:tc>
          <w:tcPr>
            <w:tcW w:w="10348" w:type="dxa"/>
          </w:tcPr>
          <w:p w14:paraId="325967B0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2AEB88C2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28EA3F56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3D8C9D4F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529752D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63EB7068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5A442C82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55CC4D4F" w14:textId="77777777">
        <w:trPr>
          <w:trHeight w:hRule="exact" w:val="1773"/>
        </w:trPr>
        <w:tc>
          <w:tcPr>
            <w:tcW w:w="10348" w:type="dxa"/>
          </w:tcPr>
          <w:p w14:paraId="046C5232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1251B609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63C13D07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4A99E8E8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0D88F496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5A1BCBF9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776CF31C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29B76957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7C51054B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4B451484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3430F8FA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19BEBC46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79348A80" w14:textId="77777777">
        <w:trPr>
          <w:trHeight w:hRule="exact" w:val="1622"/>
        </w:trPr>
        <w:tc>
          <w:tcPr>
            <w:tcW w:w="10348" w:type="dxa"/>
          </w:tcPr>
          <w:p w14:paraId="45498479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074F1382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7FAC0D28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0681BACF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39E853AB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20DE9101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306BF4E4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389EADFD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3A85909D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31099860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58275D56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6FB23DAB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9"/>
      <w:footerReference w:type="default" r:id="rId10"/>
      <w:headerReference w:type="first" r:id="rId11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8275" w14:textId="77777777" w:rsidR="0090108A" w:rsidRDefault="0090108A">
      <w:r>
        <w:separator/>
      </w:r>
    </w:p>
  </w:endnote>
  <w:endnote w:type="continuationSeparator" w:id="0">
    <w:p w14:paraId="2E180E29" w14:textId="77777777" w:rsidR="0090108A" w:rsidRDefault="0090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E86A43" w14:paraId="13224DBC" w14:textId="77777777">
      <w:trPr>
        <w:trHeight w:val="1550"/>
      </w:trPr>
      <w:tc>
        <w:tcPr>
          <w:tcW w:w="3402" w:type="dxa"/>
        </w:tcPr>
        <w:p w14:paraId="6A266B5E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5EF1E6E3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</w:t>
          </w:r>
          <w:r w:rsidR="00DE0F26">
            <w:rPr>
              <w:rFonts w:ascii="Arial" w:hAnsi="Arial" w:cs="Arial"/>
              <w:sz w:val="18"/>
              <w:szCs w:val="18"/>
            </w:rPr>
            <w:t>TA:02/05</w:t>
          </w:r>
          <w:r>
            <w:rPr>
              <w:rFonts w:ascii="Arial" w:hAnsi="Arial" w:cs="Arial"/>
              <w:sz w:val="18"/>
              <w:szCs w:val="18"/>
            </w:rPr>
            <w:t>/2023</w:t>
          </w:r>
        </w:p>
        <w:p w14:paraId="01338855" w14:textId="77777777" w:rsidR="00DE0F26" w:rsidRDefault="00DE0F26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3101CDA4" w14:textId="77777777" w:rsidR="00DE0F26" w:rsidRDefault="00DE0F26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2D3ADF3A" w14:textId="77777777" w:rsidR="00DE0F26" w:rsidRDefault="00DE0F26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          CLODOMIR JUNIOR</w:t>
          </w:r>
        </w:p>
        <w:p w14:paraId="46928076" w14:textId="77777777" w:rsidR="00DE0F26" w:rsidRDefault="00DE0F26" w:rsidP="00972E24">
          <w:pPr>
            <w:pStyle w:val="Cabealh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  </w:t>
          </w:r>
          <w:r w:rsidRPr="00DE0F26">
            <w:rPr>
              <w:rFonts w:ascii="Arial" w:hAnsi="Arial" w:cs="Arial"/>
              <w:sz w:val="16"/>
              <w:szCs w:val="16"/>
            </w:rPr>
            <w:t>QUALIDADE DA IMPLANTAÇÃO</w:t>
          </w:r>
        </w:p>
        <w:p w14:paraId="7D56FC87" w14:textId="77777777" w:rsidR="00DE0F26" w:rsidRPr="00DE0F26" w:rsidRDefault="00DE0F26" w:rsidP="00972E24">
          <w:pPr>
            <w:pStyle w:val="Cabealh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                       DUCTOR</w:t>
          </w:r>
        </w:p>
        <w:p w14:paraId="0D22BE7B" w14:textId="77777777" w:rsidR="00DE0F26" w:rsidRDefault="00DE0F26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08F23CD8" w14:textId="77777777" w:rsidR="00E86A43" w:rsidRDefault="00E86A43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5014DADF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20AFFEC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4B1D83E3" w14:textId="77777777" w:rsidR="00E86A43" w:rsidRDefault="00E86A43">
          <w:pPr>
            <w:pStyle w:val="Cabealho"/>
          </w:pPr>
        </w:p>
        <w:p w14:paraId="4659845D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7337C903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1ACCF15B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3E276124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07C66F09" w14:textId="77777777" w:rsidR="00E86A43" w:rsidRDefault="00E86A43" w:rsidP="00972E24">
          <w:pPr>
            <w:tabs>
              <w:tab w:val="left" w:pos="990"/>
            </w:tabs>
          </w:pPr>
        </w:p>
        <w:p w14:paraId="629E4E49" w14:textId="77777777" w:rsidR="00E86A43" w:rsidRDefault="00E86A43" w:rsidP="00972E24">
          <w:pPr>
            <w:tabs>
              <w:tab w:val="left" w:pos="990"/>
            </w:tabs>
          </w:pPr>
        </w:p>
        <w:p w14:paraId="6E2E3230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7D485C50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5C0A5316" w14:textId="77777777" w:rsidR="00E86A43" w:rsidRPr="00972E24" w:rsidRDefault="00E86A43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260CD780" w14:textId="77777777" w:rsidR="00E86A43" w:rsidRDefault="00E86A43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55B417CD" w14:textId="77777777" w:rsidR="00E86A43" w:rsidRDefault="00E86A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91AA" w14:textId="77777777" w:rsidR="0090108A" w:rsidRDefault="0090108A">
      <w:r>
        <w:separator/>
      </w:r>
    </w:p>
  </w:footnote>
  <w:footnote w:type="continuationSeparator" w:id="0">
    <w:p w14:paraId="4AD2EAB5" w14:textId="77777777" w:rsidR="0090108A" w:rsidRDefault="00901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DB87" w14:textId="77777777" w:rsidR="00E86A43" w:rsidRDefault="00E86A43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9"/>
      <w:gridCol w:w="3677"/>
      <w:gridCol w:w="2341"/>
      <w:gridCol w:w="1531"/>
    </w:tblGrid>
    <w:tr w:rsidR="00E86A43" w14:paraId="5C42C804" w14:textId="77777777" w:rsidTr="007A2F22">
      <w:trPr>
        <w:cantSplit/>
        <w:trHeight w:hRule="exact" w:val="1686"/>
      </w:trPr>
      <w:tc>
        <w:tcPr>
          <w:tcW w:w="2799" w:type="dxa"/>
          <w:tcBorders>
            <w:top w:val="single" w:sz="8" w:space="0" w:color="auto"/>
          </w:tcBorders>
          <w:vAlign w:val="center"/>
        </w:tcPr>
        <w:p w14:paraId="7913C380" w14:textId="77777777" w:rsidR="00E86A43" w:rsidRDefault="00E86A43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44CDDF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677" w:type="dxa"/>
          <w:tcBorders>
            <w:top w:val="single" w:sz="8" w:space="0" w:color="auto"/>
          </w:tcBorders>
          <w:vAlign w:val="center"/>
        </w:tcPr>
        <w:p w14:paraId="063FF047" w14:textId="77777777" w:rsidR="00E86A43" w:rsidRDefault="00E86A43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28FF94E9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872" w:type="dxa"/>
          <w:gridSpan w:val="2"/>
          <w:tcBorders>
            <w:top w:val="single" w:sz="8" w:space="0" w:color="auto"/>
          </w:tcBorders>
          <w:vAlign w:val="center"/>
        </w:tcPr>
        <w:p w14:paraId="5DF18120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14F37E59" w14:textId="77777777" w:rsidR="00E86A43" w:rsidRDefault="00E86A43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5977225B" w14:textId="77777777" w:rsidTr="007A2F22">
      <w:trPr>
        <w:cantSplit/>
        <w:trHeight w:val="1064"/>
      </w:trPr>
      <w:tc>
        <w:tcPr>
          <w:tcW w:w="6476" w:type="dxa"/>
          <w:gridSpan w:val="2"/>
          <w:vMerge w:val="restart"/>
          <w:vAlign w:val="center"/>
        </w:tcPr>
        <w:p w14:paraId="09001753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638B84C5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PROJETO: CAPITAL </w:t>
          </w:r>
          <w:r w:rsidRPr="007A2F22">
            <w:rPr>
              <w:rFonts w:ascii="Arial" w:hAnsi="Arial" w:cs="Arial"/>
              <w:b/>
              <w:bCs/>
            </w:rPr>
            <w:t xml:space="preserve">ÁREA/SUBÁREA: </w:t>
          </w:r>
        </w:p>
        <w:p w14:paraId="7A716D8D" w14:textId="77777777" w:rsidR="00E86A43" w:rsidRPr="007A2F22" w:rsidRDefault="00E86A43" w:rsidP="007A2F22">
          <w:pPr>
            <w:rPr>
              <w:rFonts w:ascii="Arial" w:hAnsi="Arial" w:cs="Arial"/>
              <w:b/>
              <w:bCs/>
            </w:rPr>
          </w:pPr>
          <w:r w:rsidRPr="007A2F22">
            <w:rPr>
              <w:rFonts w:ascii="Arial" w:hAnsi="Arial" w:cs="Arial"/>
              <w:b/>
              <w:bCs/>
            </w:rPr>
            <w:t>ESTRUTURAS DA CT-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Pr="007A2F22">
            <w:rPr>
              <w:rFonts w:ascii="Arial" w:hAnsi="Arial" w:cs="Arial"/>
              <w:b/>
              <w:bCs/>
            </w:rPr>
            <w:t>3150KP-01</w:t>
          </w:r>
        </w:p>
        <w:p w14:paraId="6C84C151" w14:textId="77777777" w:rsidR="00E86A43" w:rsidRDefault="00BA1A69" w:rsidP="007A2F22">
          <w:pPr>
            <w:rPr>
              <w:rFonts w:ascii="Arial" w:hAnsi="Arial" w:cs="Arial"/>
              <w:b/>
              <w:bCs/>
            </w:rPr>
          </w:pPr>
          <w:r w:rsidRPr="00BA1A69">
            <w:rPr>
              <w:rFonts w:ascii="Arial" w:hAnsi="Arial" w:cs="Arial"/>
              <w:b/>
              <w:bCs/>
            </w:rPr>
            <w:pict w14:anchorId="5B8CFC3D">
              <v:shape id="_x0000_i1028" type="#_x0000_t75" style="width:999.75pt;height:562.5pt">
                <v:imagedata r:id="rId3" o:title="IMG-20230429-WA0024"/>
              </v:shape>
            </w:pict>
          </w:r>
          <w:r w:rsidRPr="00BA1A69">
            <w:rPr>
              <w:rFonts w:ascii="Arial" w:hAnsi="Arial" w:cs="Arial"/>
              <w:b/>
              <w:bCs/>
            </w:rPr>
            <w:t xml:space="preserve"> </w:t>
          </w:r>
          <w:r w:rsidR="00E86A43" w:rsidRPr="007A2F22">
            <w:rPr>
              <w:rFonts w:ascii="Arial" w:hAnsi="Arial" w:cs="Arial"/>
              <w:b/>
              <w:bCs/>
            </w:rPr>
            <w:t>RELATÓRIO DE NÃO CONFORMIDADE</w:t>
          </w:r>
        </w:p>
        <w:p w14:paraId="3BF92D72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</w:p>
        <w:p w14:paraId="61515357" w14:textId="77777777" w:rsidR="00E86A43" w:rsidRDefault="00E86A43" w:rsidP="00FD5A8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ESTRUTURAS DA CT-3150KP-01</w:t>
          </w:r>
        </w:p>
        <w:p w14:paraId="07F72426" w14:textId="77777777" w:rsidR="00E86A43" w:rsidRPr="006B4072" w:rsidRDefault="00E86A43" w:rsidP="00940DB6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2F327CBA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  <w:r>
            <w:pict w14:anchorId="4AB5A8DF">
              <v:shape id="_x0000_i1029" type="#_x0000_t75" style="width:1280.25pt;height:8in">
                <v:imagedata r:id="rId4" o:title="20230419_141013"/>
              </v:shape>
            </w:pict>
          </w:r>
        </w:p>
      </w:tc>
      <w:tc>
        <w:tcPr>
          <w:tcW w:w="2341" w:type="dxa"/>
        </w:tcPr>
        <w:p w14:paraId="3EE7CAE1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5D5EF560" w14:textId="77777777" w:rsidR="00E86A43" w:rsidRDefault="00E86A43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1" w:type="dxa"/>
        </w:tcPr>
        <w:p w14:paraId="1EF84356" w14:textId="77777777" w:rsidR="00E86A43" w:rsidRDefault="00E86A43" w:rsidP="00940DB6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353BFD74" w14:textId="77777777" w:rsidR="00E86A43" w:rsidRDefault="00E86A43" w:rsidP="00940DB6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3/3</w:t>
          </w:r>
        </w:p>
      </w:tc>
    </w:tr>
    <w:tr w:rsidR="00E86A43" w14:paraId="0B5B991E" w14:textId="77777777" w:rsidTr="007A2F22">
      <w:trPr>
        <w:cantSplit/>
        <w:trHeight w:val="1018"/>
      </w:trPr>
      <w:tc>
        <w:tcPr>
          <w:tcW w:w="6476" w:type="dxa"/>
          <w:gridSpan w:val="2"/>
          <w:vMerge/>
        </w:tcPr>
        <w:p w14:paraId="4A6DE762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75526AC6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</w:p>
        <w:p w14:paraId="75D71567" w14:textId="77777777" w:rsidR="00E86A43" w:rsidRPr="006B4072" w:rsidRDefault="00E86A43" w:rsidP="00940DB6">
          <w:pPr>
            <w:spacing w:before="120"/>
            <w:rPr>
              <w:rFonts w:ascii="Arial" w:hAnsi="Arial" w:cs="Arial"/>
              <w:b/>
              <w:bCs/>
              <w:dstrike/>
            </w:rPr>
          </w:pPr>
        </w:p>
      </w:tc>
      <w:tc>
        <w:tcPr>
          <w:tcW w:w="1531" w:type="dxa"/>
        </w:tcPr>
        <w:p w14:paraId="575D0AC6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27733F99" w14:textId="77777777" w:rsidR="00E86A43" w:rsidRDefault="00E86A43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  <w:tr w:rsidR="00E86A43" w14:paraId="70198EA1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540DC0C8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2EA98AEE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394390DF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307B20F1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1F81AB9A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4CA10930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58EA52E6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3E7C7055" w14:textId="77777777" w:rsidTr="007A2F22">
      <w:trPr>
        <w:cantSplit/>
        <w:trHeight w:val="1018"/>
      </w:trPr>
      <w:tc>
        <w:tcPr>
          <w:tcW w:w="6476" w:type="dxa"/>
          <w:gridSpan w:val="2"/>
          <w:tcBorders>
            <w:bottom w:val="single" w:sz="8" w:space="0" w:color="auto"/>
          </w:tcBorders>
        </w:tcPr>
        <w:p w14:paraId="7EAB79CA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  <w:tcBorders>
            <w:bottom w:val="single" w:sz="8" w:space="0" w:color="auto"/>
          </w:tcBorders>
        </w:tcPr>
        <w:p w14:paraId="136C3C16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  <w:tcBorders>
            <w:bottom w:val="single" w:sz="8" w:space="0" w:color="auto"/>
          </w:tcBorders>
        </w:tcPr>
        <w:p w14:paraId="3A49DBA7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</w:tbl>
  <w:p w14:paraId="46EE3E7A" w14:textId="77777777" w:rsidR="00E86A43" w:rsidRDefault="00E86A43">
    <w:pPr>
      <w:pStyle w:val="Cabealho"/>
      <w:ind w:left="-426" w:firstLine="426"/>
      <w:rPr>
        <w:sz w:val="8"/>
        <w:szCs w:val="8"/>
      </w:rPr>
    </w:pPr>
    <w:r w:rsidRPr="00971DDF">
      <w:rPr>
        <w:sz w:val="8"/>
        <w:szCs w:val="8"/>
      </w:rPr>
      <w:pict w14:anchorId="361C3E64">
        <v:shape id="_x0000_i1030" type="#_x0000_t75" style="width:999.75pt;height:750pt">
          <v:imagedata r:id="rId5" o:title="20220609_1019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E86A43" w14:paraId="102AA3E7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58E8D405" w14:textId="77777777" w:rsidR="00E86A43" w:rsidRDefault="00E86A43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749251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771AA525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2C5A0124">
              <v:shape id="_x0000_i1032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543E7AC5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7BF8BAFE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5F3E1883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EDE91AF" w14:textId="77777777" w:rsidR="00E86A43" w:rsidRPr="006B4072" w:rsidRDefault="00E86A43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4B87CC54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33B67F9E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Pr="0039266E">
            <w:rPr>
              <w:rFonts w:ascii="Arial" w:hAnsi="Arial" w:cs="Arial"/>
              <w:b/>
              <w:bCs/>
            </w:rPr>
            <w:t>ESTRUTURAS DA CT-3150KP-01</w:t>
          </w:r>
        </w:p>
        <w:p w14:paraId="7B4AA6B6" w14:textId="77777777" w:rsidR="00E86A43" w:rsidRPr="006B4072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79EA9DE8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38B8CEFC" w14:textId="77777777" w:rsidR="00E86A43" w:rsidRDefault="00E86A43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24E95D36" w14:textId="77777777" w:rsidR="00E86A43" w:rsidRDefault="00E86A43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27A994EB" w14:textId="77777777" w:rsidR="00E86A43" w:rsidRDefault="00E86A43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2FC2CCF8" w14:textId="77777777" w:rsidR="00E86A43" w:rsidRDefault="00E86A43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F41518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F41518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E86A43" w14:paraId="6B996770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6C3F524C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54451F5A" w14:textId="77777777" w:rsidR="00E86A43" w:rsidRDefault="00E86A43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7AD08F57" w14:textId="77777777" w:rsidR="00E86A43" w:rsidRPr="00751657" w:rsidRDefault="00751657" w:rsidP="00751657">
          <w:pPr>
            <w:spacing w:before="120"/>
            <w:jc w:val="center"/>
            <w:rPr>
              <w:rFonts w:ascii="Arial" w:hAnsi="Arial" w:cs="Arial"/>
              <w:b/>
            </w:rPr>
          </w:pPr>
          <w:r w:rsidRPr="00751657">
            <w:rPr>
              <w:rFonts w:ascii="Arial" w:hAnsi="Arial" w:cs="Arial"/>
              <w:b/>
            </w:rPr>
            <w:t>RNC-DUC-CP-024-2023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2E180008" w14:textId="77777777" w:rsidR="00E86A43" w:rsidRDefault="00E86A43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69C5FD75" w14:textId="77777777" w:rsidR="00E86A43" w:rsidRDefault="00E86A43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77223024" w14:textId="77777777" w:rsidR="00E86A43" w:rsidRDefault="00E86A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BA5"/>
    <w:multiLevelType w:val="hybridMultilevel"/>
    <w:tmpl w:val="CBC28E86"/>
    <w:lvl w:ilvl="0" w:tplc="AC00F2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9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93">
      <o:colormru v:ext="edit" colors="#f30,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8C1"/>
    <w:rsid w:val="00003ABE"/>
    <w:rsid w:val="00003AF6"/>
    <w:rsid w:val="00005524"/>
    <w:rsid w:val="00011D33"/>
    <w:rsid w:val="000120DD"/>
    <w:rsid w:val="00015126"/>
    <w:rsid w:val="00015809"/>
    <w:rsid w:val="000158C1"/>
    <w:rsid w:val="00015A23"/>
    <w:rsid w:val="000178EA"/>
    <w:rsid w:val="00021144"/>
    <w:rsid w:val="0002194A"/>
    <w:rsid w:val="000244F1"/>
    <w:rsid w:val="00030722"/>
    <w:rsid w:val="00031C6B"/>
    <w:rsid w:val="00037A6F"/>
    <w:rsid w:val="0004080A"/>
    <w:rsid w:val="00041767"/>
    <w:rsid w:val="00043303"/>
    <w:rsid w:val="00043F88"/>
    <w:rsid w:val="0004489F"/>
    <w:rsid w:val="00045998"/>
    <w:rsid w:val="000511A8"/>
    <w:rsid w:val="0005395E"/>
    <w:rsid w:val="000560E0"/>
    <w:rsid w:val="00061D81"/>
    <w:rsid w:val="0006266C"/>
    <w:rsid w:val="000667A5"/>
    <w:rsid w:val="00067E22"/>
    <w:rsid w:val="00072A9E"/>
    <w:rsid w:val="00076216"/>
    <w:rsid w:val="000768C4"/>
    <w:rsid w:val="0008099D"/>
    <w:rsid w:val="00084CD1"/>
    <w:rsid w:val="000874B6"/>
    <w:rsid w:val="0009080D"/>
    <w:rsid w:val="0009272F"/>
    <w:rsid w:val="000953F5"/>
    <w:rsid w:val="00095849"/>
    <w:rsid w:val="00097316"/>
    <w:rsid w:val="000A3C75"/>
    <w:rsid w:val="000A4BB4"/>
    <w:rsid w:val="000A74F9"/>
    <w:rsid w:val="000A75DF"/>
    <w:rsid w:val="000B188B"/>
    <w:rsid w:val="000B2B7A"/>
    <w:rsid w:val="000B48B8"/>
    <w:rsid w:val="000C0367"/>
    <w:rsid w:val="000C1C25"/>
    <w:rsid w:val="000C22AF"/>
    <w:rsid w:val="000C4F63"/>
    <w:rsid w:val="000C6902"/>
    <w:rsid w:val="000D3D51"/>
    <w:rsid w:val="000E3BAC"/>
    <w:rsid w:val="000E4E13"/>
    <w:rsid w:val="000F08D9"/>
    <w:rsid w:val="000F2C63"/>
    <w:rsid w:val="000F34EA"/>
    <w:rsid w:val="000F3B90"/>
    <w:rsid w:val="000F46CA"/>
    <w:rsid w:val="000F49B8"/>
    <w:rsid w:val="000F708D"/>
    <w:rsid w:val="0010090D"/>
    <w:rsid w:val="001016FF"/>
    <w:rsid w:val="00102687"/>
    <w:rsid w:val="00103C18"/>
    <w:rsid w:val="00106544"/>
    <w:rsid w:val="00110D58"/>
    <w:rsid w:val="00116D62"/>
    <w:rsid w:val="00120929"/>
    <w:rsid w:val="00122B7D"/>
    <w:rsid w:val="00122D5D"/>
    <w:rsid w:val="001243A3"/>
    <w:rsid w:val="00127976"/>
    <w:rsid w:val="00130211"/>
    <w:rsid w:val="00141DA0"/>
    <w:rsid w:val="001436FF"/>
    <w:rsid w:val="0014483F"/>
    <w:rsid w:val="001463EE"/>
    <w:rsid w:val="0015387C"/>
    <w:rsid w:val="001538AB"/>
    <w:rsid w:val="00161B60"/>
    <w:rsid w:val="00161F99"/>
    <w:rsid w:val="00162B05"/>
    <w:rsid w:val="00170E3C"/>
    <w:rsid w:val="00174B4D"/>
    <w:rsid w:val="00180120"/>
    <w:rsid w:val="0019541E"/>
    <w:rsid w:val="00195635"/>
    <w:rsid w:val="001A6182"/>
    <w:rsid w:val="001A7455"/>
    <w:rsid w:val="001B009B"/>
    <w:rsid w:val="001B166A"/>
    <w:rsid w:val="001B298B"/>
    <w:rsid w:val="001B4746"/>
    <w:rsid w:val="001B65D6"/>
    <w:rsid w:val="001B7803"/>
    <w:rsid w:val="001B7DEA"/>
    <w:rsid w:val="001C1E3C"/>
    <w:rsid w:val="001C5935"/>
    <w:rsid w:val="001D04A4"/>
    <w:rsid w:val="001D0B7A"/>
    <w:rsid w:val="001D220D"/>
    <w:rsid w:val="001D222A"/>
    <w:rsid w:val="001D41E0"/>
    <w:rsid w:val="001D4753"/>
    <w:rsid w:val="001D5058"/>
    <w:rsid w:val="001E17FA"/>
    <w:rsid w:val="001E2300"/>
    <w:rsid w:val="001E382C"/>
    <w:rsid w:val="001F0F7B"/>
    <w:rsid w:val="001F370A"/>
    <w:rsid w:val="00200A31"/>
    <w:rsid w:val="00203DD1"/>
    <w:rsid w:val="00203F62"/>
    <w:rsid w:val="002050CB"/>
    <w:rsid w:val="002078DB"/>
    <w:rsid w:val="00213257"/>
    <w:rsid w:val="0021632D"/>
    <w:rsid w:val="0021784C"/>
    <w:rsid w:val="00226AA6"/>
    <w:rsid w:val="00231521"/>
    <w:rsid w:val="00231D94"/>
    <w:rsid w:val="002331D5"/>
    <w:rsid w:val="00233662"/>
    <w:rsid w:val="00236BC5"/>
    <w:rsid w:val="00244676"/>
    <w:rsid w:val="0024508D"/>
    <w:rsid w:val="00245C71"/>
    <w:rsid w:val="00247D64"/>
    <w:rsid w:val="00250376"/>
    <w:rsid w:val="002515CE"/>
    <w:rsid w:val="00255A8F"/>
    <w:rsid w:val="0026026D"/>
    <w:rsid w:val="00260F45"/>
    <w:rsid w:val="00263970"/>
    <w:rsid w:val="00270EE4"/>
    <w:rsid w:val="00271A18"/>
    <w:rsid w:val="0027312D"/>
    <w:rsid w:val="002748B0"/>
    <w:rsid w:val="002752C3"/>
    <w:rsid w:val="00276265"/>
    <w:rsid w:val="002769BA"/>
    <w:rsid w:val="002770A0"/>
    <w:rsid w:val="00282068"/>
    <w:rsid w:val="00287E1A"/>
    <w:rsid w:val="0029052C"/>
    <w:rsid w:val="00295958"/>
    <w:rsid w:val="00295DF3"/>
    <w:rsid w:val="002A4B8F"/>
    <w:rsid w:val="002A70CD"/>
    <w:rsid w:val="002B408D"/>
    <w:rsid w:val="002C088D"/>
    <w:rsid w:val="002D3724"/>
    <w:rsid w:val="002D510A"/>
    <w:rsid w:val="002E1626"/>
    <w:rsid w:val="002E7657"/>
    <w:rsid w:val="002F4BCE"/>
    <w:rsid w:val="002F70BF"/>
    <w:rsid w:val="003003AF"/>
    <w:rsid w:val="00300C7F"/>
    <w:rsid w:val="0030184E"/>
    <w:rsid w:val="00302EA9"/>
    <w:rsid w:val="00311084"/>
    <w:rsid w:val="003123AE"/>
    <w:rsid w:val="00314BE2"/>
    <w:rsid w:val="003203E2"/>
    <w:rsid w:val="003206CD"/>
    <w:rsid w:val="0032109E"/>
    <w:rsid w:val="00326B12"/>
    <w:rsid w:val="00327CDB"/>
    <w:rsid w:val="003308D3"/>
    <w:rsid w:val="00330FB3"/>
    <w:rsid w:val="0033422B"/>
    <w:rsid w:val="00335ED8"/>
    <w:rsid w:val="003372A3"/>
    <w:rsid w:val="003527BB"/>
    <w:rsid w:val="00356D68"/>
    <w:rsid w:val="00363709"/>
    <w:rsid w:val="00364FF3"/>
    <w:rsid w:val="0036576F"/>
    <w:rsid w:val="003659F0"/>
    <w:rsid w:val="00366592"/>
    <w:rsid w:val="0036668A"/>
    <w:rsid w:val="003669FE"/>
    <w:rsid w:val="00370F4B"/>
    <w:rsid w:val="00371EEE"/>
    <w:rsid w:val="0037481D"/>
    <w:rsid w:val="00374FEB"/>
    <w:rsid w:val="00375852"/>
    <w:rsid w:val="00385EBF"/>
    <w:rsid w:val="00387CC5"/>
    <w:rsid w:val="0039266E"/>
    <w:rsid w:val="003934A9"/>
    <w:rsid w:val="00396ACA"/>
    <w:rsid w:val="00397230"/>
    <w:rsid w:val="00397711"/>
    <w:rsid w:val="003A1C53"/>
    <w:rsid w:val="003A2A09"/>
    <w:rsid w:val="003A35FD"/>
    <w:rsid w:val="003A46C7"/>
    <w:rsid w:val="003A6102"/>
    <w:rsid w:val="003B11E5"/>
    <w:rsid w:val="003B13D7"/>
    <w:rsid w:val="003B31F6"/>
    <w:rsid w:val="003C00EF"/>
    <w:rsid w:val="003C17F7"/>
    <w:rsid w:val="003C3E1A"/>
    <w:rsid w:val="003C424E"/>
    <w:rsid w:val="003C65DC"/>
    <w:rsid w:val="003D0D9F"/>
    <w:rsid w:val="003D34F7"/>
    <w:rsid w:val="003D431D"/>
    <w:rsid w:val="003D5949"/>
    <w:rsid w:val="003D6609"/>
    <w:rsid w:val="003D7731"/>
    <w:rsid w:val="003D7D6E"/>
    <w:rsid w:val="003E2AD3"/>
    <w:rsid w:val="003E338E"/>
    <w:rsid w:val="003E4526"/>
    <w:rsid w:val="003E4D19"/>
    <w:rsid w:val="003E503E"/>
    <w:rsid w:val="003E6BF9"/>
    <w:rsid w:val="003E6C69"/>
    <w:rsid w:val="003E74E0"/>
    <w:rsid w:val="003F0A0C"/>
    <w:rsid w:val="003F6D74"/>
    <w:rsid w:val="00400C2E"/>
    <w:rsid w:val="00401017"/>
    <w:rsid w:val="00401AF9"/>
    <w:rsid w:val="00403ADB"/>
    <w:rsid w:val="00405CAA"/>
    <w:rsid w:val="00417281"/>
    <w:rsid w:val="004209B9"/>
    <w:rsid w:val="00431D8A"/>
    <w:rsid w:val="00433673"/>
    <w:rsid w:val="00437606"/>
    <w:rsid w:val="00440808"/>
    <w:rsid w:val="00443244"/>
    <w:rsid w:val="00443961"/>
    <w:rsid w:val="00443A1C"/>
    <w:rsid w:val="0044550A"/>
    <w:rsid w:val="004458FF"/>
    <w:rsid w:val="00445BB1"/>
    <w:rsid w:val="00454E1C"/>
    <w:rsid w:val="004568AE"/>
    <w:rsid w:val="00456E57"/>
    <w:rsid w:val="00464CFA"/>
    <w:rsid w:val="00466593"/>
    <w:rsid w:val="00466F7C"/>
    <w:rsid w:val="00467B4F"/>
    <w:rsid w:val="00475204"/>
    <w:rsid w:val="00481CDD"/>
    <w:rsid w:val="0048528F"/>
    <w:rsid w:val="00490B6D"/>
    <w:rsid w:val="0049192C"/>
    <w:rsid w:val="00493F3D"/>
    <w:rsid w:val="00493F7F"/>
    <w:rsid w:val="00496A93"/>
    <w:rsid w:val="004978A4"/>
    <w:rsid w:val="004A3588"/>
    <w:rsid w:val="004A7601"/>
    <w:rsid w:val="004B4309"/>
    <w:rsid w:val="004B63C5"/>
    <w:rsid w:val="004C15D4"/>
    <w:rsid w:val="004C1D2A"/>
    <w:rsid w:val="004C231E"/>
    <w:rsid w:val="004C311E"/>
    <w:rsid w:val="004C3F90"/>
    <w:rsid w:val="004C478A"/>
    <w:rsid w:val="004C5ADA"/>
    <w:rsid w:val="004C78C7"/>
    <w:rsid w:val="004D3CDF"/>
    <w:rsid w:val="004E038E"/>
    <w:rsid w:val="004E1478"/>
    <w:rsid w:val="004E3AB3"/>
    <w:rsid w:val="004E4917"/>
    <w:rsid w:val="004E6B0C"/>
    <w:rsid w:val="004F1858"/>
    <w:rsid w:val="004F3DBB"/>
    <w:rsid w:val="004F5CA4"/>
    <w:rsid w:val="004F6E25"/>
    <w:rsid w:val="00500328"/>
    <w:rsid w:val="00500950"/>
    <w:rsid w:val="005064A5"/>
    <w:rsid w:val="0050661E"/>
    <w:rsid w:val="00506D76"/>
    <w:rsid w:val="00512B46"/>
    <w:rsid w:val="00513BB1"/>
    <w:rsid w:val="00515E24"/>
    <w:rsid w:val="00517FCA"/>
    <w:rsid w:val="00521B06"/>
    <w:rsid w:val="005229A7"/>
    <w:rsid w:val="0052423C"/>
    <w:rsid w:val="0052674B"/>
    <w:rsid w:val="005304BA"/>
    <w:rsid w:val="005351F6"/>
    <w:rsid w:val="00536A4E"/>
    <w:rsid w:val="00537988"/>
    <w:rsid w:val="00540FE4"/>
    <w:rsid w:val="00541928"/>
    <w:rsid w:val="00545E38"/>
    <w:rsid w:val="0055021D"/>
    <w:rsid w:val="0055388F"/>
    <w:rsid w:val="005547AF"/>
    <w:rsid w:val="005548B4"/>
    <w:rsid w:val="00554A81"/>
    <w:rsid w:val="00554EAA"/>
    <w:rsid w:val="00556476"/>
    <w:rsid w:val="005665A0"/>
    <w:rsid w:val="00571F34"/>
    <w:rsid w:val="00576ACB"/>
    <w:rsid w:val="0057733E"/>
    <w:rsid w:val="005852FD"/>
    <w:rsid w:val="005854C1"/>
    <w:rsid w:val="00593112"/>
    <w:rsid w:val="00597E59"/>
    <w:rsid w:val="005A0610"/>
    <w:rsid w:val="005A19FC"/>
    <w:rsid w:val="005A769B"/>
    <w:rsid w:val="005A7C4A"/>
    <w:rsid w:val="005B01C5"/>
    <w:rsid w:val="005B06D8"/>
    <w:rsid w:val="005B1983"/>
    <w:rsid w:val="005C1812"/>
    <w:rsid w:val="005C319B"/>
    <w:rsid w:val="005C51F0"/>
    <w:rsid w:val="005C7754"/>
    <w:rsid w:val="005D1C2E"/>
    <w:rsid w:val="005D2484"/>
    <w:rsid w:val="005D4790"/>
    <w:rsid w:val="005D6D95"/>
    <w:rsid w:val="005D7C69"/>
    <w:rsid w:val="005E0C36"/>
    <w:rsid w:val="005E265C"/>
    <w:rsid w:val="005E4C3A"/>
    <w:rsid w:val="005F05A0"/>
    <w:rsid w:val="005F0BE8"/>
    <w:rsid w:val="005F2F17"/>
    <w:rsid w:val="005F5C3C"/>
    <w:rsid w:val="005F616A"/>
    <w:rsid w:val="005F7CCE"/>
    <w:rsid w:val="006004A1"/>
    <w:rsid w:val="00600F2A"/>
    <w:rsid w:val="006021FC"/>
    <w:rsid w:val="00604B13"/>
    <w:rsid w:val="00605DFF"/>
    <w:rsid w:val="00605ECC"/>
    <w:rsid w:val="00606F90"/>
    <w:rsid w:val="006073C8"/>
    <w:rsid w:val="00611F03"/>
    <w:rsid w:val="00611F57"/>
    <w:rsid w:val="00613537"/>
    <w:rsid w:val="00614EE8"/>
    <w:rsid w:val="006204C5"/>
    <w:rsid w:val="006227C4"/>
    <w:rsid w:val="00623DB4"/>
    <w:rsid w:val="0062404B"/>
    <w:rsid w:val="00626698"/>
    <w:rsid w:val="006267C8"/>
    <w:rsid w:val="00631621"/>
    <w:rsid w:val="006323C8"/>
    <w:rsid w:val="00632F96"/>
    <w:rsid w:val="00633192"/>
    <w:rsid w:val="00634050"/>
    <w:rsid w:val="00636EE3"/>
    <w:rsid w:val="0064530A"/>
    <w:rsid w:val="00646BEB"/>
    <w:rsid w:val="006537CF"/>
    <w:rsid w:val="0065386F"/>
    <w:rsid w:val="00653E23"/>
    <w:rsid w:val="006558AB"/>
    <w:rsid w:val="00657ACA"/>
    <w:rsid w:val="0066672E"/>
    <w:rsid w:val="006701FB"/>
    <w:rsid w:val="00670A2E"/>
    <w:rsid w:val="00671654"/>
    <w:rsid w:val="0067233D"/>
    <w:rsid w:val="00676939"/>
    <w:rsid w:val="00687F37"/>
    <w:rsid w:val="0069013E"/>
    <w:rsid w:val="0069437E"/>
    <w:rsid w:val="00694E05"/>
    <w:rsid w:val="0069526E"/>
    <w:rsid w:val="006A0342"/>
    <w:rsid w:val="006A3A9E"/>
    <w:rsid w:val="006A4C64"/>
    <w:rsid w:val="006B0868"/>
    <w:rsid w:val="006B31C0"/>
    <w:rsid w:val="006B4072"/>
    <w:rsid w:val="006C0EF0"/>
    <w:rsid w:val="006C35E6"/>
    <w:rsid w:val="006C4858"/>
    <w:rsid w:val="006C5346"/>
    <w:rsid w:val="006C66C7"/>
    <w:rsid w:val="006D73DB"/>
    <w:rsid w:val="006E0BDC"/>
    <w:rsid w:val="006F3EE8"/>
    <w:rsid w:val="006F509A"/>
    <w:rsid w:val="006F5188"/>
    <w:rsid w:val="006F57D9"/>
    <w:rsid w:val="006F7DCE"/>
    <w:rsid w:val="0070136E"/>
    <w:rsid w:val="00710F7D"/>
    <w:rsid w:val="00717161"/>
    <w:rsid w:val="0072053C"/>
    <w:rsid w:val="00721819"/>
    <w:rsid w:val="00723230"/>
    <w:rsid w:val="00730BD4"/>
    <w:rsid w:val="00730EFF"/>
    <w:rsid w:val="007423EE"/>
    <w:rsid w:val="00742F9B"/>
    <w:rsid w:val="00745AF4"/>
    <w:rsid w:val="00745FC9"/>
    <w:rsid w:val="007467F7"/>
    <w:rsid w:val="00751657"/>
    <w:rsid w:val="00752319"/>
    <w:rsid w:val="007531D7"/>
    <w:rsid w:val="007542B2"/>
    <w:rsid w:val="0075489B"/>
    <w:rsid w:val="00761DC3"/>
    <w:rsid w:val="00763BF0"/>
    <w:rsid w:val="00765241"/>
    <w:rsid w:val="00772D90"/>
    <w:rsid w:val="00772EF5"/>
    <w:rsid w:val="00774FD0"/>
    <w:rsid w:val="007752F1"/>
    <w:rsid w:val="0078540F"/>
    <w:rsid w:val="00786D38"/>
    <w:rsid w:val="00786E9B"/>
    <w:rsid w:val="00790881"/>
    <w:rsid w:val="00791085"/>
    <w:rsid w:val="0079241C"/>
    <w:rsid w:val="00794820"/>
    <w:rsid w:val="007960FC"/>
    <w:rsid w:val="007961C5"/>
    <w:rsid w:val="00796CFD"/>
    <w:rsid w:val="007A0995"/>
    <w:rsid w:val="007A0F21"/>
    <w:rsid w:val="007A1F09"/>
    <w:rsid w:val="007A2F22"/>
    <w:rsid w:val="007B28D4"/>
    <w:rsid w:val="007B585C"/>
    <w:rsid w:val="007C0CEB"/>
    <w:rsid w:val="007C2ADC"/>
    <w:rsid w:val="007C34C5"/>
    <w:rsid w:val="007D2BFA"/>
    <w:rsid w:val="007D3DFF"/>
    <w:rsid w:val="007D55EF"/>
    <w:rsid w:val="007D71E5"/>
    <w:rsid w:val="007E424A"/>
    <w:rsid w:val="007E5820"/>
    <w:rsid w:val="007E5A17"/>
    <w:rsid w:val="007F2CCE"/>
    <w:rsid w:val="007F44F3"/>
    <w:rsid w:val="007F5C0C"/>
    <w:rsid w:val="007F67EC"/>
    <w:rsid w:val="008003DB"/>
    <w:rsid w:val="00801865"/>
    <w:rsid w:val="00810E20"/>
    <w:rsid w:val="00813F34"/>
    <w:rsid w:val="0081556C"/>
    <w:rsid w:val="00822559"/>
    <w:rsid w:val="0082354E"/>
    <w:rsid w:val="0082504E"/>
    <w:rsid w:val="00825C35"/>
    <w:rsid w:val="00830F92"/>
    <w:rsid w:val="0083247C"/>
    <w:rsid w:val="008343D2"/>
    <w:rsid w:val="00841387"/>
    <w:rsid w:val="00843A57"/>
    <w:rsid w:val="008456B5"/>
    <w:rsid w:val="00845725"/>
    <w:rsid w:val="008569D0"/>
    <w:rsid w:val="0086056C"/>
    <w:rsid w:val="0086439E"/>
    <w:rsid w:val="00865511"/>
    <w:rsid w:val="0086673B"/>
    <w:rsid w:val="00870857"/>
    <w:rsid w:val="008751E2"/>
    <w:rsid w:val="00875BE0"/>
    <w:rsid w:val="00875E4B"/>
    <w:rsid w:val="00884F09"/>
    <w:rsid w:val="00891E87"/>
    <w:rsid w:val="00892B11"/>
    <w:rsid w:val="00893035"/>
    <w:rsid w:val="0089418A"/>
    <w:rsid w:val="00894400"/>
    <w:rsid w:val="0089501F"/>
    <w:rsid w:val="008963A3"/>
    <w:rsid w:val="008B105D"/>
    <w:rsid w:val="008B4C46"/>
    <w:rsid w:val="008B7362"/>
    <w:rsid w:val="008C0F71"/>
    <w:rsid w:val="008C360F"/>
    <w:rsid w:val="008C573C"/>
    <w:rsid w:val="008C6991"/>
    <w:rsid w:val="008D187A"/>
    <w:rsid w:val="008D56C6"/>
    <w:rsid w:val="008E03F9"/>
    <w:rsid w:val="008E16CA"/>
    <w:rsid w:val="008E2BA9"/>
    <w:rsid w:val="008E5CA4"/>
    <w:rsid w:val="008E5E67"/>
    <w:rsid w:val="008E6DD6"/>
    <w:rsid w:val="008E74FC"/>
    <w:rsid w:val="008F0134"/>
    <w:rsid w:val="008F7662"/>
    <w:rsid w:val="0090108A"/>
    <w:rsid w:val="00902318"/>
    <w:rsid w:val="00907730"/>
    <w:rsid w:val="00911CB9"/>
    <w:rsid w:val="009141D7"/>
    <w:rsid w:val="00915890"/>
    <w:rsid w:val="00920A8F"/>
    <w:rsid w:val="00925F8A"/>
    <w:rsid w:val="00940DB6"/>
    <w:rsid w:val="00940F77"/>
    <w:rsid w:val="009443D4"/>
    <w:rsid w:val="0094467D"/>
    <w:rsid w:val="00944CBC"/>
    <w:rsid w:val="009470C2"/>
    <w:rsid w:val="00947BB9"/>
    <w:rsid w:val="0095065C"/>
    <w:rsid w:val="009534F2"/>
    <w:rsid w:val="00955D97"/>
    <w:rsid w:val="0096069F"/>
    <w:rsid w:val="00966556"/>
    <w:rsid w:val="00966FC1"/>
    <w:rsid w:val="00971D79"/>
    <w:rsid w:val="00971DDF"/>
    <w:rsid w:val="00972E24"/>
    <w:rsid w:val="00975DF5"/>
    <w:rsid w:val="00976D59"/>
    <w:rsid w:val="009818E2"/>
    <w:rsid w:val="00981D0E"/>
    <w:rsid w:val="00982397"/>
    <w:rsid w:val="00982FFC"/>
    <w:rsid w:val="00985E9B"/>
    <w:rsid w:val="00987FCD"/>
    <w:rsid w:val="0099076D"/>
    <w:rsid w:val="00990E7E"/>
    <w:rsid w:val="00992E9E"/>
    <w:rsid w:val="0099333C"/>
    <w:rsid w:val="009934C5"/>
    <w:rsid w:val="009A14F7"/>
    <w:rsid w:val="009B48B1"/>
    <w:rsid w:val="009B5A34"/>
    <w:rsid w:val="009B6551"/>
    <w:rsid w:val="009B7741"/>
    <w:rsid w:val="009C25C8"/>
    <w:rsid w:val="009C32EC"/>
    <w:rsid w:val="009C3D51"/>
    <w:rsid w:val="009C7473"/>
    <w:rsid w:val="009C76C9"/>
    <w:rsid w:val="009D03D7"/>
    <w:rsid w:val="009D1626"/>
    <w:rsid w:val="009D4446"/>
    <w:rsid w:val="009D5F6A"/>
    <w:rsid w:val="009E5575"/>
    <w:rsid w:val="009E5E85"/>
    <w:rsid w:val="009F2A66"/>
    <w:rsid w:val="009F3E75"/>
    <w:rsid w:val="00A055E8"/>
    <w:rsid w:val="00A06D66"/>
    <w:rsid w:val="00A1054E"/>
    <w:rsid w:val="00A11501"/>
    <w:rsid w:val="00A16536"/>
    <w:rsid w:val="00A316B6"/>
    <w:rsid w:val="00A33D0E"/>
    <w:rsid w:val="00A35F7C"/>
    <w:rsid w:val="00A41D04"/>
    <w:rsid w:val="00A50FAE"/>
    <w:rsid w:val="00A56247"/>
    <w:rsid w:val="00A57AC8"/>
    <w:rsid w:val="00A57B98"/>
    <w:rsid w:val="00A609EF"/>
    <w:rsid w:val="00A6110A"/>
    <w:rsid w:val="00A63767"/>
    <w:rsid w:val="00A713A4"/>
    <w:rsid w:val="00A71BC2"/>
    <w:rsid w:val="00A74DED"/>
    <w:rsid w:val="00A776FC"/>
    <w:rsid w:val="00A77829"/>
    <w:rsid w:val="00A8138F"/>
    <w:rsid w:val="00A8595B"/>
    <w:rsid w:val="00A875F9"/>
    <w:rsid w:val="00A87786"/>
    <w:rsid w:val="00A91497"/>
    <w:rsid w:val="00AA50E2"/>
    <w:rsid w:val="00AA688B"/>
    <w:rsid w:val="00AB178D"/>
    <w:rsid w:val="00AB28F6"/>
    <w:rsid w:val="00AB38DB"/>
    <w:rsid w:val="00AB5EB7"/>
    <w:rsid w:val="00AB7AF5"/>
    <w:rsid w:val="00AC2404"/>
    <w:rsid w:val="00AC4C6E"/>
    <w:rsid w:val="00AC5ACE"/>
    <w:rsid w:val="00AD2440"/>
    <w:rsid w:val="00AD3758"/>
    <w:rsid w:val="00AD42E0"/>
    <w:rsid w:val="00AD480F"/>
    <w:rsid w:val="00AD7F84"/>
    <w:rsid w:val="00AE0D81"/>
    <w:rsid w:val="00AE1F0B"/>
    <w:rsid w:val="00AE3047"/>
    <w:rsid w:val="00AE4784"/>
    <w:rsid w:val="00AE6F39"/>
    <w:rsid w:val="00AF0E30"/>
    <w:rsid w:val="00AF1266"/>
    <w:rsid w:val="00AF3D08"/>
    <w:rsid w:val="00B01CF7"/>
    <w:rsid w:val="00B02A4C"/>
    <w:rsid w:val="00B0607C"/>
    <w:rsid w:val="00B12596"/>
    <w:rsid w:val="00B1375B"/>
    <w:rsid w:val="00B15792"/>
    <w:rsid w:val="00B17A72"/>
    <w:rsid w:val="00B17CD8"/>
    <w:rsid w:val="00B17FCD"/>
    <w:rsid w:val="00B20E1D"/>
    <w:rsid w:val="00B21A6E"/>
    <w:rsid w:val="00B2234A"/>
    <w:rsid w:val="00B255A4"/>
    <w:rsid w:val="00B25DF2"/>
    <w:rsid w:val="00B27022"/>
    <w:rsid w:val="00B31048"/>
    <w:rsid w:val="00B32D3E"/>
    <w:rsid w:val="00B425F8"/>
    <w:rsid w:val="00B52B98"/>
    <w:rsid w:val="00B63044"/>
    <w:rsid w:val="00B658ED"/>
    <w:rsid w:val="00B670CC"/>
    <w:rsid w:val="00B679C9"/>
    <w:rsid w:val="00B72ACD"/>
    <w:rsid w:val="00B7462F"/>
    <w:rsid w:val="00B753AD"/>
    <w:rsid w:val="00B80C12"/>
    <w:rsid w:val="00B82E5D"/>
    <w:rsid w:val="00B83612"/>
    <w:rsid w:val="00B841A9"/>
    <w:rsid w:val="00B84B5A"/>
    <w:rsid w:val="00B87A8C"/>
    <w:rsid w:val="00B9050C"/>
    <w:rsid w:val="00B9537F"/>
    <w:rsid w:val="00B96B7D"/>
    <w:rsid w:val="00BA0572"/>
    <w:rsid w:val="00BA1A69"/>
    <w:rsid w:val="00BA2C90"/>
    <w:rsid w:val="00BA3A3D"/>
    <w:rsid w:val="00BA49C2"/>
    <w:rsid w:val="00BA74AE"/>
    <w:rsid w:val="00BB2668"/>
    <w:rsid w:val="00BB3391"/>
    <w:rsid w:val="00BB55B5"/>
    <w:rsid w:val="00BC0D09"/>
    <w:rsid w:val="00BC1CFF"/>
    <w:rsid w:val="00BD4881"/>
    <w:rsid w:val="00BD74C8"/>
    <w:rsid w:val="00BE03F2"/>
    <w:rsid w:val="00BE0D50"/>
    <w:rsid w:val="00BE4FA0"/>
    <w:rsid w:val="00BE5C26"/>
    <w:rsid w:val="00BE7B8C"/>
    <w:rsid w:val="00BF56E8"/>
    <w:rsid w:val="00C00561"/>
    <w:rsid w:val="00C021FB"/>
    <w:rsid w:val="00C022A7"/>
    <w:rsid w:val="00C02D6A"/>
    <w:rsid w:val="00C060E2"/>
    <w:rsid w:val="00C06BE7"/>
    <w:rsid w:val="00C07490"/>
    <w:rsid w:val="00C1111D"/>
    <w:rsid w:val="00C131AC"/>
    <w:rsid w:val="00C17256"/>
    <w:rsid w:val="00C20663"/>
    <w:rsid w:val="00C21D22"/>
    <w:rsid w:val="00C23ED9"/>
    <w:rsid w:val="00C27A58"/>
    <w:rsid w:val="00C27B2A"/>
    <w:rsid w:val="00C27BCF"/>
    <w:rsid w:val="00C32C68"/>
    <w:rsid w:val="00C3482C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837BC"/>
    <w:rsid w:val="00C843B9"/>
    <w:rsid w:val="00C84C2E"/>
    <w:rsid w:val="00C84FB6"/>
    <w:rsid w:val="00C86713"/>
    <w:rsid w:val="00C9080D"/>
    <w:rsid w:val="00C912A9"/>
    <w:rsid w:val="00C97D97"/>
    <w:rsid w:val="00CA74AE"/>
    <w:rsid w:val="00CB0B5E"/>
    <w:rsid w:val="00CB1C4A"/>
    <w:rsid w:val="00CB3641"/>
    <w:rsid w:val="00CB5AE6"/>
    <w:rsid w:val="00CB753F"/>
    <w:rsid w:val="00CB7AFC"/>
    <w:rsid w:val="00CC01F8"/>
    <w:rsid w:val="00CC0944"/>
    <w:rsid w:val="00CC10DA"/>
    <w:rsid w:val="00CC1CF3"/>
    <w:rsid w:val="00CC1FFC"/>
    <w:rsid w:val="00CC28DB"/>
    <w:rsid w:val="00CC3D5A"/>
    <w:rsid w:val="00CC4820"/>
    <w:rsid w:val="00CC5931"/>
    <w:rsid w:val="00CC6EC8"/>
    <w:rsid w:val="00CD415C"/>
    <w:rsid w:val="00CD67FE"/>
    <w:rsid w:val="00CE1E64"/>
    <w:rsid w:val="00CE4CAE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22648"/>
    <w:rsid w:val="00D270A3"/>
    <w:rsid w:val="00D32B8C"/>
    <w:rsid w:val="00D33D3D"/>
    <w:rsid w:val="00D34D32"/>
    <w:rsid w:val="00D4174E"/>
    <w:rsid w:val="00D4342E"/>
    <w:rsid w:val="00D44563"/>
    <w:rsid w:val="00D514D1"/>
    <w:rsid w:val="00D52338"/>
    <w:rsid w:val="00D52BF6"/>
    <w:rsid w:val="00D55262"/>
    <w:rsid w:val="00D56568"/>
    <w:rsid w:val="00D56C7A"/>
    <w:rsid w:val="00D6649A"/>
    <w:rsid w:val="00D67EDF"/>
    <w:rsid w:val="00D735EA"/>
    <w:rsid w:val="00D77728"/>
    <w:rsid w:val="00D83159"/>
    <w:rsid w:val="00D86709"/>
    <w:rsid w:val="00D96A75"/>
    <w:rsid w:val="00DB4187"/>
    <w:rsid w:val="00DB695B"/>
    <w:rsid w:val="00DC0A5F"/>
    <w:rsid w:val="00DC2227"/>
    <w:rsid w:val="00DD0BC2"/>
    <w:rsid w:val="00DD37B0"/>
    <w:rsid w:val="00DD6016"/>
    <w:rsid w:val="00DE0E8E"/>
    <w:rsid w:val="00DE0F26"/>
    <w:rsid w:val="00DE2F1A"/>
    <w:rsid w:val="00DF1F84"/>
    <w:rsid w:val="00DF4D2E"/>
    <w:rsid w:val="00DF4FBF"/>
    <w:rsid w:val="00DF6C0F"/>
    <w:rsid w:val="00DF7F55"/>
    <w:rsid w:val="00E0256B"/>
    <w:rsid w:val="00E03081"/>
    <w:rsid w:val="00E079A6"/>
    <w:rsid w:val="00E11A1E"/>
    <w:rsid w:val="00E122E8"/>
    <w:rsid w:val="00E1578B"/>
    <w:rsid w:val="00E1608D"/>
    <w:rsid w:val="00E17F50"/>
    <w:rsid w:val="00E25478"/>
    <w:rsid w:val="00E260B9"/>
    <w:rsid w:val="00E36B46"/>
    <w:rsid w:val="00E3709A"/>
    <w:rsid w:val="00E37F83"/>
    <w:rsid w:val="00E43C61"/>
    <w:rsid w:val="00E4728D"/>
    <w:rsid w:val="00E54058"/>
    <w:rsid w:val="00E54EEF"/>
    <w:rsid w:val="00E57835"/>
    <w:rsid w:val="00E60589"/>
    <w:rsid w:val="00E61C48"/>
    <w:rsid w:val="00E625F2"/>
    <w:rsid w:val="00E62EAD"/>
    <w:rsid w:val="00E651F4"/>
    <w:rsid w:val="00E719EB"/>
    <w:rsid w:val="00E71B2B"/>
    <w:rsid w:val="00E7230B"/>
    <w:rsid w:val="00E774DB"/>
    <w:rsid w:val="00E77D00"/>
    <w:rsid w:val="00E8178C"/>
    <w:rsid w:val="00E82367"/>
    <w:rsid w:val="00E86A43"/>
    <w:rsid w:val="00E87081"/>
    <w:rsid w:val="00E87ABA"/>
    <w:rsid w:val="00E95EA6"/>
    <w:rsid w:val="00EA1294"/>
    <w:rsid w:val="00EA260D"/>
    <w:rsid w:val="00EA687A"/>
    <w:rsid w:val="00EA6D40"/>
    <w:rsid w:val="00EA6E97"/>
    <w:rsid w:val="00EB37FD"/>
    <w:rsid w:val="00EB6736"/>
    <w:rsid w:val="00EB7CC7"/>
    <w:rsid w:val="00EC0B76"/>
    <w:rsid w:val="00EC21DD"/>
    <w:rsid w:val="00EC4520"/>
    <w:rsid w:val="00EC48FA"/>
    <w:rsid w:val="00EC6B76"/>
    <w:rsid w:val="00ED49DC"/>
    <w:rsid w:val="00ED7733"/>
    <w:rsid w:val="00EE0D44"/>
    <w:rsid w:val="00EE2392"/>
    <w:rsid w:val="00EE461A"/>
    <w:rsid w:val="00EF20D7"/>
    <w:rsid w:val="00EF4BCE"/>
    <w:rsid w:val="00EF7BBB"/>
    <w:rsid w:val="00F10781"/>
    <w:rsid w:val="00F15806"/>
    <w:rsid w:val="00F15F3A"/>
    <w:rsid w:val="00F16595"/>
    <w:rsid w:val="00F209B6"/>
    <w:rsid w:val="00F23134"/>
    <w:rsid w:val="00F25327"/>
    <w:rsid w:val="00F25D89"/>
    <w:rsid w:val="00F25E75"/>
    <w:rsid w:val="00F27F39"/>
    <w:rsid w:val="00F314A7"/>
    <w:rsid w:val="00F3253D"/>
    <w:rsid w:val="00F3373C"/>
    <w:rsid w:val="00F40F49"/>
    <w:rsid w:val="00F41518"/>
    <w:rsid w:val="00F41E8C"/>
    <w:rsid w:val="00F42BFB"/>
    <w:rsid w:val="00F439DD"/>
    <w:rsid w:val="00F44B48"/>
    <w:rsid w:val="00F45431"/>
    <w:rsid w:val="00F548BE"/>
    <w:rsid w:val="00F55B35"/>
    <w:rsid w:val="00F578E8"/>
    <w:rsid w:val="00F621F5"/>
    <w:rsid w:val="00F6647D"/>
    <w:rsid w:val="00F700B9"/>
    <w:rsid w:val="00F75E5B"/>
    <w:rsid w:val="00F81BB9"/>
    <w:rsid w:val="00F827C3"/>
    <w:rsid w:val="00F82BB8"/>
    <w:rsid w:val="00F833C5"/>
    <w:rsid w:val="00F84F6B"/>
    <w:rsid w:val="00F907F6"/>
    <w:rsid w:val="00F95725"/>
    <w:rsid w:val="00FA249B"/>
    <w:rsid w:val="00FA4EA9"/>
    <w:rsid w:val="00FA5D42"/>
    <w:rsid w:val="00FB2904"/>
    <w:rsid w:val="00FB3F5E"/>
    <w:rsid w:val="00FB4A48"/>
    <w:rsid w:val="00FB4E83"/>
    <w:rsid w:val="00FB7865"/>
    <w:rsid w:val="00FC3404"/>
    <w:rsid w:val="00FC3AEB"/>
    <w:rsid w:val="00FC5C1D"/>
    <w:rsid w:val="00FD01E4"/>
    <w:rsid w:val="00FD0748"/>
    <w:rsid w:val="00FD252B"/>
    <w:rsid w:val="00FD5A8E"/>
    <w:rsid w:val="00FE0289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>
      <o:colormru v:ext="edit" colors="#f30,red"/>
    </o:shapedefaults>
    <o:shapelayout v:ext="edit">
      <o:idmap v:ext="edit" data="2"/>
    </o:shapelayout>
  </w:shapeDefaults>
  <w:decimalSymbol w:val=","/>
  <w:listSeparator w:val=";"/>
  <w14:docId w14:val="060D3C45"/>
  <w15:chartTrackingRefBased/>
  <w15:docId w15:val="{19A08AAB-0992-4708-B366-242A0EB2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E43C-50CF-48AE-BAD1-6B1B52F9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2023-05-03T17:09:00Z</cp:lastPrinted>
  <dcterms:created xsi:type="dcterms:W3CDTF">2023-06-02T16:50:00Z</dcterms:created>
  <dcterms:modified xsi:type="dcterms:W3CDTF">2023-06-02T16:50:00Z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