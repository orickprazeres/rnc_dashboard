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8" w:type="dxa"/>
        <w:tblInd w:w="122" w:type="dxa"/>
        <w:tblLayout w:type="fixed"/>
        <w:tblCellMar>
          <w:left w:w="122" w:type="dxa"/>
          <w:right w:w="122" w:type="dxa"/>
        </w:tblCellMar>
        <w:tblLook w:val="0000" w:firstRow="0" w:lastRow="0" w:firstColumn="0" w:lastColumn="0" w:noHBand="0" w:noVBand="0"/>
      </w:tblPr>
      <w:tblGrid>
        <w:gridCol w:w="629"/>
        <w:gridCol w:w="509"/>
        <w:gridCol w:w="1892"/>
        <w:gridCol w:w="2126"/>
        <w:gridCol w:w="1507"/>
        <w:gridCol w:w="709"/>
        <w:gridCol w:w="284"/>
        <w:gridCol w:w="392"/>
        <w:gridCol w:w="637"/>
        <w:gridCol w:w="565"/>
        <w:gridCol w:w="1098"/>
      </w:tblGrid>
      <w:tr w:rsidR="00911CB9" w14:paraId="35B3BECF" w14:textId="77777777">
        <w:trPr>
          <w:trHeight w:val="340"/>
          <w:tblHeader/>
        </w:trPr>
        <w:tc>
          <w:tcPr>
            <w:tcW w:w="10348" w:type="dxa"/>
            <w:gridSpan w:val="11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EFB83" w14:textId="77777777" w:rsidR="00911CB9" w:rsidRDefault="00911CB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Cs w:val="24"/>
                <w:lang w:val="en-US"/>
              </w:rPr>
              <w:t>REVISÕES</w:t>
            </w:r>
          </w:p>
        </w:tc>
      </w:tr>
      <w:tr w:rsidR="00911CB9" w14:paraId="5D58258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val="550"/>
        </w:trPr>
        <w:tc>
          <w:tcPr>
            <w:tcW w:w="113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BABEC75" w14:textId="77777777" w:rsidR="00911CB9" w:rsidRDefault="00911CB9">
            <w:pPr>
              <w:tabs>
                <w:tab w:val="left" w:pos="213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b/>
                <w:bCs/>
                <w:sz w:val="14"/>
              </w:rPr>
              <w:t>TE:</w:t>
            </w:r>
            <w:r>
              <w:rPr>
                <w:rFonts w:ascii="Arial" w:hAnsi="Arial" w:cs="Arial"/>
                <w:sz w:val="14"/>
              </w:rPr>
              <w:t xml:space="preserve"> TIPO</w:t>
            </w:r>
          </w:p>
          <w:p w14:paraId="1D9B1581" w14:textId="77777777" w:rsidR="00911CB9" w:rsidRDefault="00911CB9">
            <w:pPr>
              <w:tabs>
                <w:tab w:val="left" w:pos="213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EMISSÃO</w:t>
            </w:r>
          </w:p>
        </w:tc>
        <w:tc>
          <w:tcPr>
            <w:tcW w:w="18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194B6E6" w14:textId="77777777" w:rsidR="00911CB9" w:rsidRDefault="00911CB9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A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PRELIMINAR</w:t>
            </w:r>
          </w:p>
          <w:p w14:paraId="213988DF" w14:textId="77777777" w:rsidR="00911CB9" w:rsidRDefault="00911CB9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B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PARA APROVAÇÃO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7449B65" w14:textId="77777777" w:rsidR="00911CB9" w:rsidRDefault="00911CB9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C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PARA CONHECIMENTO</w:t>
            </w:r>
          </w:p>
          <w:p w14:paraId="5E0A3700" w14:textId="77777777" w:rsidR="00911CB9" w:rsidRDefault="00911CB9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D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PARA COTAÇÃO</w:t>
            </w:r>
          </w:p>
        </w:tc>
        <w:tc>
          <w:tcPr>
            <w:tcW w:w="25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48ECD583" w14:textId="77777777" w:rsidR="00911CB9" w:rsidRDefault="00911CB9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E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PARA CONSTRUÇÃO</w:t>
            </w:r>
          </w:p>
          <w:p w14:paraId="40C7EC9D" w14:textId="77777777" w:rsidR="00911CB9" w:rsidRDefault="00911CB9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F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CONFORME COMPRADO</w:t>
            </w:r>
          </w:p>
        </w:tc>
        <w:tc>
          <w:tcPr>
            <w:tcW w:w="269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0CD1DB3" w14:textId="77777777" w:rsidR="00911CB9" w:rsidRDefault="00911CB9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G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CONFORME CONSTRUÍDO</w:t>
            </w:r>
          </w:p>
          <w:p w14:paraId="67F92D9F" w14:textId="77777777" w:rsidR="00911CB9" w:rsidRDefault="00911CB9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H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CANCELADO</w:t>
            </w:r>
          </w:p>
        </w:tc>
      </w:tr>
      <w:tr w:rsidR="00911CB9" w14:paraId="163A4A4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359"/>
        </w:trPr>
        <w:tc>
          <w:tcPr>
            <w:tcW w:w="6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9A53E35" w14:textId="77777777" w:rsidR="00911CB9" w:rsidRDefault="00911C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Rev.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735042A1" w14:textId="77777777" w:rsidR="00911CB9" w:rsidRDefault="00911C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</w:t>
            </w:r>
          </w:p>
        </w:tc>
        <w:tc>
          <w:tcPr>
            <w:tcW w:w="5525" w:type="dxa"/>
            <w:gridSpan w:val="3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69191059" w14:textId="77777777" w:rsidR="00911CB9" w:rsidRDefault="00911C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01951BE6" w14:textId="77777777" w:rsidR="00911CB9" w:rsidRDefault="00911C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676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505BF9CE" w14:textId="77777777" w:rsidR="00911CB9" w:rsidRDefault="00911C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Ver.</w:t>
            </w:r>
          </w:p>
        </w:tc>
        <w:tc>
          <w:tcPr>
            <w:tcW w:w="63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738B36F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Apr.</w:t>
            </w:r>
          </w:p>
        </w:tc>
        <w:tc>
          <w:tcPr>
            <w:tcW w:w="56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EC892F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Aut.</w:t>
            </w:r>
          </w:p>
        </w:tc>
        <w:tc>
          <w:tcPr>
            <w:tcW w:w="10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BA397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</w:tr>
      <w:tr w:rsidR="00911CB9" w:rsidRPr="006B4072" w14:paraId="58A7D97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3FDE9B" w14:textId="77777777" w:rsidR="00911CB9" w:rsidRDefault="000A74F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4BBA3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5525" w:type="dxa"/>
            <w:gridSpan w:val="3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33F55A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CONHECIMENTO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582C9B" w14:textId="77777777" w:rsidR="00911CB9" w:rsidRPr="00B753AD" w:rsidRDefault="000244F1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caps/>
                <w:sz w:val="24"/>
                <w:szCs w:val="24"/>
              </w:rPr>
              <w:t>as</w:t>
            </w:r>
          </w:p>
        </w:tc>
        <w:tc>
          <w:tcPr>
            <w:tcW w:w="676" w:type="dxa"/>
            <w:gridSpan w:val="2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FB3DE8B" w14:textId="77777777" w:rsidR="00911CB9" w:rsidRDefault="00CD415C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caps/>
                <w:sz w:val="24"/>
                <w:szCs w:val="24"/>
              </w:rPr>
              <w:t>MB</w:t>
            </w:r>
          </w:p>
        </w:tc>
        <w:tc>
          <w:tcPr>
            <w:tcW w:w="637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6D6917" w14:textId="77777777" w:rsidR="00911CB9" w:rsidRDefault="00030722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caps/>
                <w:sz w:val="24"/>
                <w:szCs w:val="24"/>
              </w:rPr>
              <w:t>mb</w:t>
            </w:r>
          </w:p>
        </w:tc>
        <w:tc>
          <w:tcPr>
            <w:tcW w:w="56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657518" w14:textId="77777777" w:rsidR="00911CB9" w:rsidRDefault="002A70CD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caps/>
                <w:sz w:val="24"/>
                <w:szCs w:val="24"/>
              </w:rPr>
              <w:t>t</w:t>
            </w:r>
            <w:r w:rsidR="004C231E">
              <w:rPr>
                <w:rFonts w:ascii="Arial" w:hAnsi="Arial" w:cs="Arial"/>
                <w:caps/>
                <w:sz w:val="24"/>
                <w:szCs w:val="24"/>
              </w:rPr>
              <w:t>l</w:t>
            </w:r>
          </w:p>
        </w:tc>
        <w:tc>
          <w:tcPr>
            <w:tcW w:w="109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149D61D" w14:textId="77777777" w:rsidR="00911CB9" w:rsidRPr="006B4072" w:rsidRDefault="00FD5A8E" w:rsidP="00F17ADD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F17ADD">
              <w:rPr>
                <w:rFonts w:ascii="Arial" w:hAnsi="Arial" w:cs="Arial"/>
                <w:sz w:val="22"/>
                <w:szCs w:val="22"/>
              </w:rPr>
              <w:t>1/</w:t>
            </w:r>
            <w:r w:rsidR="00DD0BC2">
              <w:rPr>
                <w:rFonts w:ascii="Arial" w:hAnsi="Arial" w:cs="Arial"/>
                <w:sz w:val="22"/>
                <w:szCs w:val="22"/>
              </w:rPr>
              <w:t>03</w:t>
            </w:r>
            <w:r w:rsidR="00203DD1">
              <w:rPr>
                <w:rFonts w:ascii="Arial" w:hAnsi="Arial" w:cs="Arial"/>
                <w:sz w:val="22"/>
                <w:szCs w:val="22"/>
              </w:rPr>
              <w:t>/</w:t>
            </w:r>
            <w:r w:rsidR="00213257">
              <w:rPr>
                <w:rFonts w:ascii="Arial" w:hAnsi="Arial" w:cs="Arial"/>
                <w:sz w:val="22"/>
                <w:szCs w:val="22"/>
              </w:rPr>
              <w:t>23</w:t>
            </w:r>
          </w:p>
        </w:tc>
      </w:tr>
      <w:tr w:rsidR="00911CB9" w14:paraId="54DE217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4DCC1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9C95B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280F6D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E4BE2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60049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9CB23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6E3CB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81B92D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5D0511D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8B5E15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4919E2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6DA4E0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5AE34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CD82E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234C4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33204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769483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1F8856F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8A627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F01E4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C6B30F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D0067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93D52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65D4C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A076F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1009CB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7154E16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7E318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3FE1E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CA92DE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7125B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C0B9D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A7522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06F66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227F0F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784855F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579E1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59577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7E1C8B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19DAE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F0E5E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AFC78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8630E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A0EE3D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2F7AA86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161BC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3371E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A4E2D7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9F0FA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27257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D55D3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65BAA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FB78BC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66856F4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9BB0C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DA1DC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B4764A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2AD46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23D70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1FDE0F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AC5C5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66046B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4521E74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0C16B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D075B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401A3C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3B514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A9F6B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69E5B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9DF88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D54B14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532C193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B1891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E6424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8A6E39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B34A0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2D1AF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7100D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3A73B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37679D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40394B5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CF7DE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1F33C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135AF3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94F28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28B4C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AC15A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C8707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28EED7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1D5AB8B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10C49A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F71B47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248F7F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A1CE6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7757E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72F0C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8C22A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319BC5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255931D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6BE71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8C5AA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D7FA772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4778E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1F65AD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07959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019CA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9E3059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2A908FF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D8E3D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AA4CF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572B45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23CED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C38AC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AF479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59285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56E7BC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66F399E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F0A40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D115C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83C60F5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607AA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4E6F3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0CCE3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D501A4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50BF64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1A33545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567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64B91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1D96B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2B27B9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9F9DD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769BA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83DC34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47A9AA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E8B89D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7ADD" w14:paraId="37D50B1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567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379500" w14:textId="77777777" w:rsidR="00F17ADD" w:rsidRDefault="00F17ADD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5C0374" w14:textId="77777777" w:rsidR="00F17ADD" w:rsidRDefault="00F17ADD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FD6CE7" w14:textId="77777777" w:rsidR="00F17ADD" w:rsidRDefault="00F17ADD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47CC2F" w14:textId="77777777" w:rsidR="00F17ADD" w:rsidRDefault="00F17ADD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7100FD" w14:textId="77777777" w:rsidR="00F17ADD" w:rsidRDefault="00F17ADD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3FC28D" w14:textId="77777777" w:rsidR="00F17ADD" w:rsidRDefault="00F17ADD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17707E" w14:textId="77777777" w:rsidR="00F17ADD" w:rsidRDefault="00F17ADD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443605F" w14:textId="77777777" w:rsidR="00F17ADD" w:rsidRDefault="00F17ADD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238D238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567"/>
        </w:trPr>
        <w:tc>
          <w:tcPr>
            <w:tcW w:w="10348" w:type="dxa"/>
            <w:gridSpan w:val="11"/>
            <w:tcBorders>
              <w:top w:val="single" w:sz="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317E88C" w14:textId="77777777" w:rsidR="00911CB9" w:rsidRDefault="00911C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documento somente pode ser modificado ou revisado pela EEV</w:t>
            </w:r>
          </w:p>
          <w:p w14:paraId="4740FF40" w14:textId="77777777" w:rsidR="00F17ADD" w:rsidRDefault="00F17ADD">
            <w:pPr>
              <w:jc w:val="center"/>
              <w:rPr>
                <w:rFonts w:ascii="Arial" w:hAnsi="Arial" w:cs="Arial"/>
              </w:rPr>
            </w:pPr>
          </w:p>
        </w:tc>
      </w:tr>
      <w:tr w:rsidR="00911CB9" w14:paraId="0859F7B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567"/>
        </w:trPr>
        <w:tc>
          <w:tcPr>
            <w:tcW w:w="10348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98C463" w14:textId="77777777" w:rsidR="00AF1266" w:rsidRDefault="00940DB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PE-E-606_Rev_13</w:t>
            </w:r>
          </w:p>
          <w:p w14:paraId="17B2FBB5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486F1E67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69EE327A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72136316" w14:textId="77777777" w:rsidR="00F17ADD" w:rsidRDefault="00F17ADD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6CCD2AFE" w14:textId="77777777" w:rsidR="00F17ADD" w:rsidRDefault="00F17ADD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15F7309C" w14:textId="77777777" w:rsidR="00F17ADD" w:rsidRDefault="00F17ADD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47109E86" w14:textId="77777777" w:rsidR="00940DB6" w:rsidRDefault="00940DB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639E49F4" w14:textId="77777777" w:rsidR="00940DB6" w:rsidRDefault="00940DB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4A87F639" w14:textId="77777777" w:rsidR="00940DB6" w:rsidRDefault="00940DB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5CFDC7B7" w14:textId="77777777" w:rsidR="00940DB6" w:rsidRDefault="00940DB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0EE39D9C" w14:textId="77777777" w:rsidR="00940DB6" w:rsidRDefault="00940DB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4D223340" w14:textId="77777777" w:rsidR="00940DB6" w:rsidRDefault="00940DB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34150654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25A08375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19DFE929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3E009293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3703F296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2D7E2E86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  <w:p w14:paraId="5CCB8FD6" w14:textId="77777777" w:rsidR="00AF1266" w:rsidRDefault="00AF1266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911CB9" w14:paraId="0607E23D" w14:textId="77777777">
        <w:trPr>
          <w:trHeight w:val="80"/>
          <w:tblHeader/>
        </w:trPr>
        <w:tc>
          <w:tcPr>
            <w:tcW w:w="10348" w:type="dxa"/>
            <w:gridSpan w:val="11"/>
            <w:tcBorders>
              <w:bottom w:val="single" w:sz="4" w:space="0" w:color="auto"/>
            </w:tcBorders>
            <w:vAlign w:val="center"/>
          </w:tcPr>
          <w:p w14:paraId="7E7FC079" w14:textId="77777777" w:rsidR="00911CB9" w:rsidRDefault="00911CB9">
            <w:pPr>
              <w:ind w:right="-122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911CB9" w14:paraId="741BFEC0" w14:textId="77777777" w:rsidTr="00AF1266">
        <w:trPr>
          <w:trHeight w:val="344"/>
          <w:tblHeader/>
        </w:trPr>
        <w:tc>
          <w:tcPr>
            <w:tcW w:w="1034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EF06F" w14:textId="77777777" w:rsidR="00443A1C" w:rsidRDefault="00443A1C">
            <w:pPr>
              <w:ind w:right="-122"/>
              <w:rPr>
                <w:rFonts w:ascii="Arial" w:hAnsi="Arial" w:cs="Arial"/>
                <w:sz w:val="18"/>
                <w:szCs w:val="18"/>
              </w:rPr>
            </w:pPr>
          </w:p>
          <w:p w14:paraId="5BDACDF4" w14:textId="77777777" w:rsidR="00911CB9" w:rsidRDefault="00F17ADD">
            <w:pPr>
              <w:ind w:right="-12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 w:rsidR="00911CB9">
              <w:rPr>
                <w:rFonts w:ascii="Arial" w:hAnsi="Arial" w:cs="Arial"/>
                <w:sz w:val="18"/>
                <w:szCs w:val="18"/>
              </w:rPr>
              <w:t xml:space="preserve">rdem de Serviço da Empresa </w:t>
            </w:r>
            <w:r w:rsidR="004209B9">
              <w:rPr>
                <w:rFonts w:ascii="Arial" w:hAnsi="Arial" w:cs="Arial"/>
                <w:sz w:val="18"/>
                <w:szCs w:val="18"/>
              </w:rPr>
              <w:t>de Inspeção - DUCTOR: 5900082589</w:t>
            </w:r>
          </w:p>
        </w:tc>
      </w:tr>
    </w:tbl>
    <w:p w14:paraId="71090847" w14:textId="77777777" w:rsidR="00911CB9" w:rsidRDefault="00911CB9">
      <w:pPr>
        <w:rPr>
          <w:sz w:val="8"/>
          <w:szCs w:val="8"/>
        </w:rPr>
      </w:pPr>
    </w:p>
    <w:tbl>
      <w:tblPr>
        <w:tblW w:w="10377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976"/>
        <w:gridCol w:w="1521"/>
        <w:gridCol w:w="3880"/>
      </w:tblGrid>
      <w:tr w:rsidR="00911CB9" w14:paraId="21C17116" w14:textId="77777777" w:rsidTr="0089501F">
        <w:trPr>
          <w:trHeight w:val="411"/>
        </w:trPr>
        <w:tc>
          <w:tcPr>
            <w:tcW w:w="6497" w:type="dxa"/>
            <w:gridSpan w:val="2"/>
          </w:tcPr>
          <w:p w14:paraId="028F87CE" w14:textId="77777777" w:rsidR="00911CB9" w:rsidRDefault="00911CB9" w:rsidP="008E6DD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</w:rPr>
              <w:t>Fornecedor</w:t>
            </w:r>
            <w:r>
              <w:rPr>
                <w:rFonts w:ascii="Arial" w:hAnsi="Arial"/>
                <w:sz w:val="18"/>
                <w:lang w:val="en-US"/>
              </w:rPr>
              <w:t xml:space="preserve">: </w:t>
            </w:r>
            <w:r w:rsidR="00513BB1">
              <w:rPr>
                <w:rFonts w:ascii="Arial" w:hAnsi="Arial"/>
                <w:sz w:val="18"/>
                <w:lang w:val="en-US"/>
              </w:rPr>
              <w:t>ENESA</w:t>
            </w:r>
          </w:p>
        </w:tc>
        <w:tc>
          <w:tcPr>
            <w:tcW w:w="3880" w:type="dxa"/>
          </w:tcPr>
          <w:p w14:paraId="57598EA0" w14:textId="77777777" w:rsidR="00911CB9" w:rsidRDefault="00911CB9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OC Vale Nº: </w:t>
            </w:r>
            <w:r>
              <w:rPr>
                <w:rFonts w:ascii="Arial" w:hAnsi="Arial" w:cs="Arial"/>
                <w:sz w:val="18"/>
                <w:szCs w:val="18"/>
              </w:rPr>
              <w:t>5500067866</w:t>
            </w:r>
          </w:p>
        </w:tc>
      </w:tr>
      <w:tr w:rsidR="00911CB9" w14:paraId="4D724CCE" w14:textId="77777777" w:rsidTr="0089501F">
        <w:trPr>
          <w:trHeight w:val="486"/>
        </w:trPr>
        <w:tc>
          <w:tcPr>
            <w:tcW w:w="4976" w:type="dxa"/>
          </w:tcPr>
          <w:p w14:paraId="151C251F" w14:textId="77777777" w:rsidR="00F40F49" w:rsidRPr="00F40F49" w:rsidRDefault="00911CB9" w:rsidP="00915890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color w:val="FF0000"/>
                <w:sz w:val="18"/>
              </w:rPr>
            </w:pPr>
            <w:r>
              <w:rPr>
                <w:rFonts w:ascii="Arial" w:hAnsi="Arial"/>
                <w:sz w:val="18"/>
              </w:rPr>
              <w:t>SERVIÇO:</w:t>
            </w:r>
            <w:r w:rsidR="007423EE">
              <w:rPr>
                <w:rFonts w:ascii="Arial" w:hAnsi="Arial"/>
                <w:sz w:val="18"/>
              </w:rPr>
              <w:t xml:space="preserve"> </w:t>
            </w:r>
            <w:r w:rsidR="00DD0BC2">
              <w:rPr>
                <w:rFonts w:ascii="Arial" w:hAnsi="Arial"/>
                <w:color w:val="FF0000"/>
                <w:sz w:val="18"/>
              </w:rPr>
              <w:t>PINTURA</w:t>
            </w:r>
          </w:p>
        </w:tc>
        <w:tc>
          <w:tcPr>
            <w:tcW w:w="1521" w:type="dxa"/>
          </w:tcPr>
          <w:p w14:paraId="73C8DEB7" w14:textId="77777777" w:rsidR="00911CB9" w:rsidRDefault="00911CB9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  <w:t>Item OC:</w:t>
            </w:r>
          </w:p>
        </w:tc>
        <w:tc>
          <w:tcPr>
            <w:tcW w:w="3880" w:type="dxa"/>
          </w:tcPr>
          <w:p w14:paraId="7C15051E" w14:textId="77777777" w:rsidR="00911CB9" w:rsidRPr="006B4072" w:rsidRDefault="00911CB9" w:rsidP="00915890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</w:rPr>
            </w:pPr>
            <w:r w:rsidRPr="00E1578B">
              <w:rPr>
                <w:rFonts w:ascii="Arial" w:hAnsi="Arial"/>
                <w:sz w:val="18"/>
              </w:rPr>
              <w:t>LOCAL:</w:t>
            </w:r>
            <w:r w:rsidR="00443A1C">
              <w:rPr>
                <w:rFonts w:ascii="Arial" w:hAnsi="Arial"/>
                <w:sz w:val="18"/>
              </w:rPr>
              <w:t xml:space="preserve"> </w:t>
            </w:r>
            <w:r w:rsidR="008F30D9">
              <w:rPr>
                <w:rFonts w:ascii="Arial" w:hAnsi="Arial"/>
                <w:sz w:val="18"/>
              </w:rPr>
              <w:t xml:space="preserve"> TR 313K-43 - </w:t>
            </w:r>
            <w:r w:rsidR="00F548BE">
              <w:rPr>
                <w:rFonts w:ascii="Arial" w:hAnsi="Arial"/>
                <w:sz w:val="18"/>
              </w:rPr>
              <w:t>VIGA DA COLUNA DO EIXO 18 E 19</w:t>
            </w:r>
          </w:p>
        </w:tc>
      </w:tr>
      <w:tr w:rsidR="008D56C6" w14:paraId="466BCD14" w14:textId="77777777" w:rsidTr="0089501F">
        <w:trPr>
          <w:trHeight w:val="486"/>
        </w:trPr>
        <w:tc>
          <w:tcPr>
            <w:tcW w:w="4976" w:type="dxa"/>
          </w:tcPr>
          <w:p w14:paraId="34F94CE2" w14:textId="77777777" w:rsidR="008D56C6" w:rsidRDefault="008D56C6" w:rsidP="00915890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ELABORADOR POR:</w:t>
            </w:r>
            <w:r w:rsidR="00067E22">
              <w:rPr>
                <w:rFonts w:ascii="Arial" w:hAnsi="Arial"/>
                <w:sz w:val="18"/>
              </w:rPr>
              <w:t xml:space="preserve"> </w:t>
            </w:r>
          </w:p>
          <w:p w14:paraId="5B074FF8" w14:textId="77777777" w:rsidR="00CC01F8" w:rsidRDefault="00CC01F8" w:rsidP="00915890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ATTILA SOUZA</w:t>
            </w:r>
          </w:p>
        </w:tc>
        <w:tc>
          <w:tcPr>
            <w:tcW w:w="1521" w:type="dxa"/>
          </w:tcPr>
          <w:p w14:paraId="4293BD14" w14:textId="77777777" w:rsidR="00955D97" w:rsidRPr="00915890" w:rsidRDefault="00955D97" w:rsidP="00955D9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b/>
                <w:sz w:val="18"/>
                <w:lang w:val="en-US"/>
              </w:rPr>
            </w:pPr>
            <w:r w:rsidRPr="00915890">
              <w:rPr>
                <w:rFonts w:ascii="Arial" w:hAnsi="Arial"/>
                <w:b/>
                <w:sz w:val="18"/>
                <w:lang w:val="en-US"/>
              </w:rPr>
              <w:t>GRAU DE</w:t>
            </w:r>
          </w:p>
          <w:p w14:paraId="38C975E4" w14:textId="77777777" w:rsidR="008D56C6" w:rsidRPr="00915890" w:rsidRDefault="00955D97" w:rsidP="00955D9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b/>
                <w:sz w:val="18"/>
                <w:lang w:val="en-US"/>
              </w:rPr>
            </w:pPr>
            <w:r w:rsidRPr="00915890">
              <w:rPr>
                <w:rFonts w:ascii="Arial" w:hAnsi="Arial"/>
                <w:b/>
                <w:sz w:val="18"/>
                <w:lang w:val="en-US"/>
              </w:rPr>
              <w:t>CATEGORIA</w:t>
            </w:r>
          </w:p>
        </w:tc>
        <w:tc>
          <w:tcPr>
            <w:tcW w:w="3880" w:type="dxa"/>
          </w:tcPr>
          <w:p w14:paraId="23BC8C90" w14:textId="77777777" w:rsidR="00E1578B" w:rsidRPr="00955D97" w:rsidRDefault="00955D97" w:rsidP="00F40F49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 xml:space="preserve"> </w:t>
            </w:r>
            <w:r w:rsidR="00E1578B" w:rsidRPr="00955D97">
              <w:rPr>
                <w:rFonts w:ascii="Arial" w:hAnsi="Arial"/>
                <w:b/>
              </w:rPr>
              <w:t>“A”</w:t>
            </w:r>
            <w:r w:rsidR="00E1578B" w:rsidRPr="00955D97">
              <w:rPr>
                <w:rFonts w:ascii="Arial" w:hAnsi="Arial"/>
              </w:rPr>
              <w:t xml:space="preserve"> IMPEDITIVA             </w:t>
            </w:r>
            <w:proofErr w:type="gramStart"/>
            <w:r w:rsidR="00E1578B" w:rsidRPr="00955D97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 xml:space="preserve">  </w:t>
            </w:r>
            <w:r w:rsidR="00E1578B" w:rsidRPr="00955D97">
              <w:rPr>
                <w:rFonts w:ascii="Arial" w:hAnsi="Arial"/>
              </w:rPr>
              <w:t>(</w:t>
            </w:r>
            <w:proofErr w:type="gramEnd"/>
            <w:r w:rsidR="00E1578B" w:rsidRPr="00955D97">
              <w:rPr>
                <w:rFonts w:ascii="Arial" w:hAnsi="Arial"/>
              </w:rPr>
              <w:t xml:space="preserve"> </w:t>
            </w:r>
            <w:r w:rsidR="00B658ED">
              <w:rPr>
                <w:rFonts w:ascii="Arial" w:hAnsi="Arial"/>
              </w:rPr>
              <w:t xml:space="preserve"> </w:t>
            </w:r>
            <w:r w:rsidR="00E1578B" w:rsidRPr="00955D97">
              <w:rPr>
                <w:rFonts w:ascii="Arial" w:hAnsi="Arial"/>
              </w:rPr>
              <w:t xml:space="preserve"> ) </w:t>
            </w:r>
          </w:p>
          <w:p w14:paraId="136936E6" w14:textId="77777777" w:rsidR="008D56C6" w:rsidRPr="00E1578B" w:rsidRDefault="00E1578B" w:rsidP="00F40F49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6"/>
                <w:szCs w:val="16"/>
              </w:rPr>
            </w:pPr>
            <w:r w:rsidRPr="00955D97">
              <w:rPr>
                <w:rFonts w:ascii="Arial" w:hAnsi="Arial"/>
                <w:b/>
              </w:rPr>
              <w:t xml:space="preserve"> “B”</w:t>
            </w:r>
            <w:r w:rsidRPr="00955D97">
              <w:rPr>
                <w:rFonts w:ascii="Arial" w:hAnsi="Arial"/>
              </w:rPr>
              <w:t xml:space="preserve"> NÃO IMPEDITIVA    </w:t>
            </w:r>
            <w:proofErr w:type="gramStart"/>
            <w:r w:rsidRPr="00955D97">
              <w:rPr>
                <w:rFonts w:ascii="Arial" w:hAnsi="Arial"/>
              </w:rPr>
              <w:t xml:space="preserve">   (</w:t>
            </w:r>
            <w:proofErr w:type="gramEnd"/>
            <w:r w:rsidRPr="00955D97">
              <w:rPr>
                <w:rFonts w:ascii="Arial" w:hAnsi="Arial"/>
              </w:rPr>
              <w:t xml:space="preserve"> </w:t>
            </w:r>
            <w:r w:rsidR="00B658ED">
              <w:rPr>
                <w:rFonts w:ascii="Arial" w:hAnsi="Arial"/>
              </w:rPr>
              <w:t>X</w:t>
            </w:r>
            <w:r w:rsidR="00DD0BC2">
              <w:rPr>
                <w:rFonts w:ascii="Arial" w:hAnsi="Arial"/>
              </w:rPr>
              <w:t xml:space="preserve"> </w:t>
            </w:r>
            <w:r w:rsidRPr="00955D97">
              <w:rPr>
                <w:rFonts w:ascii="Arial" w:hAnsi="Arial"/>
              </w:rPr>
              <w:t xml:space="preserve"> )</w:t>
            </w:r>
          </w:p>
        </w:tc>
      </w:tr>
      <w:tr w:rsidR="00915890" w14:paraId="2F0753B5" w14:textId="77777777" w:rsidTr="0089501F">
        <w:trPr>
          <w:trHeight w:val="486"/>
        </w:trPr>
        <w:tc>
          <w:tcPr>
            <w:tcW w:w="10377" w:type="dxa"/>
            <w:gridSpan w:val="3"/>
          </w:tcPr>
          <w:p w14:paraId="30A74299" w14:textId="77777777" w:rsidR="00915890" w:rsidRDefault="00915890" w:rsidP="00F40F49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</w:rPr>
            </w:pPr>
            <w:r w:rsidRPr="001C4731">
              <w:rPr>
                <w:rFonts w:cs="Arial"/>
                <w:b/>
              </w:rPr>
              <w:t>Tipo A</w:t>
            </w:r>
            <w:r w:rsidRPr="0039247A">
              <w:rPr>
                <w:rFonts w:cs="Arial"/>
              </w:rPr>
              <w:t xml:space="preserve"> – impeditiva operação (impedem o hand-over para operação) – deverão ser sanadas até o final do teste com carga.</w:t>
            </w:r>
          </w:p>
          <w:p w14:paraId="1BB2A241" w14:textId="77777777" w:rsidR="00915890" w:rsidRDefault="00915890" w:rsidP="00F40F49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b/>
                <w:sz w:val="16"/>
                <w:szCs w:val="16"/>
              </w:rPr>
            </w:pPr>
            <w:r w:rsidRPr="001C4731">
              <w:rPr>
                <w:rFonts w:cs="Arial"/>
                <w:b/>
              </w:rPr>
              <w:t>Tipo B</w:t>
            </w:r>
            <w:r w:rsidRPr="0039247A">
              <w:rPr>
                <w:rFonts w:cs="Arial"/>
              </w:rPr>
              <w:t xml:space="preserve"> – não impeditivas</w:t>
            </w:r>
            <w:r>
              <w:rPr>
                <w:rFonts w:cs="Arial"/>
              </w:rPr>
              <w:t xml:space="preserve"> - </w:t>
            </w:r>
            <w:r w:rsidRPr="0039247A">
              <w:rPr>
                <w:rFonts w:cs="Arial"/>
              </w:rPr>
              <w:t>Pendências menos críticas passíveis de discussão para possível hand-o</w:t>
            </w:r>
            <w:r>
              <w:rPr>
                <w:rFonts w:cs="Arial"/>
              </w:rPr>
              <w:t>ver para operação</w:t>
            </w:r>
          </w:p>
        </w:tc>
      </w:tr>
      <w:tr w:rsidR="00E1578B" w14:paraId="051F9CEA" w14:textId="77777777" w:rsidTr="0089501F">
        <w:trPr>
          <w:trHeight w:val="486"/>
        </w:trPr>
        <w:tc>
          <w:tcPr>
            <w:tcW w:w="10377" w:type="dxa"/>
            <w:gridSpan w:val="3"/>
          </w:tcPr>
          <w:p w14:paraId="47231428" w14:textId="77777777" w:rsidR="00E1578B" w:rsidRDefault="00E1578B" w:rsidP="00E1578B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 w:rsidRPr="00955D97">
              <w:rPr>
                <w:b/>
                <w:noProof/>
              </w:rPr>
              <w:pict w14:anchorId="5C58C3D2">
                <v:rect id="_x0000_s2188" style="position:absolute;margin-left:93.6pt;margin-top:6.65pt;width:9pt;height:9pt;z-index:19;mso-position-horizontal-relative:text;mso-position-vertical-relative:text" o:allowincell="f"/>
              </w:pict>
            </w:r>
            <w:r w:rsidRPr="00955D97">
              <w:rPr>
                <w:b/>
                <w:lang w:val="pt-BR" w:eastAsia="pt-BR"/>
              </w:rPr>
              <w:pict w14:anchorId="545D34E4">
                <v:rect id="Retângulo 7" o:spid="_x0000_s2183" style="position:absolute;margin-left:161.1pt;margin-top:3.65pt;width:9pt;height:9pt;z-index:14;mso-position-horizontal-relative:text;mso-position-vertical-relative:text" o:allowincell="f"/>
              </w:pict>
            </w:r>
            <w:r w:rsidRPr="00955D97">
              <w:rPr>
                <w:b/>
                <w:lang w:val="pt-BR" w:eastAsia="pt-BR"/>
              </w:rPr>
              <w:pict w14:anchorId="16C2F45C">
                <v:rect id="Retângulo 5" o:spid="_x0000_s2185" style="position:absolute;margin-left:310.1pt;margin-top:3.65pt;width:9pt;height:9pt;z-index:16;mso-position-horizontal-relative:text;mso-position-vertical-relative:text" o:allowincell="f"/>
              </w:pict>
            </w:r>
            <w:r w:rsidRPr="00955D97">
              <w:rPr>
                <w:b/>
                <w:lang w:val="pt-BR" w:eastAsia="pt-BR"/>
              </w:rPr>
              <w:pict w14:anchorId="5025259E">
                <v:rect id="Retângulo 6" o:spid="_x0000_s2184" style="position:absolute;margin-left:243.6pt;margin-top:3.65pt;width:9pt;height:9pt;z-index:15;mso-position-horizontal-relative:text;mso-position-vertical-relative:text" o:allowincell="f"/>
              </w:pict>
            </w:r>
            <w:r w:rsidRPr="00955D97">
              <w:rPr>
                <w:rFonts w:ascii="Arial" w:hAnsi="Arial"/>
                <w:b/>
                <w:sz w:val="18"/>
              </w:rPr>
              <w:t>Não Conformidade</w:t>
            </w:r>
            <w:r>
              <w:rPr>
                <w:rFonts w:ascii="Arial" w:hAnsi="Arial"/>
                <w:sz w:val="18"/>
              </w:rPr>
              <w:t>:         Montagem          Matéria Prima          Fabricação          Embalagem/Identificação Outros</w:t>
            </w:r>
            <w:r>
              <w:rPr>
                <w:rFonts w:ascii="Arial" w:hAnsi="Arial"/>
                <w:b/>
                <w:sz w:val="18"/>
              </w:rPr>
              <w:t xml:space="preserve">: </w:t>
            </w:r>
            <w:r>
              <w:rPr>
                <w:rFonts w:ascii="Arial" w:hAnsi="Arial"/>
                <w:sz w:val="18"/>
              </w:rPr>
              <w:t xml:space="preserve"> ACESSO</w:t>
            </w:r>
          </w:p>
          <w:p w14:paraId="27C90E5C" w14:textId="71A056F1" w:rsidR="00E1578B" w:rsidRDefault="00E1578B" w:rsidP="00E1578B">
            <w:pPr>
              <w:tabs>
                <w:tab w:val="left" w:pos="-720"/>
                <w:tab w:val="left" w:pos="2865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 w:rsidRPr="00955D97">
              <w:rPr>
                <w:b/>
                <w:noProof/>
              </w:rPr>
              <w:pict w14:anchorId="3C210114">
                <v:rect id="_x0000_s2191" style="position:absolute;margin-left:208.05pt;margin-top:21.2pt;width:9pt;height:9pt;z-index:22" o:allowincell="f"/>
              </w:pict>
            </w:r>
            <w:r w:rsidRPr="00955D97">
              <w:rPr>
                <w:b/>
                <w:noProof/>
              </w:rPr>
              <w:pict w14:anchorId="59333E92">
                <v:rect id="_x0000_s2190" style="position:absolute;margin-left:126.4pt;margin-top:21.2pt;width:9pt;height:9pt;z-index:21" o:allowincell="f" fillcolor="black"/>
              </w:pict>
            </w:r>
            <w:r w:rsidRPr="00955D97">
              <w:rPr>
                <w:b/>
                <w:noProof/>
              </w:rPr>
              <w:pict w14:anchorId="1DF44CDE">
                <v:rect id="_x0000_s2189" style="position:absolute;margin-left:54.45pt;margin-top:20.1pt;width:9pt;height:9pt;z-index:20" o:allowincell="f" filled="f" fillcolor="black"/>
              </w:pict>
            </w:r>
            <w:r w:rsidRPr="00955D97">
              <w:rPr>
                <w:b/>
                <w:noProof/>
              </w:rPr>
              <w:pict w14:anchorId="53C76870">
                <v:rect id="_x0000_s2187" style="position:absolute;margin-left:349.35pt;margin-top:20.1pt;width:9pt;height:9pt;z-index:18" o:allowincell="f"/>
              </w:pict>
            </w:r>
            <w:r w:rsidRPr="00955D97">
              <w:rPr>
                <w:b/>
                <w:noProof/>
              </w:rPr>
              <w:pict w14:anchorId="23FE686E">
                <v:rect id="_x0000_s2186" style="position:absolute;margin-left:280.35pt;margin-top:20.1pt;width:9pt;height:9pt;z-index:17" o:allowincell="f"/>
              </w:pict>
            </w:r>
            <w:r w:rsidRPr="00955D97">
              <w:rPr>
                <w:rFonts w:ascii="Arial" w:hAnsi="Arial"/>
                <w:b/>
                <w:sz w:val="18"/>
              </w:rPr>
              <w:t>Disciplina</w:t>
            </w:r>
            <w:r>
              <w:rPr>
                <w:rFonts w:ascii="Arial" w:hAnsi="Arial"/>
                <w:sz w:val="18"/>
              </w:rPr>
              <w:t>:       Civil                        Mecânica                Elétrica                 Engenharia         Suprimentos</w:t>
            </w:r>
          </w:p>
          <w:p w14:paraId="6738B25E" w14:textId="77777777" w:rsidR="000C22AF" w:rsidRPr="00E1578B" w:rsidRDefault="000C22AF" w:rsidP="00E1578B">
            <w:pPr>
              <w:tabs>
                <w:tab w:val="left" w:pos="-720"/>
                <w:tab w:val="left" w:pos="2865"/>
              </w:tabs>
              <w:suppressAutoHyphens/>
              <w:spacing w:before="90"/>
              <w:rPr>
                <w:rFonts w:ascii="Arial" w:hAnsi="Arial"/>
                <w:sz w:val="18"/>
              </w:rPr>
            </w:pPr>
          </w:p>
        </w:tc>
      </w:tr>
      <w:tr w:rsidR="00915890" w14:paraId="1BE67A63" w14:textId="77777777" w:rsidTr="0089501F">
        <w:trPr>
          <w:trHeight w:val="486"/>
        </w:trPr>
        <w:tc>
          <w:tcPr>
            <w:tcW w:w="10377" w:type="dxa"/>
            <w:gridSpan w:val="3"/>
          </w:tcPr>
          <w:p w14:paraId="28D36B8A" w14:textId="77777777" w:rsidR="00043303" w:rsidRDefault="00255A8F" w:rsidP="00255A8F">
            <w:pPr>
              <w:tabs>
                <w:tab w:val="left" w:pos="-720"/>
              </w:tabs>
              <w:suppressAutoHyphens/>
              <w:spacing w:before="90"/>
              <w:rPr>
                <w:b/>
                <w:noProof/>
              </w:rPr>
            </w:pPr>
            <w:r>
              <w:rPr>
                <w:b/>
                <w:noProof/>
              </w:rPr>
              <w:t>DESCRIÇÃO DA NÃO CONFORMIDADE:</w:t>
            </w:r>
          </w:p>
          <w:p w14:paraId="51D15F41" w14:textId="77777777" w:rsidR="009443D4" w:rsidRDefault="00B670CC" w:rsidP="0067233D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Inspe</w:t>
            </w:r>
            <w:r w:rsidR="00B52B98">
              <w:rPr>
                <w:b/>
                <w:noProof/>
                <w:sz w:val="24"/>
                <w:szCs w:val="24"/>
              </w:rPr>
              <w:t>ç</w:t>
            </w:r>
            <w:r w:rsidR="00097316">
              <w:rPr>
                <w:b/>
                <w:noProof/>
                <w:sz w:val="24"/>
                <w:szCs w:val="24"/>
              </w:rPr>
              <w:t>ão DUCT</w:t>
            </w:r>
            <w:r w:rsidR="00765241">
              <w:rPr>
                <w:b/>
                <w:noProof/>
                <w:sz w:val="24"/>
                <w:szCs w:val="24"/>
              </w:rPr>
              <w:t>OR evidenc</w:t>
            </w:r>
            <w:r w:rsidR="001D0B7A">
              <w:rPr>
                <w:b/>
                <w:noProof/>
                <w:sz w:val="24"/>
                <w:szCs w:val="24"/>
              </w:rPr>
              <w:t>io</w:t>
            </w:r>
            <w:r w:rsidR="009443D4">
              <w:rPr>
                <w:b/>
                <w:noProof/>
                <w:sz w:val="24"/>
                <w:szCs w:val="24"/>
              </w:rPr>
              <w:t>u que viga  17(572B) desenho</w:t>
            </w:r>
            <w:r w:rsidR="00E0256B">
              <w:rPr>
                <w:b/>
                <w:noProof/>
                <w:sz w:val="24"/>
                <w:szCs w:val="24"/>
              </w:rPr>
              <w:t xml:space="preserve"> </w:t>
            </w:r>
            <w:r w:rsidR="009443D4">
              <w:rPr>
                <w:b/>
                <w:noProof/>
                <w:sz w:val="24"/>
                <w:szCs w:val="24"/>
              </w:rPr>
              <w:t>DF-3130KP-G-50005-M-502572) recebeu aplicação de esquema de pintura sem que fosse realizado inspeção visual de solda EVS</w:t>
            </w:r>
          </w:p>
          <w:p w14:paraId="68401D73" w14:textId="77777777" w:rsidR="00B658ED" w:rsidRDefault="009443D4" w:rsidP="0067233D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Conforme sol</w:t>
            </w:r>
            <w:r w:rsidR="00B658ED">
              <w:rPr>
                <w:b/>
                <w:noProof/>
                <w:sz w:val="24"/>
                <w:szCs w:val="24"/>
              </w:rPr>
              <w:t>i</w:t>
            </w:r>
            <w:r>
              <w:rPr>
                <w:b/>
                <w:noProof/>
                <w:sz w:val="24"/>
                <w:szCs w:val="24"/>
              </w:rPr>
              <w:t>citado</w:t>
            </w:r>
            <w:r w:rsidRPr="009443D4">
              <w:rPr>
                <w:b/>
                <w:noProof/>
                <w:sz w:val="24"/>
                <w:szCs w:val="24"/>
              </w:rPr>
              <w:t xml:space="preserve"> </w:t>
            </w:r>
            <w:r w:rsidR="00493F7F" w:rsidRPr="00493F7F">
              <w:rPr>
                <w:b/>
                <w:noProof/>
                <w:sz w:val="24"/>
                <w:szCs w:val="24"/>
              </w:rPr>
              <w:t xml:space="preserve"> </w:t>
            </w:r>
            <w:r w:rsidR="00B658ED">
              <w:rPr>
                <w:b/>
                <w:noProof/>
                <w:sz w:val="24"/>
                <w:szCs w:val="24"/>
              </w:rPr>
              <w:t>em PR-E-261 INSPEÇÃO DE SOLDA:</w:t>
            </w:r>
          </w:p>
          <w:p w14:paraId="7EB6A0A3" w14:textId="77777777" w:rsidR="00041767" w:rsidRDefault="00B658ED" w:rsidP="0067233D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 xml:space="preserve"> </w:t>
            </w:r>
            <w:r w:rsidRPr="00B658ED">
              <w:rPr>
                <w:b/>
                <w:noProof/>
                <w:sz w:val="24"/>
                <w:szCs w:val="24"/>
              </w:rPr>
              <w:t xml:space="preserve">Verificação visual das chapas e juntas a serem unidas por soldagem, com especial atenção aos chanfros, que devem ser esmerilhados ficando lisos, limpos e sem rebarbas, óleo, graxa, tinta ou resíduos de carbono </w:t>
            </w:r>
            <w:r w:rsidR="00041767">
              <w:rPr>
                <w:b/>
                <w:noProof/>
                <w:sz w:val="24"/>
                <w:szCs w:val="24"/>
              </w:rPr>
              <w:t xml:space="preserve"> </w:t>
            </w:r>
          </w:p>
          <w:p w14:paraId="3F3D8194" w14:textId="77777777" w:rsidR="007D3DFF" w:rsidRDefault="007D3DFF" w:rsidP="0067233D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noProof/>
                <w:sz w:val="24"/>
                <w:szCs w:val="24"/>
              </w:rPr>
            </w:pPr>
          </w:p>
          <w:p w14:paraId="35A0E80D" w14:textId="77777777" w:rsidR="003E6C69" w:rsidRDefault="003E6C69" w:rsidP="003E6C69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i/>
                <w:noProof/>
                <w:sz w:val="24"/>
                <w:szCs w:val="24"/>
              </w:rPr>
            </w:pPr>
          </w:p>
          <w:p w14:paraId="78F31A07" w14:textId="77777777" w:rsidR="00493F7F" w:rsidRDefault="00493F7F" w:rsidP="003E6C69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i/>
                <w:noProof/>
                <w:sz w:val="24"/>
                <w:szCs w:val="24"/>
              </w:rPr>
            </w:pPr>
          </w:p>
          <w:p w14:paraId="213A808C" w14:textId="77777777" w:rsidR="00493F7F" w:rsidRDefault="00493F7F" w:rsidP="003E6C69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i/>
                <w:noProof/>
                <w:sz w:val="24"/>
                <w:szCs w:val="24"/>
              </w:rPr>
            </w:pPr>
          </w:p>
          <w:p w14:paraId="5C623407" w14:textId="77777777" w:rsidR="00493F7F" w:rsidRDefault="00493F7F" w:rsidP="003E6C69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i/>
                <w:noProof/>
                <w:sz w:val="24"/>
                <w:szCs w:val="24"/>
              </w:rPr>
            </w:pPr>
          </w:p>
          <w:p w14:paraId="3E72E116" w14:textId="77777777" w:rsidR="00493F7F" w:rsidRDefault="00493F7F" w:rsidP="003E6C69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i/>
                <w:noProof/>
                <w:sz w:val="24"/>
                <w:szCs w:val="24"/>
              </w:rPr>
            </w:pPr>
          </w:p>
          <w:p w14:paraId="5831DC16" w14:textId="77777777" w:rsidR="00493F7F" w:rsidRDefault="00493F7F" w:rsidP="003E6C69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i/>
                <w:noProof/>
                <w:sz w:val="24"/>
                <w:szCs w:val="24"/>
              </w:rPr>
            </w:pPr>
          </w:p>
          <w:p w14:paraId="0BD522B2" w14:textId="77777777" w:rsidR="00493F7F" w:rsidRDefault="00493F7F" w:rsidP="003E6C69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i/>
                <w:noProof/>
                <w:sz w:val="24"/>
                <w:szCs w:val="24"/>
              </w:rPr>
            </w:pPr>
          </w:p>
          <w:p w14:paraId="0AA0ACF5" w14:textId="77777777" w:rsidR="00493F7F" w:rsidRDefault="00493F7F" w:rsidP="003E6C69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i/>
                <w:noProof/>
                <w:sz w:val="24"/>
                <w:szCs w:val="24"/>
              </w:rPr>
            </w:pPr>
          </w:p>
          <w:p w14:paraId="5117DF83" w14:textId="77777777" w:rsidR="00493F7F" w:rsidRPr="0014483F" w:rsidRDefault="00493F7F" w:rsidP="003E6C69">
            <w:pPr>
              <w:tabs>
                <w:tab w:val="left" w:pos="-720"/>
              </w:tabs>
              <w:suppressAutoHyphens/>
              <w:spacing w:before="90"/>
              <w:jc w:val="both"/>
              <w:rPr>
                <w:b/>
                <w:i/>
                <w:noProof/>
                <w:sz w:val="24"/>
                <w:szCs w:val="24"/>
              </w:rPr>
            </w:pPr>
          </w:p>
        </w:tc>
      </w:tr>
      <w:tr w:rsidR="0089501F" w14:paraId="4B2EDBF3" w14:textId="77777777" w:rsidTr="005547AF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11093"/>
        </w:trPr>
        <w:tc>
          <w:tcPr>
            <w:tcW w:w="1037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3F1DA9D" w14:textId="77777777" w:rsidR="00AC2404" w:rsidRDefault="0089501F" w:rsidP="00250376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FOTOS RNC</w:t>
            </w:r>
            <w:r w:rsidR="00940DB6">
              <w:rPr>
                <w:b/>
              </w:rPr>
              <w:t xml:space="preserve">  </w:t>
            </w:r>
            <w:r w:rsidR="009E5E85">
              <w:rPr>
                <w:b/>
              </w:rPr>
              <w:t xml:space="preserve">         </w:t>
            </w:r>
            <w:r w:rsidR="00F833C5">
              <w:rPr>
                <w:b/>
              </w:rPr>
              <w:t xml:space="preserve">           </w:t>
            </w:r>
            <w:r w:rsidR="00AC2404">
              <w:rPr>
                <w:b/>
              </w:rPr>
              <w:t xml:space="preserve">    </w:t>
            </w:r>
          </w:p>
          <w:p w14:paraId="205CB126" w14:textId="77777777" w:rsidR="00AC2404" w:rsidRDefault="00AC2404" w:rsidP="00250376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                </w:t>
            </w:r>
            <w:r w:rsidR="002050CB">
              <w:rPr>
                <w:b/>
              </w:rPr>
              <w:t xml:space="preserve">      </w:t>
            </w:r>
            <w:r>
              <w:rPr>
                <w:b/>
              </w:rPr>
              <w:t xml:space="preserve"> </w:t>
            </w:r>
          </w:p>
          <w:p w14:paraId="1F04B8E0" w14:textId="77777777" w:rsidR="002050CB" w:rsidRDefault="002050CB" w:rsidP="00B658ED">
            <w:pPr>
              <w:jc w:val="both"/>
              <w:rPr>
                <w:b/>
              </w:rPr>
            </w:pPr>
          </w:p>
          <w:p w14:paraId="13353A73" w14:textId="77777777" w:rsidR="00AC2404" w:rsidRPr="00FA5D42" w:rsidRDefault="0019541E" w:rsidP="00AC2404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                           </w:t>
            </w:r>
          </w:p>
          <w:p w14:paraId="7C1015C8" w14:textId="77777777" w:rsidR="0019541E" w:rsidRDefault="00B658ED" w:rsidP="0067233D">
            <w:pPr>
              <w:jc w:val="both"/>
            </w:pPr>
            <w:r>
              <w:pict w14:anchorId="4035BD7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7in;height:226.5pt">
                  <v:imagedata r:id="rId7" o:title="20230330_085233"/>
                </v:shape>
              </w:pict>
            </w:r>
          </w:p>
          <w:p w14:paraId="102088DA" w14:textId="77777777" w:rsidR="00B658ED" w:rsidRPr="00FA5D42" w:rsidRDefault="00B658ED" w:rsidP="0067233D">
            <w:pPr>
              <w:jc w:val="both"/>
              <w:rPr>
                <w:b/>
              </w:rPr>
            </w:pPr>
            <w:r>
              <w:t>SOLDAS COM APLICAÇÃO DE PINTURA</w:t>
            </w:r>
          </w:p>
        </w:tc>
      </w:tr>
    </w:tbl>
    <w:p w14:paraId="5FB8E16D" w14:textId="77777777" w:rsidR="00911CB9" w:rsidRDefault="00911CB9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  <w:r>
        <w:rPr>
          <w:rFonts w:ascii="Arial" w:hAnsi="Arial"/>
          <w:sz w:val="8"/>
          <w:szCs w:val="8"/>
        </w:rPr>
        <w:t xml:space="preserve">  </w:t>
      </w:r>
    </w:p>
    <w:p w14:paraId="52ACFEDE" w14:textId="77777777" w:rsidR="00E1578B" w:rsidRDefault="00E1578B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p w14:paraId="51BA768B" w14:textId="77777777" w:rsidR="00E1578B" w:rsidRDefault="00E1578B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p w14:paraId="7962A1E9" w14:textId="77777777" w:rsidR="0050661E" w:rsidRDefault="0050661E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p w14:paraId="57EA6BAB" w14:textId="77777777" w:rsidR="0050661E" w:rsidRDefault="0050661E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p w14:paraId="57315B0F" w14:textId="77777777" w:rsidR="00E1578B" w:rsidRDefault="00E1578B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p w14:paraId="1B7F236C" w14:textId="77777777" w:rsidR="00E1578B" w:rsidRDefault="00E1578B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tbl>
      <w:tblPr>
        <w:tblW w:w="1034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348"/>
      </w:tblGrid>
      <w:tr w:rsidR="00911CB9" w14:paraId="61869E6C" w14:textId="77777777">
        <w:trPr>
          <w:trHeight w:hRule="exact" w:val="1783"/>
        </w:trPr>
        <w:tc>
          <w:tcPr>
            <w:tcW w:w="10348" w:type="dxa"/>
          </w:tcPr>
          <w:p w14:paraId="777E98F5" w14:textId="77777777" w:rsidR="00911CB9" w:rsidRDefault="00911CB9">
            <w:pPr>
              <w:tabs>
                <w:tab w:val="left" w:pos="-720"/>
              </w:tabs>
              <w:suppressAutoHyphens/>
              <w:spacing w:before="90" w:after="120"/>
              <w:rPr>
                <w:rFonts w:ascii="Arial" w:hAnsi="Arial"/>
                <w:sz w:val="18"/>
              </w:rPr>
            </w:pPr>
            <w:r>
              <w:rPr>
                <w:b/>
                <w:lang w:val="pt-BR" w:eastAsia="pt-BR"/>
              </w:rPr>
              <w:pict w14:anchorId="71F91255">
                <v:rect id="Retângulo 13" o:spid="_x0000_s2061" style="position:absolute;margin-left:314.6pt;margin-top:5pt;width:9pt;height:9pt;z-index:8" o:allowincell="f"/>
              </w:pict>
            </w:r>
            <w:r>
              <w:rPr>
                <w:b/>
                <w:lang w:val="pt-BR" w:eastAsia="pt-BR"/>
              </w:rPr>
              <w:pict w14:anchorId="7B4146EE">
                <v:rect id="Retângulo 14" o:spid="_x0000_s2062" style="position:absolute;margin-left:220.35pt;margin-top:5pt;width:9pt;height:9pt;z-index:13" o:allowincell="f"/>
              </w:pict>
            </w:r>
            <w:r>
              <w:rPr>
                <w:b/>
                <w:lang w:val="pt-BR" w:eastAsia="pt-BR"/>
              </w:rPr>
              <w:pict w14:anchorId="124B02A3">
                <v:rect id="Retângulo 15" o:spid="_x0000_s2063" style="position:absolute;margin-left:152.85pt;margin-top:5pt;width:9pt;height:9pt;z-index:7" o:allowincell="f"/>
              </w:pict>
            </w:r>
            <w:r>
              <w:rPr>
                <w:b/>
                <w:lang w:val="pt-BR" w:eastAsia="pt-BR"/>
              </w:rPr>
              <w:pict w14:anchorId="62B0E986">
                <v:rect id="Retângulo 16" o:spid="_x0000_s2064" style="position:absolute;margin-left:61.9pt;margin-top:5pt;width:9pt;height:9pt;z-index:6" o:allowincell="f"/>
              </w:pict>
            </w:r>
            <w:r>
              <w:rPr>
                <w:b/>
                <w:lang w:val="pt-BR" w:eastAsia="pt-BR"/>
              </w:rPr>
              <w:pict w14:anchorId="37FBB05E">
                <v:rect id="Retângulo 17" o:spid="_x0000_s2065" style="position:absolute;margin-left:392.1pt;margin-top:5pt;width:9pt;height:9pt;z-index:12" o:allowincell="f"/>
              </w:pict>
            </w:r>
            <w:r w:rsidR="00955D97">
              <w:rPr>
                <w:rFonts w:ascii="Arial" w:hAnsi="Arial"/>
                <w:b/>
                <w:sz w:val="18"/>
                <w:lang w:eastAsia="pt-BR"/>
              </w:rPr>
              <w:t>D</w:t>
            </w:r>
            <w:r>
              <w:rPr>
                <w:rFonts w:ascii="Arial" w:hAnsi="Arial"/>
                <w:b/>
                <w:sz w:val="18"/>
                <w:lang w:val="pt-BR" w:eastAsia="pt-BR"/>
              </w:rPr>
              <w:t>isposição:</w:t>
            </w:r>
            <w:r>
              <w:rPr>
                <w:rFonts w:ascii="Arial" w:hAnsi="Arial"/>
                <w:sz w:val="18"/>
                <w:lang w:val="pt-BR" w:eastAsia="pt-BR"/>
              </w:rPr>
              <w:t xml:space="preserve">         Usar como está</w:t>
            </w:r>
            <w:r>
              <w:rPr>
                <w:rFonts w:ascii="Arial" w:hAnsi="Arial"/>
                <w:sz w:val="18"/>
              </w:rPr>
              <w:t xml:space="preserve">           Reparar              Retrabalhar                   Refazer                   Outra:_______________ </w:t>
            </w:r>
          </w:p>
          <w:p w14:paraId="4EBEEE15" w14:textId="77777777" w:rsidR="00911CB9" w:rsidRDefault="00911CB9">
            <w:pPr>
              <w:tabs>
                <w:tab w:val="left" w:pos="-720"/>
              </w:tabs>
              <w:suppressAutoHyphens/>
              <w:spacing w:before="90" w:after="120"/>
              <w:rPr>
                <w:rFonts w:ascii="Arial" w:hAnsi="Arial"/>
                <w:sz w:val="18"/>
              </w:rPr>
            </w:pPr>
            <w:proofErr w:type="gramStart"/>
            <w:r>
              <w:rPr>
                <w:rFonts w:ascii="Arial" w:hAnsi="Arial"/>
                <w:sz w:val="18"/>
              </w:rPr>
              <w:t>Justificativa:…</w:t>
            </w:r>
            <w:proofErr w:type="gramEnd"/>
            <w:r>
              <w:rPr>
                <w:rFonts w:ascii="Arial" w:hAnsi="Arial"/>
                <w:sz w:val="18"/>
              </w:rPr>
              <w:t>…………………………………………….....................................................................................................................</w:t>
            </w:r>
          </w:p>
          <w:p w14:paraId="0DC077DE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</w:t>
            </w:r>
          </w:p>
          <w:p w14:paraId="2BC34A21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proofErr w:type="gramStart"/>
            <w:r>
              <w:rPr>
                <w:rFonts w:ascii="Arial" w:hAnsi="Arial"/>
                <w:sz w:val="18"/>
              </w:rPr>
              <w:t>Procedimento:…</w:t>
            </w:r>
            <w:proofErr w:type="gramEnd"/>
            <w:r>
              <w:rPr>
                <w:rFonts w:ascii="Arial" w:hAnsi="Arial"/>
                <w:sz w:val="18"/>
              </w:rPr>
              <w:t>…………………......................................................................................................................................................</w:t>
            </w:r>
          </w:p>
          <w:p w14:paraId="7DFF9C97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..........................................................................................................................................................................................................            </w:t>
            </w:r>
          </w:p>
          <w:p w14:paraId="52274D6E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</w:p>
          <w:p w14:paraId="48D26979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                                                                             </w:t>
            </w:r>
          </w:p>
          <w:p w14:paraId="4B25321B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                                                                             ………………………………………………………………………….    </w:t>
            </w:r>
          </w:p>
          <w:p w14:paraId="6D0005E8" w14:textId="77777777" w:rsidR="00911CB9" w:rsidRDefault="00911CB9">
            <w:pPr>
              <w:rPr>
                <w:rFonts w:ascii="Arial" w:hAnsi="Arial"/>
                <w:sz w:val="18"/>
              </w:rPr>
            </w:pPr>
          </w:p>
          <w:p w14:paraId="34EF75CA" w14:textId="77777777" w:rsidR="00911CB9" w:rsidRDefault="00911CB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                                         </w:t>
            </w:r>
          </w:p>
        </w:tc>
      </w:tr>
      <w:tr w:rsidR="00911CB9" w14:paraId="1ACFE006" w14:textId="77777777">
        <w:trPr>
          <w:trHeight w:hRule="exact" w:val="1293"/>
        </w:trPr>
        <w:tc>
          <w:tcPr>
            <w:tcW w:w="10348" w:type="dxa"/>
          </w:tcPr>
          <w:p w14:paraId="04787F7D" w14:textId="77777777" w:rsidR="00911CB9" w:rsidRDefault="00911CB9">
            <w:pPr>
              <w:spacing w:before="60" w:after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Data programada para reapresentação do material/equipamento:</w:t>
            </w:r>
          </w:p>
          <w:p w14:paraId="1DBF8141" w14:textId="77777777" w:rsidR="00911CB9" w:rsidRDefault="00911CB9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Data _____/_____/______                                                                               </w:t>
            </w:r>
          </w:p>
          <w:p w14:paraId="56CE5FD9" w14:textId="77777777" w:rsidR="00911CB9" w:rsidRDefault="00911CB9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</w:t>
            </w:r>
          </w:p>
          <w:p w14:paraId="463FDB61" w14:textId="77777777" w:rsidR="00911CB9" w:rsidRDefault="00911CB9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lang w:val="pt-BR" w:eastAsia="pt-BR"/>
              </w:rPr>
              <w:pict w14:anchorId="4DA9D53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Forma 18" o:spid="_x0000_s2066" type="#_x0000_t32" style="position:absolute;margin-left:308.6pt;margin-top:.35pt;width:192pt;height:.05pt;z-index:11" o:connectortype="straight"/>
              </w:pict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  <w:t>Responsável pela NC: Nome e assinatura</w:t>
            </w:r>
          </w:p>
        </w:tc>
      </w:tr>
    </w:tbl>
    <w:p w14:paraId="33D1FA1B" w14:textId="77777777" w:rsidR="00911CB9" w:rsidRDefault="00911CB9">
      <w:pPr>
        <w:tabs>
          <w:tab w:val="left" w:pos="-720"/>
        </w:tabs>
        <w:suppressAutoHyphens/>
        <w:jc w:val="center"/>
        <w:rPr>
          <w:rFonts w:ascii="Arial" w:hAnsi="Arial"/>
          <w:sz w:val="8"/>
          <w:szCs w:val="8"/>
        </w:rPr>
      </w:pPr>
    </w:p>
    <w:p w14:paraId="1974B2EE" w14:textId="77777777" w:rsidR="00911CB9" w:rsidRDefault="00911CB9">
      <w:pPr>
        <w:tabs>
          <w:tab w:val="left" w:pos="-720"/>
        </w:tabs>
        <w:suppressAutoHyphens/>
        <w:jc w:val="center"/>
        <w:rPr>
          <w:rFonts w:ascii="Arial" w:hAnsi="Arial"/>
          <w:sz w:val="8"/>
          <w:szCs w:val="8"/>
        </w:rPr>
      </w:pPr>
    </w:p>
    <w:tbl>
      <w:tblPr>
        <w:tblW w:w="1034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348"/>
      </w:tblGrid>
      <w:tr w:rsidR="00911CB9" w14:paraId="26C2488A" w14:textId="77777777">
        <w:trPr>
          <w:trHeight w:hRule="exact" w:val="1773"/>
        </w:trPr>
        <w:tc>
          <w:tcPr>
            <w:tcW w:w="10348" w:type="dxa"/>
          </w:tcPr>
          <w:p w14:paraId="2D011520" w14:textId="77777777" w:rsidR="00911CB9" w:rsidRDefault="00911CB9">
            <w:pPr>
              <w:tabs>
                <w:tab w:val="left" w:pos="-720"/>
                <w:tab w:val="center" w:pos="4771"/>
              </w:tabs>
              <w:suppressAutoHyphens/>
              <w:spacing w:before="90" w:after="120"/>
              <w:rPr>
                <w:rFonts w:ascii="Arial" w:hAnsi="Arial"/>
                <w:sz w:val="18"/>
              </w:rPr>
            </w:pPr>
            <w:r>
              <w:rPr>
                <w:b/>
                <w:lang w:val="pt-BR" w:eastAsia="pt-BR"/>
              </w:rPr>
              <w:pict w14:anchorId="0764D135">
                <v:rect id="Retângulo 19" o:spid="_x0000_s2067" style="position:absolute;margin-left:153.75pt;margin-top:4.45pt;width:9pt;height:9pt;z-index:1" o:allowincell="f"/>
              </w:pict>
            </w:r>
            <w:r>
              <w:rPr>
                <w:b/>
                <w:lang w:val="pt-BR" w:eastAsia="pt-BR"/>
              </w:rPr>
              <w:pict w14:anchorId="41BAA343">
                <v:rect id="Retângulo 20" o:spid="_x0000_s2068" style="position:absolute;margin-left:235.5pt;margin-top:4.45pt;width:9pt;height:9pt;z-index:3" o:allowincell="f"/>
              </w:pict>
            </w:r>
            <w:r>
              <w:rPr>
                <w:rFonts w:ascii="Arial" w:hAnsi="Arial"/>
                <w:b/>
                <w:sz w:val="18"/>
              </w:rPr>
              <w:t>Parecer da Vale</w:t>
            </w:r>
            <w:r>
              <w:rPr>
                <w:rFonts w:ascii="Arial" w:hAnsi="Arial"/>
                <w:sz w:val="18"/>
              </w:rPr>
              <w:t>:              Aprovado</w:t>
            </w:r>
            <w:r>
              <w:rPr>
                <w:rFonts w:ascii="Arial" w:hAnsi="Arial"/>
                <w:sz w:val="18"/>
              </w:rPr>
              <w:tab/>
              <w:t xml:space="preserve">                   Rejeitado                              </w:t>
            </w:r>
          </w:p>
          <w:p w14:paraId="1D943D1A" w14:textId="77777777" w:rsidR="00911CB9" w:rsidRDefault="00911CB9">
            <w:pPr>
              <w:tabs>
                <w:tab w:val="left" w:pos="-720"/>
              </w:tabs>
              <w:suppressAutoHyphens/>
              <w:spacing w:after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Justificativa: ………………………………………………………………………………………………………………..............................</w:t>
            </w:r>
          </w:p>
          <w:p w14:paraId="5AF8C511" w14:textId="77777777" w:rsidR="00911CB9" w:rsidRDefault="00911CB9">
            <w:pPr>
              <w:tabs>
                <w:tab w:val="left" w:pos="-720"/>
              </w:tabs>
              <w:suppressAutoHyphens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……………………………………………………………………………………………………………………………………………………</w:t>
            </w:r>
          </w:p>
          <w:p w14:paraId="14AD06FA" w14:textId="77777777" w:rsidR="00911CB9" w:rsidRDefault="00911CB9">
            <w:pPr>
              <w:tabs>
                <w:tab w:val="left" w:pos="-720"/>
              </w:tabs>
              <w:suppressAutoHyphens/>
              <w:rPr>
                <w:rFonts w:ascii="Arial" w:hAnsi="Arial"/>
                <w:sz w:val="18"/>
              </w:rPr>
            </w:pPr>
          </w:p>
          <w:p w14:paraId="4CF16A94" w14:textId="77777777" w:rsidR="00911CB9" w:rsidRDefault="00911CB9">
            <w:pPr>
              <w:tabs>
                <w:tab w:val="left" w:pos="-720"/>
              </w:tabs>
              <w:suppressAutoHyphens/>
              <w:rPr>
                <w:rFonts w:ascii="Arial" w:hAnsi="Arial"/>
                <w:sz w:val="18"/>
              </w:rPr>
            </w:pPr>
          </w:p>
          <w:p w14:paraId="64928DB9" w14:textId="77777777" w:rsidR="00911CB9" w:rsidRDefault="00911CB9">
            <w:pPr>
              <w:tabs>
                <w:tab w:val="left" w:pos="-720"/>
              </w:tabs>
              <w:suppressAutoHyphens/>
              <w:spacing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Responsável: Nome e assinatura:_________________________________________________      Data: _____ /_____ /_____</w:t>
            </w:r>
          </w:p>
          <w:p w14:paraId="6553E9DE" w14:textId="77777777" w:rsidR="00911CB9" w:rsidRDefault="00911CB9">
            <w:pPr>
              <w:tabs>
                <w:tab w:val="left" w:pos="-720"/>
              </w:tabs>
              <w:suppressAutoHyphens/>
              <w:spacing w:after="54"/>
              <w:rPr>
                <w:rFonts w:ascii="Arial" w:hAnsi="Arial"/>
                <w:sz w:val="18"/>
              </w:rPr>
            </w:pPr>
          </w:p>
          <w:p w14:paraId="5F3FC68F" w14:textId="77777777" w:rsidR="00911CB9" w:rsidRDefault="00911CB9">
            <w:pPr>
              <w:tabs>
                <w:tab w:val="left" w:pos="-720"/>
              </w:tabs>
              <w:suppressAutoHyphens/>
              <w:spacing w:after="54"/>
              <w:rPr>
                <w:rFonts w:ascii="Arial" w:hAnsi="Arial"/>
                <w:sz w:val="18"/>
              </w:rPr>
            </w:pPr>
          </w:p>
          <w:p w14:paraId="2CB13EC8" w14:textId="77777777" w:rsidR="00911CB9" w:rsidRDefault="00911CB9">
            <w:pPr>
              <w:tabs>
                <w:tab w:val="left" w:pos="-720"/>
              </w:tabs>
              <w:suppressAutoHyphens/>
              <w:spacing w:after="54"/>
              <w:rPr>
                <w:rFonts w:ascii="Arial" w:hAnsi="Arial"/>
                <w:sz w:val="18"/>
              </w:rPr>
            </w:pPr>
          </w:p>
        </w:tc>
      </w:tr>
    </w:tbl>
    <w:p w14:paraId="06658D5C" w14:textId="77777777" w:rsidR="00911CB9" w:rsidRDefault="00911CB9">
      <w:pPr>
        <w:tabs>
          <w:tab w:val="left" w:pos="-720"/>
        </w:tabs>
        <w:suppressAutoHyphens/>
        <w:rPr>
          <w:rFonts w:ascii="Arial" w:hAnsi="Arial"/>
          <w:sz w:val="16"/>
          <w:szCs w:val="16"/>
        </w:rPr>
      </w:pPr>
    </w:p>
    <w:tbl>
      <w:tblPr>
        <w:tblW w:w="1034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348"/>
      </w:tblGrid>
      <w:tr w:rsidR="00911CB9" w14:paraId="630D787B" w14:textId="77777777">
        <w:trPr>
          <w:trHeight w:hRule="exact" w:val="1622"/>
        </w:trPr>
        <w:tc>
          <w:tcPr>
            <w:tcW w:w="10348" w:type="dxa"/>
          </w:tcPr>
          <w:p w14:paraId="00ECB0E2" w14:textId="77777777" w:rsidR="00911CB9" w:rsidRDefault="00911CB9">
            <w:pPr>
              <w:tabs>
                <w:tab w:val="left" w:pos="-720"/>
              </w:tabs>
              <w:suppressAutoHyphens/>
              <w:spacing w:before="60" w:after="120"/>
              <w:rPr>
                <w:rFonts w:ascii="Arial" w:hAnsi="Arial"/>
                <w:sz w:val="18"/>
                <w:lang w:val="en-US" w:eastAsia="pt-BR"/>
              </w:rPr>
            </w:pPr>
            <w:r>
              <w:rPr>
                <w:lang w:val="pt-BR" w:eastAsia="pt-BR"/>
              </w:rPr>
              <w:pict w14:anchorId="30162658">
                <v:rect id="Retângulo 21" o:spid="_x0000_s2069" style="position:absolute;margin-left:301.6pt;margin-top:64.15pt;width:9pt;height:10.05pt;z-index:10" o:allowincell="f"/>
              </w:pict>
            </w:r>
            <w:r>
              <w:rPr>
                <w:lang w:val="pt-BR" w:eastAsia="pt-BR"/>
              </w:rPr>
              <w:pict w14:anchorId="5CC9D21D">
                <v:rect id="Retângulo 22" o:spid="_x0000_s2070" style="position:absolute;margin-left:216.6pt;margin-top:64.15pt;width:9pt;height:10.05pt;z-index:9" o:allowincell="f"/>
              </w:pict>
            </w:r>
            <w:r>
              <w:rPr>
                <w:lang w:val="pt-BR" w:eastAsia="pt-BR"/>
              </w:rPr>
              <w:pict w14:anchorId="458E7BB3">
                <v:line id="Linha 23" o:spid="_x0000_s2071" style="position:absolute;z-index:2" from="8.2pt,64.3pt" to="179.7pt,64.3pt" o:allowincell="f" strokeweight=".25pt"/>
              </w:pict>
            </w:r>
            <w:r>
              <w:rPr>
                <w:lang w:val="pt-BR" w:eastAsia="pt-BR"/>
              </w:rPr>
              <w:pict w14:anchorId="062C61B7">
                <v:rect id="Retângulo 24" o:spid="_x0000_s2072" style="position:absolute;margin-left:297pt;margin-top:3.1pt;width:9pt;height:9pt;z-index:4" o:allowincell="f"/>
              </w:pict>
            </w:r>
            <w:r>
              <w:rPr>
                <w:lang w:val="pt-BR" w:eastAsia="pt-BR"/>
              </w:rPr>
              <w:pict w14:anchorId="6FAD5B3B">
                <v:rect id="Retângulo 25" o:spid="_x0000_s2073" style="position:absolute;margin-left:204pt;margin-top:3.85pt;width:9pt;height:9pt;z-index:5" o:allowincell="f"/>
              </w:pict>
            </w:r>
            <w:r>
              <w:rPr>
                <w:rFonts w:ascii="Arial" w:hAnsi="Arial"/>
                <w:sz w:val="18"/>
                <w:lang w:val="pt-BR" w:eastAsia="pt-BR"/>
              </w:rPr>
              <w:t xml:space="preserve">Inspeção após correção da não conformidade:          Aprovado                      Rejeitado             Novo RNC No. </w:t>
            </w:r>
            <w:r>
              <w:rPr>
                <w:rFonts w:ascii="Arial" w:hAnsi="Arial"/>
                <w:sz w:val="18"/>
                <w:lang w:val="en-US" w:eastAsia="pt-BR"/>
              </w:rPr>
              <w:t>_____________</w:t>
            </w:r>
          </w:p>
          <w:p w14:paraId="134A72E5" w14:textId="77777777" w:rsidR="00911CB9" w:rsidRDefault="00911CB9">
            <w:pPr>
              <w:tabs>
                <w:tab w:val="left" w:pos="-720"/>
              </w:tabs>
              <w:suppressAutoHyphens/>
              <w:spacing w:after="120"/>
              <w:rPr>
                <w:rFonts w:ascii="Arial" w:hAnsi="Arial"/>
                <w:sz w:val="18"/>
                <w:lang w:val="en-US" w:eastAsia="pt-BR"/>
              </w:rPr>
            </w:pPr>
            <w:proofErr w:type="gramStart"/>
            <w:r>
              <w:rPr>
                <w:rFonts w:ascii="Arial" w:hAnsi="Arial"/>
                <w:sz w:val="18"/>
                <w:lang w:val="en-US" w:eastAsia="pt-BR"/>
              </w:rPr>
              <w:t>Justificativa:…</w:t>
            </w:r>
            <w:proofErr w:type="gramEnd"/>
            <w:r>
              <w:rPr>
                <w:rFonts w:ascii="Arial" w:hAnsi="Arial"/>
                <w:sz w:val="18"/>
                <w:lang w:val="en-US" w:eastAsia="pt-BR"/>
              </w:rPr>
              <w:t xml:space="preserve">……  …………………………………………………………………………………………………………………………..                                                                                       </w:t>
            </w:r>
          </w:p>
          <w:p w14:paraId="2A2675CA" w14:textId="77777777" w:rsidR="00911CB9" w:rsidRDefault="00911CB9">
            <w:pPr>
              <w:tabs>
                <w:tab w:val="left" w:pos="-720"/>
              </w:tabs>
              <w:suppressAutoHyphens/>
              <w:spacing w:after="120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  <w:t>…………………………………………………………………………………………………………………………………………………..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                 </w:t>
            </w:r>
          </w:p>
          <w:p w14:paraId="20818703" w14:textId="77777777" w:rsidR="00911CB9" w:rsidRDefault="00911CB9">
            <w:pPr>
              <w:tabs>
                <w:tab w:val="left" w:pos="-720"/>
              </w:tabs>
              <w:suppressAutoHyphens/>
              <w:spacing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</w:t>
            </w:r>
          </w:p>
          <w:p w14:paraId="242537E6" w14:textId="77777777" w:rsidR="00911CB9" w:rsidRDefault="00911CB9">
            <w:pPr>
              <w:tabs>
                <w:tab w:val="left" w:pos="-720"/>
              </w:tabs>
              <w:suppressAutoHyphens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Inspetor         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                                          </w:t>
            </w:r>
            <w:r>
              <w:rPr>
                <w:rFonts w:ascii="Arial" w:hAnsi="Arial"/>
                <w:sz w:val="18"/>
                <w:szCs w:val="18"/>
              </w:rPr>
              <w:t xml:space="preserve">RNC fechado            </w:t>
            </w:r>
            <w:r>
              <w:rPr>
                <w:rFonts w:ascii="Arial" w:hAnsi="Arial"/>
                <w:sz w:val="18"/>
              </w:rPr>
              <w:t xml:space="preserve">RNC aberto             Data _____ / _____ / _____                                          </w:t>
            </w:r>
            <w:r>
              <w:rPr>
                <w:rFonts w:ascii="Arial" w:hAnsi="Arial"/>
                <w:sz w:val="18"/>
                <w:szCs w:val="18"/>
              </w:rPr>
              <w:t xml:space="preserve">                                                     </w:t>
            </w:r>
            <w:r>
              <w:rPr>
                <w:rFonts w:ascii="Arial" w:hAnsi="Arial"/>
                <w:sz w:val="18"/>
              </w:rPr>
              <w:t xml:space="preserve">            </w:t>
            </w:r>
          </w:p>
          <w:p w14:paraId="42DE3E6B" w14:textId="77777777" w:rsidR="00911CB9" w:rsidRDefault="00911CB9">
            <w:pPr>
              <w:tabs>
                <w:tab w:val="left" w:pos="-720"/>
                <w:tab w:val="left" w:pos="1157"/>
              </w:tabs>
              <w:suppressAutoHyphens/>
              <w:spacing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     </w:t>
            </w:r>
          </w:p>
        </w:tc>
      </w:tr>
    </w:tbl>
    <w:p w14:paraId="16D3F488" w14:textId="77777777" w:rsidR="00911CB9" w:rsidRDefault="00911CB9">
      <w:pPr>
        <w:tabs>
          <w:tab w:val="left" w:pos="-1440"/>
          <w:tab w:val="left" w:pos="-720"/>
          <w:tab w:val="left" w:pos="284"/>
          <w:tab w:val="left" w:pos="851"/>
          <w:tab w:val="left" w:pos="1678"/>
          <w:tab w:val="left" w:pos="2528"/>
          <w:tab w:val="left" w:pos="3378"/>
          <w:tab w:val="left" w:pos="4229"/>
          <w:tab w:val="left" w:pos="5040"/>
          <w:tab w:val="left" w:pos="6096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uppressAutoHyphens/>
        <w:ind w:right="27"/>
        <w:rPr>
          <w:rFonts w:ascii="Arial" w:hAnsi="Arial"/>
          <w:sz w:val="10"/>
          <w:szCs w:val="10"/>
        </w:rPr>
      </w:pPr>
    </w:p>
    <w:sectPr w:rsidR="00911C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993" w:header="567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3267F" w14:textId="77777777" w:rsidR="00C4042F" w:rsidRDefault="00C4042F">
      <w:r>
        <w:separator/>
      </w:r>
    </w:p>
  </w:endnote>
  <w:endnote w:type="continuationSeparator" w:id="0">
    <w:p w14:paraId="41712D48" w14:textId="77777777" w:rsidR="00C4042F" w:rsidRDefault="00C40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901F7" w14:textId="77777777" w:rsidR="000116AF" w:rsidRDefault="000116A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02"/>
      <w:gridCol w:w="3402"/>
      <w:gridCol w:w="3544"/>
    </w:tblGrid>
    <w:tr w:rsidR="006A0342" w14:paraId="63DEDBB7" w14:textId="77777777">
      <w:trPr>
        <w:trHeight w:val="1550"/>
      </w:trPr>
      <w:tc>
        <w:tcPr>
          <w:tcW w:w="3402" w:type="dxa"/>
        </w:tcPr>
        <w:p w14:paraId="3A76108A" w14:textId="77777777" w:rsidR="006A0342" w:rsidRDefault="006A0342">
          <w:pPr>
            <w:pStyle w:val="Cabealho"/>
            <w:rPr>
              <w:rFonts w:ascii="Arial" w:hAnsi="Arial" w:cs="Arial"/>
              <w:sz w:val="18"/>
              <w:szCs w:val="18"/>
            </w:rPr>
          </w:pPr>
        </w:p>
        <w:p w14:paraId="5E654F34" w14:textId="77777777" w:rsidR="006A0342" w:rsidRDefault="00EF4BCE" w:rsidP="00972E24">
          <w:pPr>
            <w:pStyle w:val="Cabealh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DA</w:t>
          </w:r>
          <w:r w:rsidR="00B658ED">
            <w:rPr>
              <w:rFonts w:ascii="Arial" w:hAnsi="Arial" w:cs="Arial"/>
              <w:sz w:val="18"/>
              <w:szCs w:val="18"/>
            </w:rPr>
            <w:t>TA: 30</w:t>
          </w:r>
          <w:r w:rsidR="00DD0BC2">
            <w:rPr>
              <w:rFonts w:ascii="Arial" w:hAnsi="Arial" w:cs="Arial"/>
              <w:sz w:val="18"/>
              <w:szCs w:val="18"/>
            </w:rPr>
            <w:t>/03</w:t>
          </w:r>
          <w:r w:rsidR="002A70CD">
            <w:rPr>
              <w:rFonts w:ascii="Arial" w:hAnsi="Arial" w:cs="Arial"/>
              <w:sz w:val="18"/>
              <w:szCs w:val="18"/>
            </w:rPr>
            <w:t>/2023</w:t>
          </w:r>
        </w:p>
        <w:p w14:paraId="6F9C6C42" w14:textId="77777777" w:rsidR="006A0342" w:rsidRDefault="006A0342" w:rsidP="00972E24">
          <w:pPr>
            <w:pStyle w:val="Cabealho"/>
            <w:rPr>
              <w:rFonts w:ascii="Arial" w:hAnsi="Arial" w:cs="Arial"/>
              <w:sz w:val="18"/>
              <w:szCs w:val="18"/>
            </w:rPr>
          </w:pPr>
          <w:r w:rsidRPr="00B01F85">
            <w:rPr>
              <w:rFonts w:ascii="Arial" w:hAnsi="Arial" w:cs="Arial"/>
              <w:sz w:val="18"/>
              <w:szCs w:val="18"/>
            </w:rPr>
            <w:pict w14:anchorId="5F7620C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110.25pt;height:57.75pt">
                <v:imagedata r:id="rId1" o:title="IMG-20210512-WA0011~2" grayscale="t" bilevel="t"/>
              </v:shape>
            </w:pict>
          </w:r>
        </w:p>
        <w:p w14:paraId="5EF20F2B" w14:textId="77777777" w:rsidR="006A0342" w:rsidRDefault="006A0342">
          <w:pPr>
            <w:pStyle w:val="Cabealho"/>
            <w:rPr>
              <w:rFonts w:ascii="Arial" w:hAnsi="Arial" w:cs="Arial"/>
              <w:sz w:val="18"/>
              <w:szCs w:val="18"/>
            </w:rPr>
          </w:pPr>
          <w:r>
            <w:rPr>
              <w:lang w:val="pt-BR" w:eastAsia="pt-BR"/>
            </w:rPr>
            <w:pict w14:anchorId="5E236C73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1" o:spid="_x0000_s1025" type="#_x0000_t32" style="position:absolute;margin-left:15.75pt;margin-top:9.2pt;width:125.25pt;height:0;z-index:2" o:connectortype="straight"/>
            </w:pict>
          </w:r>
          <w:r>
            <w:rPr>
              <w:rFonts w:ascii="Arial" w:hAnsi="Arial" w:cs="Arial"/>
              <w:sz w:val="18"/>
              <w:szCs w:val="18"/>
            </w:rPr>
            <w:t xml:space="preserve">                            </w:t>
          </w:r>
        </w:p>
      </w:tc>
      <w:tc>
        <w:tcPr>
          <w:tcW w:w="3402" w:type="dxa"/>
        </w:tcPr>
        <w:p w14:paraId="073CD3BE" w14:textId="77777777" w:rsidR="006A0342" w:rsidRDefault="006A0342">
          <w:pPr>
            <w:pStyle w:val="Cabealho"/>
          </w:pPr>
        </w:p>
        <w:p w14:paraId="4393E1D0" w14:textId="77777777" w:rsidR="006A0342" w:rsidRDefault="006A0342">
          <w:pPr>
            <w:pStyle w:val="Cabealho"/>
            <w:rPr>
              <w:rFonts w:ascii="Arial" w:hAnsi="Arial" w:cs="Arial"/>
              <w:sz w:val="18"/>
              <w:szCs w:val="18"/>
            </w:rPr>
          </w:pPr>
          <w:r>
            <w:object w:dxaOrig="2475" w:dyaOrig="1365" w14:anchorId="51D3AA36">
              <v:shape id="Object 6" o:spid="_x0000_i1030" type="#_x0000_t75" style="width:134.25pt;height:73.5pt;mso-position-horizontal-relative:page;mso-position-vertical-relative:page">
                <v:imagedata r:id="rId2" o:title=""/>
              </v:shape>
              <o:OLEObject Type="Embed" ProgID="PBrush" ShapeID="Object 6" DrawAspect="Content" ObjectID="_1747218896" r:id="rId3"/>
            </w:object>
          </w:r>
        </w:p>
        <w:p w14:paraId="1B4AAE79" w14:textId="77777777" w:rsidR="006A0342" w:rsidRDefault="006A0342">
          <w:pPr>
            <w:pStyle w:val="Cabealho"/>
            <w:rPr>
              <w:rFonts w:ascii="Arial" w:hAnsi="Arial" w:cs="Arial"/>
              <w:sz w:val="18"/>
              <w:szCs w:val="18"/>
            </w:rPr>
          </w:pPr>
          <w:r>
            <w:rPr>
              <w:lang w:val="pt-BR" w:eastAsia="pt-BR"/>
            </w:rPr>
            <w:pict w14:anchorId="10046C85">
              <v:shape id="AutoForma 2" o:spid="_x0000_s1026" type="#_x0000_t32" style="position:absolute;margin-left:15.75pt;margin-top:9.2pt;width:135.45pt;height:0;z-index:1" o:connectortype="straight"/>
            </w:pict>
          </w:r>
          <w:r>
            <w:rPr>
              <w:rFonts w:ascii="Arial" w:hAnsi="Arial" w:cs="Arial"/>
              <w:sz w:val="18"/>
              <w:szCs w:val="18"/>
            </w:rPr>
            <w:t xml:space="preserve">                              </w:t>
          </w:r>
        </w:p>
        <w:p w14:paraId="1B141D7E" w14:textId="77777777" w:rsidR="006A0342" w:rsidRDefault="006A0342">
          <w:pPr>
            <w:pStyle w:val="Cabealho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544" w:type="dxa"/>
        </w:tcPr>
        <w:p w14:paraId="6DBC33D3" w14:textId="77777777" w:rsidR="006A0342" w:rsidRDefault="006A0342" w:rsidP="00972E24">
          <w:pPr>
            <w:tabs>
              <w:tab w:val="left" w:pos="990"/>
            </w:tabs>
          </w:pPr>
        </w:p>
        <w:p w14:paraId="681D29AD" w14:textId="77777777" w:rsidR="006A0342" w:rsidRDefault="006A0342" w:rsidP="00972E24">
          <w:pPr>
            <w:tabs>
              <w:tab w:val="left" w:pos="990"/>
            </w:tabs>
          </w:pPr>
        </w:p>
        <w:p w14:paraId="41D4ADC9" w14:textId="77777777" w:rsidR="006A0342" w:rsidRDefault="006A0342" w:rsidP="00972E24">
          <w:pPr>
            <w:pStyle w:val="Cabealho"/>
            <w:jc w:val="center"/>
            <w:rPr>
              <w:rFonts w:ascii="Arial" w:hAnsi="Arial" w:cs="Arial"/>
              <w:b/>
              <w:sz w:val="22"/>
              <w:szCs w:val="22"/>
            </w:rPr>
          </w:pPr>
          <w:proofErr w:type="spellStart"/>
          <w:r>
            <w:rPr>
              <w:rFonts w:ascii="Arial" w:hAnsi="Arial" w:cs="Arial"/>
              <w:b/>
              <w:sz w:val="22"/>
              <w:szCs w:val="22"/>
            </w:rPr>
            <w:t>Engº</w:t>
          </w:r>
          <w:proofErr w:type="spellEnd"/>
          <w:r>
            <w:rPr>
              <w:rFonts w:ascii="Arial" w:hAnsi="Arial" w:cs="Arial"/>
              <w:b/>
              <w:sz w:val="22"/>
              <w:szCs w:val="22"/>
            </w:rPr>
            <w:t xml:space="preserve"> Sergio </w:t>
          </w:r>
          <w:proofErr w:type="spellStart"/>
          <w:r>
            <w:rPr>
              <w:rFonts w:ascii="Arial" w:hAnsi="Arial" w:cs="Arial"/>
              <w:b/>
              <w:sz w:val="22"/>
              <w:szCs w:val="22"/>
            </w:rPr>
            <w:t>Marcatto</w:t>
          </w:r>
          <w:proofErr w:type="spellEnd"/>
        </w:p>
        <w:p w14:paraId="171BCCFE" w14:textId="77777777" w:rsidR="006A0342" w:rsidRDefault="006A0342" w:rsidP="00972E24">
          <w:pPr>
            <w:pStyle w:val="Cabealho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MCA Auditoria e Gerenciamento LTDA</w:t>
          </w:r>
        </w:p>
        <w:p w14:paraId="2093DF01" w14:textId="77777777" w:rsidR="006A0342" w:rsidRPr="00972E24" w:rsidRDefault="006A0342" w:rsidP="00972E24">
          <w:pPr>
            <w:tabs>
              <w:tab w:val="left" w:pos="990"/>
            </w:tabs>
            <w:jc w:val="center"/>
          </w:pPr>
          <w:r>
            <w:rPr>
              <w:rFonts w:ascii="Arial" w:hAnsi="Arial" w:cs="Arial"/>
              <w:b/>
              <w:sz w:val="22"/>
              <w:szCs w:val="22"/>
            </w:rPr>
            <w:t>Qualidade e Implantação</w:t>
          </w:r>
        </w:p>
      </w:tc>
    </w:tr>
  </w:tbl>
  <w:p w14:paraId="779FD7B7" w14:textId="77777777" w:rsidR="006A0342" w:rsidRDefault="006A0342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PE-E-606_Rev_13</w:t>
    </w:r>
  </w:p>
  <w:p w14:paraId="4A237852" w14:textId="77777777" w:rsidR="006A0342" w:rsidRDefault="006A034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48586" w14:textId="77777777" w:rsidR="000116AF" w:rsidRDefault="000116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F6D73" w14:textId="77777777" w:rsidR="00C4042F" w:rsidRDefault="00C4042F">
      <w:r>
        <w:separator/>
      </w:r>
    </w:p>
  </w:footnote>
  <w:footnote w:type="continuationSeparator" w:id="0">
    <w:p w14:paraId="744026FD" w14:textId="77777777" w:rsidR="00C4042F" w:rsidRDefault="00C40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6C80D" w14:textId="77777777" w:rsidR="000116AF" w:rsidRDefault="000116A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B0783" w14:textId="77777777" w:rsidR="006A0342" w:rsidRDefault="006A0342">
    <w:pPr>
      <w:ind w:left="-426"/>
    </w:pPr>
  </w:p>
  <w:tbl>
    <w:tblPr>
      <w:tblW w:w="10348" w:type="dxa"/>
      <w:tblInd w:w="7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2" w:space="0" w:color="auto"/>
        <w:insideV w:val="single" w:sz="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80"/>
      <w:gridCol w:w="3783"/>
      <w:gridCol w:w="2409"/>
      <w:gridCol w:w="1276"/>
    </w:tblGrid>
    <w:tr w:rsidR="006A0342" w14:paraId="5E4A39B3" w14:textId="77777777">
      <w:trPr>
        <w:cantSplit/>
        <w:trHeight w:hRule="exact" w:val="1082"/>
      </w:trPr>
      <w:tc>
        <w:tcPr>
          <w:tcW w:w="2880" w:type="dxa"/>
          <w:tcBorders>
            <w:top w:val="single" w:sz="8" w:space="0" w:color="auto"/>
          </w:tcBorders>
          <w:vAlign w:val="center"/>
        </w:tcPr>
        <w:p w14:paraId="0ABBFDBE" w14:textId="77777777" w:rsidR="006A0342" w:rsidRDefault="006A0342">
          <w:pPr>
            <w:ind w:left="355"/>
            <w:jc w:val="both"/>
            <w:rPr>
              <w:i/>
            </w:rPr>
          </w:pPr>
          <w:r>
            <w:rPr>
              <w:i/>
              <w:lang w:val="pt-BR" w:eastAsia="pt-BR"/>
            </w:rPr>
            <w:pict w14:anchorId="7C175FB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alt="Marca_pb" style="width:56.25pt;height:21.75pt;mso-position-horizontal-relative:page;mso-position-vertical-relative:page">
                <v:imagedata r:id="rId1" o:title=""/>
              </v:shape>
            </w:pict>
          </w:r>
        </w:p>
      </w:tc>
      <w:tc>
        <w:tcPr>
          <w:tcW w:w="3783" w:type="dxa"/>
          <w:tcBorders>
            <w:top w:val="single" w:sz="8" w:space="0" w:color="auto"/>
          </w:tcBorders>
          <w:vAlign w:val="center"/>
        </w:tcPr>
        <w:p w14:paraId="69020AA2" w14:textId="77777777" w:rsidR="006A0342" w:rsidRDefault="006A0342">
          <w:pPr>
            <w:ind w:left="26"/>
            <w:jc w:val="center"/>
            <w:rPr>
              <w:rFonts w:ascii="Arial" w:hAnsi="Arial" w:cs="Arial"/>
              <w:sz w:val="24"/>
              <w:szCs w:val="24"/>
            </w:rPr>
          </w:pPr>
          <w:r>
            <w:pict w14:anchorId="27BED821">
              <v:shape id="_x0000_i1028" type="#_x0000_t75" style="width:128.25pt;height:44.25pt">
                <v:imagedata r:id="rId2" o:title="Logo TUV Ductor"/>
              </v:shape>
            </w:pict>
          </w:r>
        </w:p>
      </w:tc>
      <w:tc>
        <w:tcPr>
          <w:tcW w:w="3685" w:type="dxa"/>
          <w:gridSpan w:val="2"/>
          <w:tcBorders>
            <w:top w:val="single" w:sz="8" w:space="0" w:color="auto"/>
          </w:tcBorders>
          <w:vAlign w:val="center"/>
        </w:tcPr>
        <w:p w14:paraId="0E5ED3ED" w14:textId="77777777" w:rsidR="006A0342" w:rsidRDefault="006A0342">
          <w:pPr>
            <w:jc w:val="center"/>
            <w:rPr>
              <w:rFonts w:cs="Arial"/>
              <w:b/>
              <w:sz w:val="32"/>
              <w:szCs w:val="32"/>
            </w:rPr>
          </w:pPr>
          <w:r>
            <w:rPr>
              <w:rFonts w:cs="Arial"/>
              <w:b/>
              <w:sz w:val="32"/>
              <w:szCs w:val="32"/>
            </w:rPr>
            <w:t>PROJETO</w:t>
          </w:r>
        </w:p>
        <w:p w14:paraId="66F4F43A" w14:textId="77777777" w:rsidR="006A0342" w:rsidRDefault="006A0342">
          <w:pPr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</w:rPr>
            <w:t xml:space="preserve"> </w:t>
          </w:r>
          <w:r>
            <w:rPr>
              <w:rFonts w:cs="Arial"/>
              <w:b/>
              <w:sz w:val="22"/>
              <w:szCs w:val="22"/>
            </w:rPr>
            <w:t>PORTO NORTE / TFPM / UPSL</w:t>
          </w:r>
        </w:p>
      </w:tc>
    </w:tr>
    <w:tr w:rsidR="00940DB6" w14:paraId="69D4A428" w14:textId="77777777">
      <w:trPr>
        <w:cantSplit/>
        <w:trHeight w:val="550"/>
      </w:trPr>
      <w:tc>
        <w:tcPr>
          <w:tcW w:w="6663" w:type="dxa"/>
          <w:gridSpan w:val="2"/>
          <w:vMerge w:val="restart"/>
          <w:vAlign w:val="center"/>
        </w:tcPr>
        <w:p w14:paraId="60945FB1" w14:textId="77777777" w:rsidR="00940DB6" w:rsidRPr="006B4072" w:rsidRDefault="00940DB6" w:rsidP="00940DB6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FASE DO PROJETO</w:t>
          </w:r>
          <w:r w:rsidRPr="006B4072">
            <w:rPr>
              <w:rFonts w:ascii="Arial" w:hAnsi="Arial" w:cs="Arial"/>
              <w:b/>
              <w:bCs/>
            </w:rPr>
            <w:t xml:space="preserve">: </w:t>
          </w:r>
          <w:r w:rsidR="001D220D">
            <w:rPr>
              <w:rFonts w:ascii="Arial" w:hAnsi="Arial" w:cs="Arial"/>
              <w:b/>
              <w:bCs/>
            </w:rPr>
            <w:t>PROGRAMA 240 MTPA</w:t>
          </w:r>
        </w:p>
        <w:p w14:paraId="3727F712" w14:textId="77777777" w:rsidR="00940DB6" w:rsidRDefault="00940DB6" w:rsidP="00940DB6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PROJETO: CAPITAL</w:t>
          </w:r>
        </w:p>
        <w:p w14:paraId="133E4B5A" w14:textId="77777777" w:rsidR="00FD5A8E" w:rsidRDefault="00940DB6" w:rsidP="00FD5A8E">
          <w:pPr>
            <w:rPr>
              <w:rFonts w:ascii="Arial" w:hAnsi="Arial" w:cs="Arial"/>
              <w:b/>
              <w:bCs/>
            </w:rPr>
          </w:pPr>
          <w:r w:rsidRPr="006B4072">
            <w:rPr>
              <w:rFonts w:ascii="Arial" w:hAnsi="Arial" w:cs="Arial"/>
              <w:b/>
              <w:bCs/>
            </w:rPr>
            <w:t>ÁREA/SUBÁREA:</w:t>
          </w:r>
          <w:r w:rsidR="000F08D9">
            <w:rPr>
              <w:rFonts w:ascii="Arial" w:hAnsi="Arial" w:cs="Arial"/>
              <w:b/>
              <w:bCs/>
            </w:rPr>
            <w:t xml:space="preserve"> </w:t>
          </w:r>
          <w:r w:rsidR="00FD5A8E">
            <w:rPr>
              <w:rFonts w:ascii="Arial" w:hAnsi="Arial" w:cs="Arial"/>
              <w:b/>
              <w:bCs/>
            </w:rPr>
            <w:t>VIGA DO EIXO 18 E 19 TR-313K-91</w:t>
          </w:r>
        </w:p>
        <w:p w14:paraId="57DD7F0E" w14:textId="77777777" w:rsidR="00940DB6" w:rsidRPr="006B4072" w:rsidRDefault="00940DB6" w:rsidP="00940DB6">
          <w:pPr>
            <w:rPr>
              <w:rFonts w:ascii="Arial" w:hAnsi="Arial" w:cs="Arial"/>
              <w:b/>
              <w:bCs/>
            </w:rPr>
          </w:pPr>
          <w:r w:rsidRPr="006B4072">
            <w:rPr>
              <w:rFonts w:ascii="Arial" w:hAnsi="Arial" w:cs="Arial"/>
              <w:b/>
              <w:bCs/>
            </w:rPr>
            <w:t>RELATÓRIO DE NÃO CONFORMIDADE</w:t>
          </w:r>
        </w:p>
        <w:p w14:paraId="6760213D" w14:textId="77777777" w:rsidR="00940DB6" w:rsidRDefault="00940DB6" w:rsidP="00940DB6">
          <w:pPr>
            <w:rPr>
              <w:rFonts w:ascii="Arial" w:hAnsi="Arial" w:cs="Arial"/>
              <w:b/>
              <w:bCs/>
            </w:rPr>
          </w:pPr>
        </w:p>
      </w:tc>
      <w:tc>
        <w:tcPr>
          <w:tcW w:w="2409" w:type="dxa"/>
        </w:tcPr>
        <w:p w14:paraId="6DE8033D" w14:textId="77777777" w:rsidR="00940DB6" w:rsidRDefault="00940DB6" w:rsidP="00940DB6">
          <w:pPr>
            <w:spacing w:before="60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VALE Nº.</w:t>
          </w:r>
        </w:p>
        <w:p w14:paraId="78D13271" w14:textId="77777777" w:rsidR="00940DB6" w:rsidRDefault="00940DB6" w:rsidP="00940DB6">
          <w:pPr>
            <w:spacing w:before="120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276" w:type="dxa"/>
        </w:tcPr>
        <w:p w14:paraId="0C891FDA" w14:textId="77777777" w:rsidR="00940DB6" w:rsidRDefault="00940DB6" w:rsidP="00940DB6">
          <w:pPr>
            <w:spacing w:before="60"/>
            <w:ind w:left="-71" w:right="-71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PAGE</w:t>
          </w:r>
        </w:p>
        <w:p w14:paraId="039798FC" w14:textId="77777777" w:rsidR="00940DB6" w:rsidRDefault="00940DB6" w:rsidP="00940DB6">
          <w:pPr>
            <w:spacing w:before="120"/>
            <w:ind w:left="-74" w:right="-74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3/3</w:t>
          </w:r>
        </w:p>
      </w:tc>
    </w:tr>
    <w:tr w:rsidR="00940DB6" w14:paraId="4F2A296F" w14:textId="77777777">
      <w:trPr>
        <w:cantSplit/>
        <w:trHeight w:val="526"/>
      </w:trPr>
      <w:tc>
        <w:tcPr>
          <w:tcW w:w="6663" w:type="dxa"/>
          <w:gridSpan w:val="2"/>
          <w:vMerge/>
          <w:tcBorders>
            <w:bottom w:val="single" w:sz="8" w:space="0" w:color="auto"/>
          </w:tcBorders>
        </w:tcPr>
        <w:p w14:paraId="1DAA7D9B" w14:textId="77777777" w:rsidR="00940DB6" w:rsidRDefault="00940DB6" w:rsidP="00940DB6">
          <w:pPr>
            <w:tabs>
              <w:tab w:val="left" w:pos="851"/>
            </w:tabs>
            <w:rPr>
              <w:rFonts w:ascii="Arial" w:hAnsi="Arial" w:cs="Arial"/>
            </w:rPr>
          </w:pPr>
        </w:p>
      </w:tc>
      <w:tc>
        <w:tcPr>
          <w:tcW w:w="2409" w:type="dxa"/>
          <w:tcBorders>
            <w:bottom w:val="single" w:sz="8" w:space="0" w:color="auto"/>
          </w:tcBorders>
        </w:tcPr>
        <w:p w14:paraId="30A16C71" w14:textId="77777777" w:rsidR="00940DB6" w:rsidRDefault="00940DB6" w:rsidP="00940DB6">
          <w:pPr>
            <w:spacing w:before="60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CONTRATADA Nº</w:t>
          </w:r>
        </w:p>
        <w:p w14:paraId="3BC9E951" w14:textId="77777777" w:rsidR="00940DB6" w:rsidRPr="000116AF" w:rsidRDefault="000116AF" w:rsidP="00940DB6">
          <w:pPr>
            <w:spacing w:before="120"/>
            <w:rPr>
              <w:rFonts w:ascii="Arial" w:hAnsi="Arial" w:cs="Arial"/>
              <w:bCs/>
            </w:rPr>
          </w:pPr>
          <w:r w:rsidRPr="000116AF">
            <w:rPr>
              <w:rFonts w:ascii="Arial" w:hAnsi="Arial" w:cs="Arial"/>
              <w:bCs/>
            </w:rPr>
            <w:t>RNC-DUC-CP-015-2023</w:t>
          </w:r>
        </w:p>
      </w:tc>
      <w:tc>
        <w:tcPr>
          <w:tcW w:w="1276" w:type="dxa"/>
          <w:tcBorders>
            <w:bottom w:val="single" w:sz="8" w:space="0" w:color="auto"/>
          </w:tcBorders>
        </w:tcPr>
        <w:p w14:paraId="4C08A017" w14:textId="77777777" w:rsidR="00940DB6" w:rsidRDefault="00940DB6" w:rsidP="00940DB6">
          <w:pPr>
            <w:spacing w:before="60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REV.</w:t>
          </w:r>
        </w:p>
        <w:p w14:paraId="01F28021" w14:textId="77777777" w:rsidR="00940DB6" w:rsidRDefault="00940DB6" w:rsidP="00940DB6">
          <w:pPr>
            <w:spacing w:before="120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0</w:t>
          </w:r>
        </w:p>
      </w:tc>
    </w:tr>
  </w:tbl>
  <w:p w14:paraId="1F84710D" w14:textId="77777777" w:rsidR="006A0342" w:rsidRDefault="006A0342">
    <w:pPr>
      <w:pStyle w:val="Cabealho"/>
      <w:ind w:left="-426" w:firstLine="426"/>
      <w:rPr>
        <w:sz w:val="8"/>
        <w:szCs w:val="8"/>
      </w:rPr>
    </w:pPr>
    <w:r w:rsidRPr="00971DDF">
      <w:rPr>
        <w:sz w:val="8"/>
        <w:szCs w:val="8"/>
      </w:rPr>
      <w:pict w14:anchorId="68B38FD8">
        <v:shape id="_x0000_i1032" type="#_x0000_t75" style="width:999.75pt;height:750pt">
          <v:imagedata r:id="rId3" o:title="20220609_10190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7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2" w:space="0" w:color="auto"/>
        <w:insideV w:val="single" w:sz="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77"/>
      <w:gridCol w:w="3786"/>
      <w:gridCol w:w="2551"/>
      <w:gridCol w:w="1134"/>
    </w:tblGrid>
    <w:tr w:rsidR="006A0342" w14:paraId="3AA31E7C" w14:textId="77777777">
      <w:trPr>
        <w:cantSplit/>
        <w:trHeight w:hRule="exact" w:val="1083"/>
      </w:trPr>
      <w:tc>
        <w:tcPr>
          <w:tcW w:w="2877" w:type="dxa"/>
          <w:tcBorders>
            <w:top w:val="single" w:sz="8" w:space="0" w:color="auto"/>
          </w:tcBorders>
          <w:vAlign w:val="center"/>
        </w:tcPr>
        <w:p w14:paraId="1F1A3C6F" w14:textId="77777777" w:rsidR="006A0342" w:rsidRDefault="006A0342">
          <w:pPr>
            <w:pStyle w:val="Cabealho"/>
            <w:ind w:left="349"/>
            <w:rPr>
              <w:rFonts w:cs="Arial"/>
            </w:rPr>
          </w:pPr>
          <w:r>
            <w:rPr>
              <w:lang w:val="pt-BR" w:eastAsia="pt-BR"/>
            </w:rPr>
            <w:pict w14:anchorId="5344BC7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alt="Marca_pb" style="width:56.25pt;height:21.75pt;mso-position-horizontal-relative:page;mso-position-vertical-relative:page">
                <v:imagedata r:id="rId1" o:title=""/>
              </v:shape>
            </w:pict>
          </w:r>
        </w:p>
      </w:tc>
      <w:tc>
        <w:tcPr>
          <w:tcW w:w="3786" w:type="dxa"/>
          <w:tcBorders>
            <w:top w:val="single" w:sz="8" w:space="0" w:color="auto"/>
          </w:tcBorders>
          <w:vAlign w:val="center"/>
        </w:tcPr>
        <w:p w14:paraId="4C8D343B" w14:textId="77777777" w:rsidR="006A0342" w:rsidRDefault="006A0342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pict w14:anchorId="0EFF882A">
              <v:shape id="_x0000_i1026" type="#_x0000_t75" style="width:128.25pt;height:44.25pt">
                <v:imagedata r:id="rId2" o:title="Logo TUV Ductor"/>
              </v:shape>
            </w:pict>
          </w:r>
        </w:p>
      </w:tc>
      <w:tc>
        <w:tcPr>
          <w:tcW w:w="3685" w:type="dxa"/>
          <w:gridSpan w:val="2"/>
          <w:tcBorders>
            <w:top w:val="single" w:sz="8" w:space="0" w:color="auto"/>
          </w:tcBorders>
          <w:vAlign w:val="center"/>
        </w:tcPr>
        <w:p w14:paraId="6019A754" w14:textId="77777777" w:rsidR="006A0342" w:rsidRDefault="006A0342">
          <w:pPr>
            <w:jc w:val="center"/>
            <w:rPr>
              <w:rFonts w:cs="Arial"/>
              <w:b/>
              <w:sz w:val="32"/>
              <w:szCs w:val="32"/>
            </w:rPr>
          </w:pPr>
          <w:r>
            <w:rPr>
              <w:rFonts w:cs="Arial"/>
              <w:b/>
              <w:sz w:val="32"/>
              <w:szCs w:val="32"/>
            </w:rPr>
            <w:t>PROJETO</w:t>
          </w:r>
        </w:p>
        <w:p w14:paraId="533530EF" w14:textId="77777777" w:rsidR="006A0342" w:rsidRDefault="006A0342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cs="Arial"/>
              <w:b/>
            </w:rPr>
            <w:t xml:space="preserve"> </w:t>
          </w:r>
          <w:r>
            <w:rPr>
              <w:rFonts w:cs="Arial"/>
              <w:b/>
              <w:sz w:val="22"/>
              <w:szCs w:val="22"/>
            </w:rPr>
            <w:t>PORTO NORTE / TFPM / UPSL</w:t>
          </w:r>
        </w:p>
      </w:tc>
    </w:tr>
    <w:tr w:rsidR="006A0342" w14:paraId="438FC961" w14:textId="77777777">
      <w:trPr>
        <w:cantSplit/>
        <w:trHeight w:val="550"/>
      </w:trPr>
      <w:tc>
        <w:tcPr>
          <w:tcW w:w="6663" w:type="dxa"/>
          <w:gridSpan w:val="2"/>
          <w:vMerge w:val="restart"/>
          <w:vAlign w:val="center"/>
        </w:tcPr>
        <w:p w14:paraId="1ED556D6" w14:textId="77777777" w:rsidR="006A0342" w:rsidRPr="006B4072" w:rsidRDefault="006A0342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FASE DO PROJETO</w:t>
          </w:r>
          <w:r w:rsidRPr="006B4072">
            <w:rPr>
              <w:rFonts w:ascii="Arial" w:hAnsi="Arial" w:cs="Arial"/>
              <w:b/>
              <w:bCs/>
            </w:rPr>
            <w:t xml:space="preserve">: </w:t>
          </w:r>
          <w:r w:rsidR="001D220D">
            <w:rPr>
              <w:rFonts w:ascii="Arial" w:hAnsi="Arial" w:cs="Arial"/>
              <w:b/>
              <w:bCs/>
            </w:rPr>
            <w:t>PROGRAMA 240 MTPA</w:t>
          </w:r>
        </w:p>
        <w:p w14:paraId="797116C5" w14:textId="77777777" w:rsidR="006A0342" w:rsidRDefault="00513BB1" w:rsidP="000F34EA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PROJETO: CAPITAL</w:t>
          </w:r>
        </w:p>
        <w:p w14:paraId="02838B44" w14:textId="77777777" w:rsidR="006A0342" w:rsidRDefault="006A0342" w:rsidP="000F34EA">
          <w:pPr>
            <w:rPr>
              <w:rFonts w:ascii="Arial" w:hAnsi="Arial" w:cs="Arial"/>
              <w:b/>
              <w:bCs/>
            </w:rPr>
          </w:pPr>
          <w:r w:rsidRPr="006B4072">
            <w:rPr>
              <w:rFonts w:ascii="Arial" w:hAnsi="Arial" w:cs="Arial"/>
              <w:b/>
              <w:bCs/>
            </w:rPr>
            <w:t>ÁREA/SUBÁREA:</w:t>
          </w:r>
          <w:r w:rsidR="00FD5A8E">
            <w:rPr>
              <w:rFonts w:ascii="Arial" w:hAnsi="Arial" w:cs="Arial"/>
              <w:b/>
              <w:bCs/>
            </w:rPr>
            <w:t xml:space="preserve"> VIGA DO EIXO 18 E 19 TR-313K-91</w:t>
          </w:r>
        </w:p>
        <w:p w14:paraId="0B826162" w14:textId="77777777" w:rsidR="006A0342" w:rsidRPr="006B4072" w:rsidRDefault="006A0342" w:rsidP="000F34EA">
          <w:pPr>
            <w:rPr>
              <w:rFonts w:ascii="Arial" w:hAnsi="Arial" w:cs="Arial"/>
              <w:b/>
              <w:bCs/>
            </w:rPr>
          </w:pPr>
          <w:r w:rsidRPr="006B4072">
            <w:rPr>
              <w:rFonts w:ascii="Arial" w:hAnsi="Arial" w:cs="Arial"/>
              <w:b/>
              <w:bCs/>
            </w:rPr>
            <w:t>RELATÓRIO DE NÃO CONFORMIDADE</w:t>
          </w:r>
        </w:p>
        <w:p w14:paraId="23DEB07E" w14:textId="77777777" w:rsidR="006A0342" w:rsidRDefault="006A0342" w:rsidP="000F34EA">
          <w:pPr>
            <w:rPr>
              <w:rFonts w:ascii="Arial" w:hAnsi="Arial" w:cs="Arial"/>
              <w:b/>
              <w:bCs/>
            </w:rPr>
          </w:pPr>
        </w:p>
      </w:tc>
      <w:tc>
        <w:tcPr>
          <w:tcW w:w="2551" w:type="dxa"/>
        </w:tcPr>
        <w:p w14:paraId="31258B9C" w14:textId="77777777" w:rsidR="006A0342" w:rsidRDefault="006A0342">
          <w:pPr>
            <w:spacing w:before="60"/>
            <w:jc w:val="both"/>
            <w:rPr>
              <w:rFonts w:ascii="Arial" w:hAnsi="Arial" w:cs="Arial"/>
              <w:sz w:val="16"/>
              <w:szCs w:val="24"/>
            </w:rPr>
          </w:pPr>
          <w:r>
            <w:rPr>
              <w:rFonts w:ascii="Arial" w:hAnsi="Arial" w:cs="Arial"/>
              <w:sz w:val="16"/>
              <w:szCs w:val="24"/>
            </w:rPr>
            <w:t>VALE Nº.</w:t>
          </w:r>
        </w:p>
        <w:p w14:paraId="0869B2F5" w14:textId="77777777" w:rsidR="006A0342" w:rsidRDefault="006A0342">
          <w:pPr>
            <w:jc w:val="center"/>
            <w:rPr>
              <w:rFonts w:ascii="Arial" w:hAnsi="Arial" w:cs="Arial"/>
              <w:b/>
            </w:rPr>
          </w:pPr>
        </w:p>
      </w:tc>
      <w:tc>
        <w:tcPr>
          <w:tcW w:w="1134" w:type="dxa"/>
        </w:tcPr>
        <w:p w14:paraId="5A032394" w14:textId="77777777" w:rsidR="006A0342" w:rsidRDefault="006A0342">
          <w:pPr>
            <w:spacing w:before="60"/>
            <w:ind w:left="-71" w:right="-71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PÁGINA</w:t>
          </w:r>
        </w:p>
        <w:p w14:paraId="4578BA4C" w14:textId="77777777" w:rsidR="006A0342" w:rsidRDefault="006A0342">
          <w:pPr>
            <w:spacing w:before="120"/>
            <w:ind w:left="-74" w:right="-74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/>
            </w:rPr>
            <w:fldChar w:fldCharType="begin"/>
          </w:r>
          <w:r>
            <w:rPr>
              <w:rFonts w:ascii="Arial" w:hAnsi="Arial"/>
            </w:rPr>
            <w:instrText xml:space="preserve"> PAGE </w:instrText>
          </w:r>
          <w:r>
            <w:rPr>
              <w:rFonts w:ascii="Arial" w:hAnsi="Arial"/>
            </w:rPr>
            <w:fldChar w:fldCharType="separate"/>
          </w:r>
          <w:r w:rsidR="00BD0E2E">
            <w:rPr>
              <w:rFonts w:ascii="Arial" w:hAnsi="Arial"/>
              <w:noProof/>
            </w:rPr>
            <w:t>1</w:t>
          </w:r>
          <w:r>
            <w:rPr>
              <w:rFonts w:ascii="Arial" w:hAnsi="Arial"/>
            </w:rPr>
            <w:fldChar w:fldCharType="end"/>
          </w:r>
          <w:r>
            <w:rPr>
              <w:rFonts w:ascii="Arial" w:hAnsi="Arial"/>
            </w:rPr>
            <w:t>/</w:t>
          </w:r>
          <w:r>
            <w:rPr>
              <w:rFonts w:ascii="Arial" w:hAnsi="Arial"/>
            </w:rPr>
            <w:fldChar w:fldCharType="begin"/>
          </w:r>
          <w:r>
            <w:rPr>
              <w:rFonts w:ascii="Arial" w:hAnsi="Arial"/>
            </w:rPr>
            <w:instrText xml:space="preserve"> NUMPAGES </w:instrText>
          </w:r>
          <w:r>
            <w:rPr>
              <w:rFonts w:ascii="Arial" w:hAnsi="Arial"/>
            </w:rPr>
            <w:fldChar w:fldCharType="separate"/>
          </w:r>
          <w:r w:rsidR="00BD0E2E">
            <w:rPr>
              <w:rFonts w:ascii="Arial" w:hAnsi="Arial"/>
              <w:noProof/>
            </w:rPr>
            <w:t>4</w:t>
          </w:r>
          <w:r>
            <w:rPr>
              <w:rFonts w:ascii="Arial" w:hAnsi="Arial"/>
            </w:rPr>
            <w:fldChar w:fldCharType="end"/>
          </w:r>
        </w:p>
      </w:tc>
    </w:tr>
    <w:tr w:rsidR="006A0342" w14:paraId="1699EE0B" w14:textId="77777777">
      <w:trPr>
        <w:cantSplit/>
        <w:trHeight w:val="477"/>
      </w:trPr>
      <w:tc>
        <w:tcPr>
          <w:tcW w:w="6663" w:type="dxa"/>
          <w:gridSpan w:val="2"/>
          <w:vMerge/>
          <w:tcBorders>
            <w:bottom w:val="single" w:sz="8" w:space="0" w:color="auto"/>
          </w:tcBorders>
        </w:tcPr>
        <w:p w14:paraId="7E2D6AEC" w14:textId="77777777" w:rsidR="006A0342" w:rsidRDefault="006A0342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</w:p>
      </w:tc>
      <w:tc>
        <w:tcPr>
          <w:tcW w:w="2551" w:type="dxa"/>
          <w:tcBorders>
            <w:bottom w:val="single" w:sz="8" w:space="0" w:color="auto"/>
          </w:tcBorders>
        </w:tcPr>
        <w:p w14:paraId="2F6BD406" w14:textId="77777777" w:rsidR="006A0342" w:rsidRDefault="006A0342">
          <w:pPr>
            <w:spacing w:before="60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16"/>
            </w:rPr>
            <w:t>CONTRATADA Nº</w:t>
          </w:r>
        </w:p>
        <w:p w14:paraId="56B1C06C" w14:textId="77777777" w:rsidR="006A0342" w:rsidRPr="008F30D9" w:rsidRDefault="008F30D9" w:rsidP="00CD415C">
          <w:pPr>
            <w:spacing w:before="120"/>
            <w:jc w:val="center"/>
            <w:rPr>
              <w:rFonts w:ascii="Arial" w:hAnsi="Arial" w:cs="Arial"/>
              <w:b/>
            </w:rPr>
          </w:pPr>
          <w:r w:rsidRPr="008F30D9">
            <w:rPr>
              <w:rFonts w:ascii="Arial" w:hAnsi="Arial" w:cs="Arial"/>
              <w:b/>
            </w:rPr>
            <w:t>RNC-DUC-CP-015-2023</w:t>
          </w:r>
        </w:p>
      </w:tc>
      <w:tc>
        <w:tcPr>
          <w:tcW w:w="1134" w:type="dxa"/>
          <w:tcBorders>
            <w:bottom w:val="single" w:sz="8" w:space="0" w:color="auto"/>
          </w:tcBorders>
        </w:tcPr>
        <w:p w14:paraId="7C2FCBB1" w14:textId="77777777" w:rsidR="006A0342" w:rsidRDefault="006A0342">
          <w:pPr>
            <w:spacing w:before="6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</w:t>
          </w:r>
        </w:p>
        <w:p w14:paraId="50A64B0C" w14:textId="77777777" w:rsidR="006A0342" w:rsidRDefault="006A0342">
          <w:pPr>
            <w:spacing w:before="120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0</w:t>
          </w:r>
        </w:p>
      </w:tc>
    </w:tr>
  </w:tbl>
  <w:p w14:paraId="2A4DD7F1" w14:textId="77777777" w:rsidR="006A0342" w:rsidRDefault="006A034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192">
      <o:colormru v:ext="edit" colors="#f30,red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1B06"/>
    <w:rsid w:val="00002771"/>
    <w:rsid w:val="000038C1"/>
    <w:rsid w:val="00003ABE"/>
    <w:rsid w:val="00003AF6"/>
    <w:rsid w:val="00005524"/>
    <w:rsid w:val="000116AF"/>
    <w:rsid w:val="00011D33"/>
    <w:rsid w:val="000120DD"/>
    <w:rsid w:val="00015126"/>
    <w:rsid w:val="00015809"/>
    <w:rsid w:val="000158C1"/>
    <w:rsid w:val="00015A23"/>
    <w:rsid w:val="000178EA"/>
    <w:rsid w:val="00021144"/>
    <w:rsid w:val="0002194A"/>
    <w:rsid w:val="000244F1"/>
    <w:rsid w:val="00030722"/>
    <w:rsid w:val="00031C6B"/>
    <w:rsid w:val="00037A6F"/>
    <w:rsid w:val="0004080A"/>
    <w:rsid w:val="00041767"/>
    <w:rsid w:val="00043303"/>
    <w:rsid w:val="00043F88"/>
    <w:rsid w:val="0004489F"/>
    <w:rsid w:val="00045998"/>
    <w:rsid w:val="000511A8"/>
    <w:rsid w:val="0005395E"/>
    <w:rsid w:val="000560E0"/>
    <w:rsid w:val="00061D81"/>
    <w:rsid w:val="0006266C"/>
    <w:rsid w:val="000667A5"/>
    <w:rsid w:val="00067E22"/>
    <w:rsid w:val="00072A9E"/>
    <w:rsid w:val="00076216"/>
    <w:rsid w:val="000768C4"/>
    <w:rsid w:val="0008099D"/>
    <w:rsid w:val="00084CD1"/>
    <w:rsid w:val="000874B6"/>
    <w:rsid w:val="0009080D"/>
    <w:rsid w:val="0009272F"/>
    <w:rsid w:val="000953F5"/>
    <w:rsid w:val="00095849"/>
    <w:rsid w:val="00097316"/>
    <w:rsid w:val="000A3C75"/>
    <w:rsid w:val="000A4BB4"/>
    <w:rsid w:val="000A74F9"/>
    <w:rsid w:val="000A75DF"/>
    <w:rsid w:val="000B188B"/>
    <w:rsid w:val="000B2B7A"/>
    <w:rsid w:val="000B48B8"/>
    <w:rsid w:val="000C0367"/>
    <w:rsid w:val="000C1C25"/>
    <w:rsid w:val="000C22AF"/>
    <w:rsid w:val="000C4F63"/>
    <w:rsid w:val="000C6902"/>
    <w:rsid w:val="000D3D51"/>
    <w:rsid w:val="000E3BAC"/>
    <w:rsid w:val="000E4E13"/>
    <w:rsid w:val="000F08D9"/>
    <w:rsid w:val="000F2C63"/>
    <w:rsid w:val="000F34EA"/>
    <w:rsid w:val="000F3B90"/>
    <w:rsid w:val="000F46CA"/>
    <w:rsid w:val="000F49B8"/>
    <w:rsid w:val="0010090D"/>
    <w:rsid w:val="001016FF"/>
    <w:rsid w:val="00102687"/>
    <w:rsid w:val="00103C18"/>
    <w:rsid w:val="00106544"/>
    <w:rsid w:val="00110D58"/>
    <w:rsid w:val="00120929"/>
    <w:rsid w:val="00122B7D"/>
    <w:rsid w:val="00122D5D"/>
    <w:rsid w:val="001243A3"/>
    <w:rsid w:val="00127976"/>
    <w:rsid w:val="00130211"/>
    <w:rsid w:val="00141DA0"/>
    <w:rsid w:val="001436FF"/>
    <w:rsid w:val="0014483F"/>
    <w:rsid w:val="001463EE"/>
    <w:rsid w:val="0015387C"/>
    <w:rsid w:val="001538AB"/>
    <w:rsid w:val="00161B60"/>
    <w:rsid w:val="00161F99"/>
    <w:rsid w:val="00162B05"/>
    <w:rsid w:val="00170E3C"/>
    <w:rsid w:val="00174B4D"/>
    <w:rsid w:val="00180120"/>
    <w:rsid w:val="0019541E"/>
    <w:rsid w:val="00195635"/>
    <w:rsid w:val="001A6182"/>
    <w:rsid w:val="001A7455"/>
    <w:rsid w:val="001B009B"/>
    <w:rsid w:val="001B166A"/>
    <w:rsid w:val="001B298B"/>
    <w:rsid w:val="001B4746"/>
    <w:rsid w:val="001B7803"/>
    <w:rsid w:val="001B7DEA"/>
    <w:rsid w:val="001C1E3C"/>
    <w:rsid w:val="001C5935"/>
    <w:rsid w:val="001D04A4"/>
    <w:rsid w:val="001D0B7A"/>
    <w:rsid w:val="001D220D"/>
    <w:rsid w:val="001D222A"/>
    <w:rsid w:val="001D41E0"/>
    <w:rsid w:val="001D4753"/>
    <w:rsid w:val="001D5058"/>
    <w:rsid w:val="001E17FA"/>
    <w:rsid w:val="001E2300"/>
    <w:rsid w:val="001E382C"/>
    <w:rsid w:val="001F0F7B"/>
    <w:rsid w:val="001F370A"/>
    <w:rsid w:val="00200A31"/>
    <w:rsid w:val="00203DD1"/>
    <w:rsid w:val="00203F62"/>
    <w:rsid w:val="002050CB"/>
    <w:rsid w:val="002078DB"/>
    <w:rsid w:val="00213257"/>
    <w:rsid w:val="0021632D"/>
    <w:rsid w:val="0021784C"/>
    <w:rsid w:val="00226AA6"/>
    <w:rsid w:val="00231521"/>
    <w:rsid w:val="00231D94"/>
    <w:rsid w:val="002331D5"/>
    <w:rsid w:val="00233662"/>
    <w:rsid w:val="00236BC5"/>
    <w:rsid w:val="00244676"/>
    <w:rsid w:val="0024508D"/>
    <w:rsid w:val="00245C71"/>
    <w:rsid w:val="00247D64"/>
    <w:rsid w:val="00250376"/>
    <w:rsid w:val="002515CE"/>
    <w:rsid w:val="00255A8F"/>
    <w:rsid w:val="0026026D"/>
    <w:rsid w:val="00260F45"/>
    <w:rsid w:val="00263970"/>
    <w:rsid w:val="00270EE4"/>
    <w:rsid w:val="00271A18"/>
    <w:rsid w:val="0027312D"/>
    <w:rsid w:val="002748B0"/>
    <w:rsid w:val="002752C3"/>
    <w:rsid w:val="002769BA"/>
    <w:rsid w:val="002770A0"/>
    <w:rsid w:val="00282068"/>
    <w:rsid w:val="00287E1A"/>
    <w:rsid w:val="0029052C"/>
    <w:rsid w:val="00295958"/>
    <w:rsid w:val="00295DF3"/>
    <w:rsid w:val="002A4B8F"/>
    <w:rsid w:val="002A70CD"/>
    <w:rsid w:val="002C088D"/>
    <w:rsid w:val="002D3724"/>
    <w:rsid w:val="002D510A"/>
    <w:rsid w:val="002E1626"/>
    <w:rsid w:val="002E7657"/>
    <w:rsid w:val="002F4BCE"/>
    <w:rsid w:val="002F70BF"/>
    <w:rsid w:val="003003AF"/>
    <w:rsid w:val="00300C7F"/>
    <w:rsid w:val="0030184E"/>
    <w:rsid w:val="00302EA9"/>
    <w:rsid w:val="00311084"/>
    <w:rsid w:val="003123AE"/>
    <w:rsid w:val="00314BE2"/>
    <w:rsid w:val="003203E2"/>
    <w:rsid w:val="003206CD"/>
    <w:rsid w:val="0032109E"/>
    <w:rsid w:val="00326B12"/>
    <w:rsid w:val="00327CDB"/>
    <w:rsid w:val="003308D3"/>
    <w:rsid w:val="00330FB3"/>
    <w:rsid w:val="0033422B"/>
    <w:rsid w:val="00335ED8"/>
    <w:rsid w:val="003372A3"/>
    <w:rsid w:val="003527BB"/>
    <w:rsid w:val="00356D68"/>
    <w:rsid w:val="00363709"/>
    <w:rsid w:val="00364FF3"/>
    <w:rsid w:val="0036576F"/>
    <w:rsid w:val="003659F0"/>
    <w:rsid w:val="00366592"/>
    <w:rsid w:val="0036668A"/>
    <w:rsid w:val="003669FE"/>
    <w:rsid w:val="00370F4B"/>
    <w:rsid w:val="00371EEE"/>
    <w:rsid w:val="0037481D"/>
    <w:rsid w:val="00374FEB"/>
    <w:rsid w:val="00375852"/>
    <w:rsid w:val="00385EBF"/>
    <w:rsid w:val="00387CC5"/>
    <w:rsid w:val="003934A9"/>
    <w:rsid w:val="00396ACA"/>
    <w:rsid w:val="00397230"/>
    <w:rsid w:val="00397711"/>
    <w:rsid w:val="003A1C53"/>
    <w:rsid w:val="003A2A09"/>
    <w:rsid w:val="003A35FD"/>
    <w:rsid w:val="003A46C7"/>
    <w:rsid w:val="003A6102"/>
    <w:rsid w:val="003B11E5"/>
    <w:rsid w:val="003B13D7"/>
    <w:rsid w:val="003B31F6"/>
    <w:rsid w:val="003C17F7"/>
    <w:rsid w:val="003C3E1A"/>
    <w:rsid w:val="003C424E"/>
    <w:rsid w:val="003C65DC"/>
    <w:rsid w:val="003D0D9F"/>
    <w:rsid w:val="003D34F7"/>
    <w:rsid w:val="003D431D"/>
    <w:rsid w:val="003D5949"/>
    <w:rsid w:val="003D6609"/>
    <w:rsid w:val="003D7731"/>
    <w:rsid w:val="003D7D6E"/>
    <w:rsid w:val="003E2AD3"/>
    <w:rsid w:val="003E338E"/>
    <w:rsid w:val="003E4526"/>
    <w:rsid w:val="003E4D19"/>
    <w:rsid w:val="003E503E"/>
    <w:rsid w:val="003E6BF9"/>
    <w:rsid w:val="003E6C69"/>
    <w:rsid w:val="003E74E0"/>
    <w:rsid w:val="003F0A0C"/>
    <w:rsid w:val="003F54D3"/>
    <w:rsid w:val="003F6D74"/>
    <w:rsid w:val="00400C2E"/>
    <w:rsid w:val="00401017"/>
    <w:rsid w:val="00401AF9"/>
    <w:rsid w:val="00403ADB"/>
    <w:rsid w:val="00405CAA"/>
    <w:rsid w:val="00417281"/>
    <w:rsid w:val="004209B9"/>
    <w:rsid w:val="00431D8A"/>
    <w:rsid w:val="00433673"/>
    <w:rsid w:val="00437606"/>
    <w:rsid w:val="00440808"/>
    <w:rsid w:val="00443244"/>
    <w:rsid w:val="00443961"/>
    <w:rsid w:val="00443A1C"/>
    <w:rsid w:val="0044550A"/>
    <w:rsid w:val="004458FF"/>
    <w:rsid w:val="00445BB1"/>
    <w:rsid w:val="00454E1C"/>
    <w:rsid w:val="004568AE"/>
    <w:rsid w:val="00456E57"/>
    <w:rsid w:val="00464CFA"/>
    <w:rsid w:val="00466593"/>
    <w:rsid w:val="00466F7C"/>
    <w:rsid w:val="00467B4F"/>
    <w:rsid w:val="00475204"/>
    <w:rsid w:val="00481CDD"/>
    <w:rsid w:val="0048528F"/>
    <w:rsid w:val="00490B6D"/>
    <w:rsid w:val="0049192C"/>
    <w:rsid w:val="00493F3D"/>
    <w:rsid w:val="00493F7F"/>
    <w:rsid w:val="004978A4"/>
    <w:rsid w:val="004A3588"/>
    <w:rsid w:val="004A7601"/>
    <w:rsid w:val="004B4309"/>
    <w:rsid w:val="004B63C5"/>
    <w:rsid w:val="004C15D4"/>
    <w:rsid w:val="004C1D2A"/>
    <w:rsid w:val="004C231E"/>
    <w:rsid w:val="004C311E"/>
    <w:rsid w:val="004C3F90"/>
    <w:rsid w:val="004C478A"/>
    <w:rsid w:val="004C5ADA"/>
    <w:rsid w:val="004C78C7"/>
    <w:rsid w:val="004D3CDF"/>
    <w:rsid w:val="004E038E"/>
    <w:rsid w:val="004E1478"/>
    <w:rsid w:val="004E3AB3"/>
    <w:rsid w:val="004E4917"/>
    <w:rsid w:val="004E6B0C"/>
    <w:rsid w:val="004F1858"/>
    <w:rsid w:val="004F3DBB"/>
    <w:rsid w:val="004F5CA4"/>
    <w:rsid w:val="004F6E25"/>
    <w:rsid w:val="00500328"/>
    <w:rsid w:val="00500950"/>
    <w:rsid w:val="005064A5"/>
    <w:rsid w:val="0050661E"/>
    <w:rsid w:val="00506D76"/>
    <w:rsid w:val="00513BB1"/>
    <w:rsid w:val="00515E24"/>
    <w:rsid w:val="00517FCA"/>
    <w:rsid w:val="00521B06"/>
    <w:rsid w:val="005229A7"/>
    <w:rsid w:val="0052423C"/>
    <w:rsid w:val="0052674B"/>
    <w:rsid w:val="005304BA"/>
    <w:rsid w:val="005351F6"/>
    <w:rsid w:val="00536A4E"/>
    <w:rsid w:val="00537988"/>
    <w:rsid w:val="00540FE4"/>
    <w:rsid w:val="00541928"/>
    <w:rsid w:val="00545E38"/>
    <w:rsid w:val="0055021D"/>
    <w:rsid w:val="0055388F"/>
    <w:rsid w:val="005547AF"/>
    <w:rsid w:val="005548B4"/>
    <w:rsid w:val="00554A81"/>
    <w:rsid w:val="00554EAA"/>
    <w:rsid w:val="00556476"/>
    <w:rsid w:val="005665A0"/>
    <w:rsid w:val="00567F15"/>
    <w:rsid w:val="00571F34"/>
    <w:rsid w:val="00576ACB"/>
    <w:rsid w:val="0057733E"/>
    <w:rsid w:val="005852FD"/>
    <w:rsid w:val="005854C1"/>
    <w:rsid w:val="00597E59"/>
    <w:rsid w:val="005A0610"/>
    <w:rsid w:val="005A19FC"/>
    <w:rsid w:val="005A769B"/>
    <w:rsid w:val="005A7C4A"/>
    <w:rsid w:val="005B01C5"/>
    <w:rsid w:val="005B06D8"/>
    <w:rsid w:val="005B1983"/>
    <w:rsid w:val="005C1812"/>
    <w:rsid w:val="005C319B"/>
    <w:rsid w:val="005C51F0"/>
    <w:rsid w:val="005C7754"/>
    <w:rsid w:val="005D1C2E"/>
    <w:rsid w:val="005D2484"/>
    <w:rsid w:val="005D4790"/>
    <w:rsid w:val="005D6D95"/>
    <w:rsid w:val="005D7C69"/>
    <w:rsid w:val="005E0C36"/>
    <w:rsid w:val="005E265C"/>
    <w:rsid w:val="005E4C3A"/>
    <w:rsid w:val="005F05A0"/>
    <w:rsid w:val="005F0BE8"/>
    <w:rsid w:val="005F2F17"/>
    <w:rsid w:val="005F5C3C"/>
    <w:rsid w:val="005F616A"/>
    <w:rsid w:val="005F7CCE"/>
    <w:rsid w:val="006004A1"/>
    <w:rsid w:val="00600F2A"/>
    <w:rsid w:val="006021FC"/>
    <w:rsid w:val="00604B13"/>
    <w:rsid w:val="00605DFF"/>
    <w:rsid w:val="00605ECC"/>
    <w:rsid w:val="00606F90"/>
    <w:rsid w:val="006073C8"/>
    <w:rsid w:val="00611F03"/>
    <w:rsid w:val="00611F57"/>
    <w:rsid w:val="00613537"/>
    <w:rsid w:val="00614EE8"/>
    <w:rsid w:val="006204C5"/>
    <w:rsid w:val="006227C4"/>
    <w:rsid w:val="00623DB4"/>
    <w:rsid w:val="0062404B"/>
    <w:rsid w:val="00626698"/>
    <w:rsid w:val="006267C8"/>
    <w:rsid w:val="00631621"/>
    <w:rsid w:val="006323C8"/>
    <w:rsid w:val="00632F96"/>
    <w:rsid w:val="00633192"/>
    <w:rsid w:val="00634050"/>
    <w:rsid w:val="00636EE3"/>
    <w:rsid w:val="0064530A"/>
    <w:rsid w:val="00646BEB"/>
    <w:rsid w:val="006537CF"/>
    <w:rsid w:val="0065386F"/>
    <w:rsid w:val="00653E23"/>
    <w:rsid w:val="006558AB"/>
    <w:rsid w:val="00657ACA"/>
    <w:rsid w:val="0066672E"/>
    <w:rsid w:val="006701FB"/>
    <w:rsid w:val="00670A2E"/>
    <w:rsid w:val="00671654"/>
    <w:rsid w:val="0067233D"/>
    <w:rsid w:val="00676939"/>
    <w:rsid w:val="0069013E"/>
    <w:rsid w:val="0069437E"/>
    <w:rsid w:val="00694E05"/>
    <w:rsid w:val="0069526E"/>
    <w:rsid w:val="006A0342"/>
    <w:rsid w:val="006A3A9E"/>
    <w:rsid w:val="006A4C64"/>
    <w:rsid w:val="006A7AF2"/>
    <w:rsid w:val="006B0868"/>
    <w:rsid w:val="006B31C0"/>
    <w:rsid w:val="006B4072"/>
    <w:rsid w:val="006C0EF0"/>
    <w:rsid w:val="006C35E6"/>
    <w:rsid w:val="006C4858"/>
    <w:rsid w:val="006C5346"/>
    <w:rsid w:val="006C66C7"/>
    <w:rsid w:val="006D73DB"/>
    <w:rsid w:val="006E0BDC"/>
    <w:rsid w:val="006F3EE8"/>
    <w:rsid w:val="006F509A"/>
    <w:rsid w:val="006F5188"/>
    <w:rsid w:val="006F57D9"/>
    <w:rsid w:val="006F7DCE"/>
    <w:rsid w:val="0070136E"/>
    <w:rsid w:val="00710F7D"/>
    <w:rsid w:val="00717161"/>
    <w:rsid w:val="0072053C"/>
    <w:rsid w:val="00721819"/>
    <w:rsid w:val="00723230"/>
    <w:rsid w:val="00730EFF"/>
    <w:rsid w:val="007423EE"/>
    <w:rsid w:val="00742F9B"/>
    <w:rsid w:val="00745AF4"/>
    <w:rsid w:val="00745FC9"/>
    <w:rsid w:val="007467F7"/>
    <w:rsid w:val="00752319"/>
    <w:rsid w:val="007531D7"/>
    <w:rsid w:val="007542B2"/>
    <w:rsid w:val="0075489B"/>
    <w:rsid w:val="00761DC3"/>
    <w:rsid w:val="00763BF0"/>
    <w:rsid w:val="00765241"/>
    <w:rsid w:val="00772D90"/>
    <w:rsid w:val="00772EF5"/>
    <w:rsid w:val="00774FD0"/>
    <w:rsid w:val="007752F1"/>
    <w:rsid w:val="0078540F"/>
    <w:rsid w:val="00786D38"/>
    <w:rsid w:val="00786E9B"/>
    <w:rsid w:val="00790881"/>
    <w:rsid w:val="00791085"/>
    <w:rsid w:val="0079241C"/>
    <w:rsid w:val="00794820"/>
    <w:rsid w:val="007960FC"/>
    <w:rsid w:val="007961C5"/>
    <w:rsid w:val="00796CFD"/>
    <w:rsid w:val="007A0995"/>
    <w:rsid w:val="007A0F21"/>
    <w:rsid w:val="007A1F09"/>
    <w:rsid w:val="007B28D4"/>
    <w:rsid w:val="007B585C"/>
    <w:rsid w:val="007C0CEB"/>
    <w:rsid w:val="007C2ADC"/>
    <w:rsid w:val="007C34C5"/>
    <w:rsid w:val="007C6599"/>
    <w:rsid w:val="007D2BFA"/>
    <w:rsid w:val="007D3DFF"/>
    <w:rsid w:val="007D55EF"/>
    <w:rsid w:val="007D71E5"/>
    <w:rsid w:val="007E424A"/>
    <w:rsid w:val="007E5820"/>
    <w:rsid w:val="007E5A17"/>
    <w:rsid w:val="007F2CCE"/>
    <w:rsid w:val="007F44F3"/>
    <w:rsid w:val="007F5C0C"/>
    <w:rsid w:val="007F67EC"/>
    <w:rsid w:val="008003DB"/>
    <w:rsid w:val="00810E20"/>
    <w:rsid w:val="0081556C"/>
    <w:rsid w:val="00822559"/>
    <w:rsid w:val="0082354E"/>
    <w:rsid w:val="0082504E"/>
    <w:rsid w:val="00825C35"/>
    <w:rsid w:val="00830F92"/>
    <w:rsid w:val="0083247C"/>
    <w:rsid w:val="008343D2"/>
    <w:rsid w:val="00841387"/>
    <w:rsid w:val="00843A57"/>
    <w:rsid w:val="008456B5"/>
    <w:rsid w:val="00845725"/>
    <w:rsid w:val="008569D0"/>
    <w:rsid w:val="0086056C"/>
    <w:rsid w:val="0086439E"/>
    <w:rsid w:val="00865511"/>
    <w:rsid w:val="0086673B"/>
    <w:rsid w:val="00870857"/>
    <w:rsid w:val="008751E2"/>
    <w:rsid w:val="00875E4B"/>
    <w:rsid w:val="00884F09"/>
    <w:rsid w:val="00891E87"/>
    <w:rsid w:val="00892B11"/>
    <w:rsid w:val="00893035"/>
    <w:rsid w:val="0089418A"/>
    <w:rsid w:val="00894400"/>
    <w:rsid w:val="0089501F"/>
    <w:rsid w:val="008963A3"/>
    <w:rsid w:val="008B105D"/>
    <w:rsid w:val="008B4C46"/>
    <w:rsid w:val="008C0F71"/>
    <w:rsid w:val="008C360F"/>
    <w:rsid w:val="008C573C"/>
    <w:rsid w:val="008C6991"/>
    <w:rsid w:val="008D187A"/>
    <w:rsid w:val="008D56C6"/>
    <w:rsid w:val="008E03F9"/>
    <w:rsid w:val="008E16CA"/>
    <w:rsid w:val="008E2BA9"/>
    <w:rsid w:val="008E5CA4"/>
    <w:rsid w:val="008E5E67"/>
    <w:rsid w:val="008E6DD6"/>
    <w:rsid w:val="008E74FC"/>
    <w:rsid w:val="008F0134"/>
    <w:rsid w:val="008F30D9"/>
    <w:rsid w:val="008F7662"/>
    <w:rsid w:val="00902318"/>
    <w:rsid w:val="00907730"/>
    <w:rsid w:val="00911CB9"/>
    <w:rsid w:val="009141D7"/>
    <w:rsid w:val="00915890"/>
    <w:rsid w:val="00920A8F"/>
    <w:rsid w:val="00925F8A"/>
    <w:rsid w:val="00940DB6"/>
    <w:rsid w:val="00940F77"/>
    <w:rsid w:val="009443D4"/>
    <w:rsid w:val="0094467D"/>
    <w:rsid w:val="00944CBC"/>
    <w:rsid w:val="009470C2"/>
    <w:rsid w:val="00947BB9"/>
    <w:rsid w:val="0095065C"/>
    <w:rsid w:val="009534F2"/>
    <w:rsid w:val="00955D97"/>
    <w:rsid w:val="0096069F"/>
    <w:rsid w:val="00966556"/>
    <w:rsid w:val="00966FC1"/>
    <w:rsid w:val="00971D79"/>
    <w:rsid w:val="00971DDF"/>
    <w:rsid w:val="00972E24"/>
    <w:rsid w:val="00975DF5"/>
    <w:rsid w:val="00976D59"/>
    <w:rsid w:val="009818E2"/>
    <w:rsid w:val="00981D0E"/>
    <w:rsid w:val="00982397"/>
    <w:rsid w:val="00982FFC"/>
    <w:rsid w:val="00985E9B"/>
    <w:rsid w:val="00987FCD"/>
    <w:rsid w:val="0099076D"/>
    <w:rsid w:val="00990E7E"/>
    <w:rsid w:val="00992E9E"/>
    <w:rsid w:val="0099333C"/>
    <w:rsid w:val="009934C5"/>
    <w:rsid w:val="009A14F7"/>
    <w:rsid w:val="009B48B1"/>
    <w:rsid w:val="009B5A34"/>
    <w:rsid w:val="009B6551"/>
    <w:rsid w:val="009B7741"/>
    <w:rsid w:val="009C25C8"/>
    <w:rsid w:val="009C32EC"/>
    <w:rsid w:val="009C3D51"/>
    <w:rsid w:val="009C7473"/>
    <w:rsid w:val="009C76C9"/>
    <w:rsid w:val="009D03D7"/>
    <w:rsid w:val="009D1626"/>
    <w:rsid w:val="009D4446"/>
    <w:rsid w:val="009D5F6A"/>
    <w:rsid w:val="009E5575"/>
    <w:rsid w:val="009E5E85"/>
    <w:rsid w:val="009F2A66"/>
    <w:rsid w:val="009F3E75"/>
    <w:rsid w:val="00A055E8"/>
    <w:rsid w:val="00A06D66"/>
    <w:rsid w:val="00A1054E"/>
    <w:rsid w:val="00A11501"/>
    <w:rsid w:val="00A16536"/>
    <w:rsid w:val="00A316B6"/>
    <w:rsid w:val="00A33D0E"/>
    <w:rsid w:val="00A35F7C"/>
    <w:rsid w:val="00A41D04"/>
    <w:rsid w:val="00A50FAE"/>
    <w:rsid w:val="00A56247"/>
    <w:rsid w:val="00A57AC8"/>
    <w:rsid w:val="00A57B98"/>
    <w:rsid w:val="00A609EF"/>
    <w:rsid w:val="00A6110A"/>
    <w:rsid w:val="00A63767"/>
    <w:rsid w:val="00A713A4"/>
    <w:rsid w:val="00A71BC2"/>
    <w:rsid w:val="00A74DED"/>
    <w:rsid w:val="00A776FC"/>
    <w:rsid w:val="00A77829"/>
    <w:rsid w:val="00A8138F"/>
    <w:rsid w:val="00A875F9"/>
    <w:rsid w:val="00A87786"/>
    <w:rsid w:val="00A91497"/>
    <w:rsid w:val="00AA50E2"/>
    <w:rsid w:val="00AA688B"/>
    <w:rsid w:val="00AB178D"/>
    <w:rsid w:val="00AB28F6"/>
    <w:rsid w:val="00AB38DB"/>
    <w:rsid w:val="00AB5EB7"/>
    <w:rsid w:val="00AB7AF5"/>
    <w:rsid w:val="00AC2404"/>
    <w:rsid w:val="00AC4C6E"/>
    <w:rsid w:val="00AC5ACE"/>
    <w:rsid w:val="00AD2440"/>
    <w:rsid w:val="00AD3758"/>
    <w:rsid w:val="00AD42E0"/>
    <w:rsid w:val="00AD480F"/>
    <w:rsid w:val="00AD7F84"/>
    <w:rsid w:val="00AE0D81"/>
    <w:rsid w:val="00AE1F0B"/>
    <w:rsid w:val="00AE3047"/>
    <w:rsid w:val="00AE4784"/>
    <w:rsid w:val="00AE6F39"/>
    <w:rsid w:val="00AF0E30"/>
    <w:rsid w:val="00AF1266"/>
    <w:rsid w:val="00AF3D08"/>
    <w:rsid w:val="00B01CF7"/>
    <w:rsid w:val="00B02A4C"/>
    <w:rsid w:val="00B0607C"/>
    <w:rsid w:val="00B12596"/>
    <w:rsid w:val="00B1375B"/>
    <w:rsid w:val="00B15792"/>
    <w:rsid w:val="00B17A72"/>
    <w:rsid w:val="00B17CD8"/>
    <w:rsid w:val="00B17FCD"/>
    <w:rsid w:val="00B20E1D"/>
    <w:rsid w:val="00B21A6E"/>
    <w:rsid w:val="00B2234A"/>
    <w:rsid w:val="00B255A4"/>
    <w:rsid w:val="00B25DF2"/>
    <w:rsid w:val="00B27022"/>
    <w:rsid w:val="00B31048"/>
    <w:rsid w:val="00B32D3E"/>
    <w:rsid w:val="00B425F8"/>
    <w:rsid w:val="00B52B98"/>
    <w:rsid w:val="00B63044"/>
    <w:rsid w:val="00B658ED"/>
    <w:rsid w:val="00B670CC"/>
    <w:rsid w:val="00B679C9"/>
    <w:rsid w:val="00B72ACD"/>
    <w:rsid w:val="00B753AD"/>
    <w:rsid w:val="00B80C12"/>
    <w:rsid w:val="00B82E5D"/>
    <w:rsid w:val="00B83612"/>
    <w:rsid w:val="00B841A9"/>
    <w:rsid w:val="00B84B5A"/>
    <w:rsid w:val="00B87A8C"/>
    <w:rsid w:val="00B9050C"/>
    <w:rsid w:val="00B9537F"/>
    <w:rsid w:val="00B96B7D"/>
    <w:rsid w:val="00BA0572"/>
    <w:rsid w:val="00BA2C90"/>
    <w:rsid w:val="00BA3A3D"/>
    <w:rsid w:val="00BA49C2"/>
    <w:rsid w:val="00BA74AE"/>
    <w:rsid w:val="00BB2668"/>
    <w:rsid w:val="00BB3391"/>
    <w:rsid w:val="00BB55B5"/>
    <w:rsid w:val="00BC0D09"/>
    <w:rsid w:val="00BC1CFF"/>
    <w:rsid w:val="00BD0E2E"/>
    <w:rsid w:val="00BD74C8"/>
    <w:rsid w:val="00BE03F2"/>
    <w:rsid w:val="00BE0D50"/>
    <w:rsid w:val="00BE5C26"/>
    <w:rsid w:val="00BE7B8C"/>
    <w:rsid w:val="00BF56E8"/>
    <w:rsid w:val="00C00561"/>
    <w:rsid w:val="00C021FB"/>
    <w:rsid w:val="00C022A7"/>
    <w:rsid w:val="00C02D6A"/>
    <w:rsid w:val="00C060E2"/>
    <w:rsid w:val="00C06BE7"/>
    <w:rsid w:val="00C07490"/>
    <w:rsid w:val="00C1111D"/>
    <w:rsid w:val="00C131AC"/>
    <w:rsid w:val="00C17256"/>
    <w:rsid w:val="00C20663"/>
    <w:rsid w:val="00C21D22"/>
    <w:rsid w:val="00C23ED9"/>
    <w:rsid w:val="00C27A58"/>
    <w:rsid w:val="00C27B2A"/>
    <w:rsid w:val="00C27BCF"/>
    <w:rsid w:val="00C32C68"/>
    <w:rsid w:val="00C4042F"/>
    <w:rsid w:val="00C42BED"/>
    <w:rsid w:val="00C43639"/>
    <w:rsid w:val="00C43944"/>
    <w:rsid w:val="00C45623"/>
    <w:rsid w:val="00C505D8"/>
    <w:rsid w:val="00C52501"/>
    <w:rsid w:val="00C54DB5"/>
    <w:rsid w:val="00C6403C"/>
    <w:rsid w:val="00C652F7"/>
    <w:rsid w:val="00C6638B"/>
    <w:rsid w:val="00C703FA"/>
    <w:rsid w:val="00C73A54"/>
    <w:rsid w:val="00C837BC"/>
    <w:rsid w:val="00C843B9"/>
    <w:rsid w:val="00C84C2E"/>
    <w:rsid w:val="00C84FB6"/>
    <w:rsid w:val="00C86713"/>
    <w:rsid w:val="00C9080D"/>
    <w:rsid w:val="00C912A9"/>
    <w:rsid w:val="00C97D97"/>
    <w:rsid w:val="00CA74AE"/>
    <w:rsid w:val="00CB0B5E"/>
    <w:rsid w:val="00CB1C4A"/>
    <w:rsid w:val="00CB3641"/>
    <w:rsid w:val="00CB5AE6"/>
    <w:rsid w:val="00CB753F"/>
    <w:rsid w:val="00CB7AFC"/>
    <w:rsid w:val="00CC01F8"/>
    <w:rsid w:val="00CC0944"/>
    <w:rsid w:val="00CC10DA"/>
    <w:rsid w:val="00CC1CF3"/>
    <w:rsid w:val="00CC1FFC"/>
    <w:rsid w:val="00CC28DB"/>
    <w:rsid w:val="00CC3D5A"/>
    <w:rsid w:val="00CC4820"/>
    <w:rsid w:val="00CC5931"/>
    <w:rsid w:val="00CC6EC8"/>
    <w:rsid w:val="00CD415C"/>
    <w:rsid w:val="00CD67FE"/>
    <w:rsid w:val="00CE1E64"/>
    <w:rsid w:val="00CE4CAE"/>
    <w:rsid w:val="00CF0203"/>
    <w:rsid w:val="00CF2B82"/>
    <w:rsid w:val="00CF6FCA"/>
    <w:rsid w:val="00D005BE"/>
    <w:rsid w:val="00D01E37"/>
    <w:rsid w:val="00D02E10"/>
    <w:rsid w:val="00D02F4E"/>
    <w:rsid w:val="00D054DF"/>
    <w:rsid w:val="00D068B4"/>
    <w:rsid w:val="00D1128A"/>
    <w:rsid w:val="00D22648"/>
    <w:rsid w:val="00D270A3"/>
    <w:rsid w:val="00D32B8C"/>
    <w:rsid w:val="00D33D3D"/>
    <w:rsid w:val="00D34D32"/>
    <w:rsid w:val="00D4342E"/>
    <w:rsid w:val="00D44563"/>
    <w:rsid w:val="00D514D1"/>
    <w:rsid w:val="00D52338"/>
    <w:rsid w:val="00D52BF6"/>
    <w:rsid w:val="00D55262"/>
    <w:rsid w:val="00D56568"/>
    <w:rsid w:val="00D56C7A"/>
    <w:rsid w:val="00D6649A"/>
    <w:rsid w:val="00D67EDF"/>
    <w:rsid w:val="00D735EA"/>
    <w:rsid w:val="00D77728"/>
    <w:rsid w:val="00D83159"/>
    <w:rsid w:val="00D86709"/>
    <w:rsid w:val="00D96A75"/>
    <w:rsid w:val="00DB4187"/>
    <w:rsid w:val="00DB695B"/>
    <w:rsid w:val="00DC0A5F"/>
    <w:rsid w:val="00DC2227"/>
    <w:rsid w:val="00DD0BC2"/>
    <w:rsid w:val="00DD37B0"/>
    <w:rsid w:val="00DD6016"/>
    <w:rsid w:val="00DE0E8E"/>
    <w:rsid w:val="00DE2F1A"/>
    <w:rsid w:val="00DF1F84"/>
    <w:rsid w:val="00DF4FBF"/>
    <w:rsid w:val="00DF6C0F"/>
    <w:rsid w:val="00DF7F55"/>
    <w:rsid w:val="00E0256B"/>
    <w:rsid w:val="00E03081"/>
    <w:rsid w:val="00E079A6"/>
    <w:rsid w:val="00E11A1E"/>
    <w:rsid w:val="00E122E8"/>
    <w:rsid w:val="00E1578B"/>
    <w:rsid w:val="00E1608D"/>
    <w:rsid w:val="00E17F50"/>
    <w:rsid w:val="00E25478"/>
    <w:rsid w:val="00E260B9"/>
    <w:rsid w:val="00E36B46"/>
    <w:rsid w:val="00E3709A"/>
    <w:rsid w:val="00E37F83"/>
    <w:rsid w:val="00E43C61"/>
    <w:rsid w:val="00E460FA"/>
    <w:rsid w:val="00E4728D"/>
    <w:rsid w:val="00E54058"/>
    <w:rsid w:val="00E54EEF"/>
    <w:rsid w:val="00E57835"/>
    <w:rsid w:val="00E60589"/>
    <w:rsid w:val="00E61C48"/>
    <w:rsid w:val="00E625F2"/>
    <w:rsid w:val="00E62EAD"/>
    <w:rsid w:val="00E651F4"/>
    <w:rsid w:val="00E719EB"/>
    <w:rsid w:val="00E71B2B"/>
    <w:rsid w:val="00E7230B"/>
    <w:rsid w:val="00E774DB"/>
    <w:rsid w:val="00E77D00"/>
    <w:rsid w:val="00E8178C"/>
    <w:rsid w:val="00E82367"/>
    <w:rsid w:val="00E87081"/>
    <w:rsid w:val="00E87ABA"/>
    <w:rsid w:val="00EA260D"/>
    <w:rsid w:val="00EA687A"/>
    <w:rsid w:val="00EA6D40"/>
    <w:rsid w:val="00EA6E97"/>
    <w:rsid w:val="00EB37FD"/>
    <w:rsid w:val="00EB6736"/>
    <w:rsid w:val="00EB7CC7"/>
    <w:rsid w:val="00EC0B76"/>
    <w:rsid w:val="00EC21DD"/>
    <w:rsid w:val="00EC4520"/>
    <w:rsid w:val="00EC48FA"/>
    <w:rsid w:val="00EC6B76"/>
    <w:rsid w:val="00ED49DC"/>
    <w:rsid w:val="00ED7733"/>
    <w:rsid w:val="00EE0D44"/>
    <w:rsid w:val="00EE2392"/>
    <w:rsid w:val="00EE461A"/>
    <w:rsid w:val="00EF20D7"/>
    <w:rsid w:val="00EF4BCE"/>
    <w:rsid w:val="00EF7BBB"/>
    <w:rsid w:val="00F10781"/>
    <w:rsid w:val="00F15806"/>
    <w:rsid w:val="00F15F3A"/>
    <w:rsid w:val="00F16595"/>
    <w:rsid w:val="00F17ADD"/>
    <w:rsid w:val="00F209B6"/>
    <w:rsid w:val="00F23134"/>
    <w:rsid w:val="00F25327"/>
    <w:rsid w:val="00F25D89"/>
    <w:rsid w:val="00F25E75"/>
    <w:rsid w:val="00F314A7"/>
    <w:rsid w:val="00F3253D"/>
    <w:rsid w:val="00F40F49"/>
    <w:rsid w:val="00F41E8C"/>
    <w:rsid w:val="00F42BFB"/>
    <w:rsid w:val="00F439DD"/>
    <w:rsid w:val="00F44B48"/>
    <w:rsid w:val="00F45431"/>
    <w:rsid w:val="00F548BE"/>
    <w:rsid w:val="00F55B35"/>
    <w:rsid w:val="00F578E8"/>
    <w:rsid w:val="00F621F5"/>
    <w:rsid w:val="00F6647D"/>
    <w:rsid w:val="00F700B9"/>
    <w:rsid w:val="00F75E5B"/>
    <w:rsid w:val="00F81BB9"/>
    <w:rsid w:val="00F827C3"/>
    <w:rsid w:val="00F82BB8"/>
    <w:rsid w:val="00F833C5"/>
    <w:rsid w:val="00F84F6B"/>
    <w:rsid w:val="00F907F6"/>
    <w:rsid w:val="00F95725"/>
    <w:rsid w:val="00FA249B"/>
    <w:rsid w:val="00FA4EA9"/>
    <w:rsid w:val="00FA5D42"/>
    <w:rsid w:val="00FB2904"/>
    <w:rsid w:val="00FB3F5E"/>
    <w:rsid w:val="00FB4A48"/>
    <w:rsid w:val="00FB4E83"/>
    <w:rsid w:val="00FB7865"/>
    <w:rsid w:val="00FC3404"/>
    <w:rsid w:val="00FC3AEB"/>
    <w:rsid w:val="00FC5C1D"/>
    <w:rsid w:val="00FD01E4"/>
    <w:rsid w:val="00FD0748"/>
    <w:rsid w:val="00FD252B"/>
    <w:rsid w:val="00FD5A8E"/>
    <w:rsid w:val="00FE197E"/>
    <w:rsid w:val="00FE5E41"/>
    <w:rsid w:val="00FE736B"/>
    <w:rsid w:val="00FF1994"/>
    <w:rsid w:val="00FF4ADC"/>
    <w:rsid w:val="0623670E"/>
    <w:rsid w:val="0EB217B4"/>
    <w:rsid w:val="0EFF2443"/>
    <w:rsid w:val="1213596A"/>
    <w:rsid w:val="23133C65"/>
    <w:rsid w:val="27452129"/>
    <w:rsid w:val="297345ED"/>
    <w:rsid w:val="2F081A5A"/>
    <w:rsid w:val="3CE8413F"/>
    <w:rsid w:val="3F562C72"/>
    <w:rsid w:val="42483660"/>
    <w:rsid w:val="48B45DE4"/>
    <w:rsid w:val="5147123B"/>
    <w:rsid w:val="5605412D"/>
    <w:rsid w:val="59C51D3F"/>
    <w:rsid w:val="5B0B3586"/>
    <w:rsid w:val="5E0E77ED"/>
    <w:rsid w:val="692A56EE"/>
    <w:rsid w:val="6C01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92">
      <o:colormru v:ext="edit" colors="#f30,red"/>
    </o:shapedefaults>
    <o:shapelayout v:ext="edit">
      <o:idmap v:ext="edit" data="2"/>
    </o:shapelayout>
  </w:shapeDefaults>
  <w:decimalSymbol w:val=","/>
  <w:listSeparator w:val=";"/>
  <w14:docId w14:val="391AC6AD"/>
  <w15:chartTrackingRefBased/>
  <w15:docId w15:val="{23465FC2-98FB-4C72-8F04-E0861D95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left" w:pos="6237"/>
      </w:tabs>
      <w:suppressAutoHyphens/>
      <w:jc w:val="center"/>
      <w:outlineLvl w:val="0"/>
    </w:pPr>
    <w:rPr>
      <w:rFonts w:ascii="Arial" w:hAnsi="Arial"/>
      <w:b/>
      <w:sz w:val="22"/>
      <w:lang w:val="cs-CZ"/>
    </w:rPr>
  </w:style>
  <w:style w:type="paragraph" w:styleId="Ttulo4">
    <w:name w:val="heading 4"/>
    <w:basedOn w:val="Normal"/>
    <w:next w:val="Normal"/>
    <w:link w:val="Ttulo4Char"/>
    <w:qFormat/>
    <w:pPr>
      <w:keepNext/>
      <w:spacing w:before="240" w:after="60"/>
      <w:outlineLvl w:val="3"/>
    </w:pPr>
    <w:rPr>
      <w:b/>
      <w:bCs/>
      <w:sz w:val="28"/>
      <w:szCs w:val="28"/>
      <w:lang w:val="en-GB" w:eastAsia="en-GB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Arial" w:hAnsi="Arial" w:cs="Times New Roman"/>
      <w:b/>
      <w:sz w:val="20"/>
      <w:szCs w:val="20"/>
      <w:lang w:val="cs-CZ" w:eastAsia="pt-BR"/>
    </w:rPr>
  </w:style>
  <w:style w:type="character" w:customStyle="1" w:styleId="Ttulo4Char">
    <w:name w:val="Título 4 Char"/>
    <w:link w:val="Ttulo4"/>
    <w:rPr>
      <w:rFonts w:ascii="Times New Roman" w:hAnsi="Times New Roman"/>
      <w:b/>
      <w:bCs/>
      <w:sz w:val="28"/>
      <w:szCs w:val="28"/>
      <w:lang w:val="en-GB" w:eastAsia="en-GB"/>
    </w:rPr>
  </w:style>
  <w:style w:type="character" w:styleId="Nmerodepgina">
    <w:name w:val="page number"/>
    <w:uiPriority w:val="99"/>
    <w:rPr>
      <w:rFonts w:cs="Times New Roman"/>
    </w:rPr>
  </w:style>
  <w:style w:type="paragraph" w:styleId="Recuodecorpodetexto2">
    <w:name w:val="Body Text Indent 2"/>
    <w:basedOn w:val="Normal"/>
    <w:pPr>
      <w:spacing w:after="120" w:line="480" w:lineRule="auto"/>
      <w:ind w:left="283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locked/>
    <w:rPr>
      <w:rFonts w:ascii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Pr>
      <w:rFonts w:ascii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ascii="Tahoma" w:hAnsi="Tahoma" w:cs="Tahoma"/>
      <w:sz w:val="16"/>
      <w:szCs w:val="16"/>
      <w:lang w:eastAsia="pt-BR"/>
    </w:rPr>
  </w:style>
  <w:style w:type="paragraph" w:customStyle="1" w:styleId="CVRDNORMAL">
    <w:name w:val="CVRD_ NORMAL"/>
    <w:basedOn w:val="Normal"/>
    <w:pPr>
      <w:tabs>
        <w:tab w:val="right" w:pos="9922"/>
      </w:tabs>
      <w:ind w:firstLine="30"/>
      <w:jc w:val="both"/>
    </w:pPr>
    <w:rPr>
      <w:rFonts w:ascii="Arial" w:hAnsi="Arial"/>
      <w:color w:val="000000"/>
      <w:sz w:val="24"/>
      <w:szCs w:val="24"/>
    </w:rPr>
  </w:style>
  <w:style w:type="character" w:styleId="Refdecomentrio">
    <w:name w:val="annotation reference"/>
    <w:uiPriority w:val="99"/>
    <w:semiHidden/>
    <w:unhideWhenUsed/>
    <w:rsid w:val="00CC094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C0944"/>
  </w:style>
  <w:style w:type="character" w:customStyle="1" w:styleId="TextodecomentrioChar">
    <w:name w:val="Texto de comentário Char"/>
    <w:link w:val="Textodecomentrio"/>
    <w:uiPriority w:val="99"/>
    <w:semiHidden/>
    <w:rsid w:val="00CC0944"/>
    <w:rPr>
      <w:rFonts w:ascii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C0944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CC0944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3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aulo.cremonesi\Meus%20documentos\CORRE&#199;&#213;ES%20IMPRESSO\PE-E-607%20-%20Relat&#243;rio%20de%20N&#227;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5873E-8C3A-4ADD-956C-C25449333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PE-E-607%20-%20Relatório%20de%20Nã</Template>
  <TotalTime>0</TotalTime>
  <Pages>1</Pages>
  <Words>687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Progen - Proj.Gerenc.Eng Ltda.</Company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cp:lastModifiedBy>Ricardo sousa</cp:lastModifiedBy>
  <cp:revision>4</cp:revision>
  <cp:lastPrinted>2023-03-31T17:13:00Z</cp:lastPrinted>
  <dcterms:created xsi:type="dcterms:W3CDTF">2023-06-02T16:48:00Z</dcterms:created>
  <dcterms:modified xsi:type="dcterms:W3CDTF">2023-06-02T16:49:00Z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0x01010012D8D6D19195D14E83058984B1141752</vt:lpwstr>
  </property>
  <property fmtid="{D5CDD505-2E9C-101B-9397-08002B2CF9AE}" pid="3" name="ContentType">
    <vt:lpwstr>Documento</vt:lpwstr>
  </property>
  <property fmtid="{D5CDD505-2E9C-101B-9397-08002B2CF9AE}" pid="4" name="Descrição">
    <vt:lpwstr/>
  </property>
  <property fmtid="{D5CDD505-2E9C-101B-9397-08002B2CF9AE}" pid="5" name="KSOProductBuildVer">
    <vt:lpwstr>1046-11.2.0.10132</vt:lpwstr>
  </property>
  <property fmtid="{D5CDD505-2E9C-101B-9397-08002B2CF9AE}" pid="6" name="MSIP_Label_d3d538fd-7cd2-4b8b-bd42-f6ee8cc1e568_Enabled">
    <vt:lpwstr>true</vt:lpwstr>
  </property>
  <property fmtid="{D5CDD505-2E9C-101B-9397-08002B2CF9AE}" pid="7" name="MSIP_Label_d3d538fd-7cd2-4b8b-bd42-f6ee8cc1e568_SetDate">
    <vt:lpwstr>2022-03-10T13:18:39Z</vt:lpwstr>
  </property>
  <property fmtid="{D5CDD505-2E9C-101B-9397-08002B2CF9AE}" pid="8" name="MSIP_Label_d3d538fd-7cd2-4b8b-bd42-f6ee8cc1e568_Method">
    <vt:lpwstr>Standard</vt:lpwstr>
  </property>
  <property fmtid="{D5CDD505-2E9C-101B-9397-08002B2CF9AE}" pid="9" name="MSIP_Label_d3d538fd-7cd2-4b8b-bd42-f6ee8cc1e568_Name">
    <vt:lpwstr>d3d538fd-7cd2-4b8b-bd42-f6ee8cc1e568</vt:lpwstr>
  </property>
  <property fmtid="{D5CDD505-2E9C-101B-9397-08002B2CF9AE}" pid="10" name="MSIP_Label_d3d538fd-7cd2-4b8b-bd42-f6ee8cc1e568_SiteId">
    <vt:lpwstr>255bd3b3-8412-4e31-a3ec-56916c7ae8c0</vt:lpwstr>
  </property>
  <property fmtid="{D5CDD505-2E9C-101B-9397-08002B2CF9AE}" pid="11" name="MSIP_Label_d3d538fd-7cd2-4b8b-bd42-f6ee8cc1e568_ActionId">
    <vt:lpwstr>1725aedc-bd61-498e-919f-85f6ad3f92bb</vt:lpwstr>
  </property>
  <property fmtid="{D5CDD505-2E9C-101B-9397-08002B2CF9AE}" pid="12" name="MSIP_Label_d3d538fd-7cd2-4b8b-bd42-f6ee8cc1e568_ContentBits">
    <vt:lpwstr>0</vt:lpwstr>
  </property>
</Properties>
</file>