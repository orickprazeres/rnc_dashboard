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396FF6A9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EEB2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6FBB6D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567CA0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6BF7C7AF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BB4824E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76F7BC61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902D17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1C2AC8BB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63632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6FDEE7D7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7110C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6D9E5F50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2C94442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744237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B1CDEDD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9ECEE8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0744F41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9115A90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9CC1A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1454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EE7F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1F44F7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06F204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7F749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8CFB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34CFC1" w14:textId="77777777" w:rsidR="00911CB9" w:rsidRPr="00B753AD" w:rsidRDefault="00AA6AAE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CJ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13151F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1E49B1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DAF7E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42445A" w14:textId="77777777" w:rsidR="00911CB9" w:rsidRPr="006B4072" w:rsidRDefault="00DF4D2E" w:rsidP="00F86574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716A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/05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14C824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D4FC6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E47D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8949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8807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44ACB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A1F8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BD12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57216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611096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26FF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334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9841A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CA6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2D35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0B8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422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F0ECE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D9D74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19E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09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48ECA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ACB9D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620C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668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65280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BDBA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8581E2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72B2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000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7B1C0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EE04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05C5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2E6F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048E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DD67BC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2686B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8A486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07E60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10F2F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4AAD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AE9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F38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96E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EE7EC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C4290F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1894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5D4C6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48E7C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F1A2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EA57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3DEC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1A22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A58D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FE0A1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F513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B281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5C9E1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28CB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0508A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2AB9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1495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AE61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DEDD6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D32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820A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28D3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5126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AE8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CA63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57A2E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B105D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CC38F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B96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FC80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D403C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A123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D1A0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BB5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F07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8DEF7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1501CA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646D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B7CE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6EEB5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787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BAA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39A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1831F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141B8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8CB91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6833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7FE6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ADC88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2B2C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0ED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9DD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8610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34486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16016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A570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E1C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FD7EB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41D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229F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4B4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96C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6F35DB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ED122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502BF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4C0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79A7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D288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97F1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0C40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3C3A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09FD59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4658E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30DC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0578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F3F9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894C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212E6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CF1A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CFE9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A4F6F1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895D59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152FC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D7CDA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83A2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DBF1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DA83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EA11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AF5BB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55F00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DED44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302AF8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41CAFB9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6A15F5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5AD90C9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3C55D6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59D93C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93C400C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771C9A7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351D579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5775994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EB43558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26F3BC0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053F2D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F98F862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A7D87E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CD2D33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EFD2D2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1BA4B5E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2EA4E50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10DE2D31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232300B0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39D3352C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6EB1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453B577D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1098326D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76ABADF3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3CC8146A" w14:textId="77777777" w:rsidTr="0089501F">
        <w:trPr>
          <w:trHeight w:val="411"/>
        </w:trPr>
        <w:tc>
          <w:tcPr>
            <w:tcW w:w="6497" w:type="dxa"/>
            <w:gridSpan w:val="2"/>
          </w:tcPr>
          <w:p w14:paraId="333D42BB" w14:textId="77777777" w:rsidR="00911CB9" w:rsidRDefault="00AA6AAE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 w:rsidR="00911CB9"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5035D8B9" w14:textId="77777777" w:rsidR="00911CB9" w:rsidRDefault="00AA6AA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OC VALE</w:t>
            </w:r>
            <w:r w:rsidR="00911CB9">
              <w:rPr>
                <w:rFonts w:ascii="Arial" w:hAnsi="Arial"/>
                <w:sz w:val="18"/>
              </w:rPr>
              <w:t xml:space="preserve"> Nº: </w:t>
            </w:r>
            <w:r w:rsidR="00911CB9"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002050A0" w14:textId="77777777" w:rsidTr="0089501F">
        <w:trPr>
          <w:trHeight w:val="486"/>
        </w:trPr>
        <w:tc>
          <w:tcPr>
            <w:tcW w:w="4976" w:type="dxa"/>
          </w:tcPr>
          <w:p w14:paraId="62C3ECDD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003175">
              <w:rPr>
                <w:rFonts w:ascii="Arial" w:hAnsi="Arial"/>
                <w:sz w:val="18"/>
              </w:rPr>
              <w:t xml:space="preserve"> </w:t>
            </w:r>
            <w:r w:rsidR="00003175" w:rsidRPr="001F4AC3">
              <w:rPr>
                <w:rFonts w:ascii="Arial" w:hAnsi="Arial"/>
                <w:b/>
                <w:color w:val="FF0000"/>
                <w:sz w:val="18"/>
              </w:rPr>
              <w:t>SOLDAGEM</w:t>
            </w:r>
          </w:p>
        </w:tc>
        <w:tc>
          <w:tcPr>
            <w:tcW w:w="1521" w:type="dxa"/>
          </w:tcPr>
          <w:p w14:paraId="1162C9A2" w14:textId="77777777" w:rsidR="00911CB9" w:rsidRDefault="00AA6AA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</w:t>
            </w:r>
            <w:r w:rsidR="00911CB9">
              <w:rPr>
                <w:rFonts w:ascii="Arial" w:hAnsi="Arial"/>
                <w:sz w:val="18"/>
                <w:lang w:val="en-US"/>
              </w:rPr>
              <w:t xml:space="preserve"> OC:</w:t>
            </w:r>
          </w:p>
        </w:tc>
        <w:tc>
          <w:tcPr>
            <w:tcW w:w="3880" w:type="dxa"/>
          </w:tcPr>
          <w:p w14:paraId="15DDFC2F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1F4AC3">
              <w:rPr>
                <w:rFonts w:ascii="Arial" w:hAnsi="Arial"/>
                <w:sz w:val="18"/>
              </w:rPr>
              <w:t>SOLDAGEM NAS NERVURAS DE ESTRUTURA DE BIFURCAÇÃO DO SILO.</w:t>
            </w:r>
            <w:r w:rsidR="00003175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8D56C6" w14:paraId="6D9AD374" w14:textId="77777777" w:rsidTr="0089501F">
        <w:trPr>
          <w:trHeight w:val="486"/>
        </w:trPr>
        <w:tc>
          <w:tcPr>
            <w:tcW w:w="4976" w:type="dxa"/>
          </w:tcPr>
          <w:p w14:paraId="72C1AA6B" w14:textId="77777777" w:rsidR="00CC01F8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  <w:r w:rsidR="00AA6AAE" w:rsidRPr="00AA6AAE">
              <w:rPr>
                <w:rFonts w:ascii="Arial" w:hAnsi="Arial"/>
                <w:b/>
                <w:sz w:val="18"/>
              </w:rPr>
              <w:t>CLODOMIR JUNIOR</w:t>
            </w:r>
          </w:p>
        </w:tc>
        <w:tc>
          <w:tcPr>
            <w:tcW w:w="1521" w:type="dxa"/>
          </w:tcPr>
          <w:p w14:paraId="0AB3AFBB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2A69472A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23DBF2DF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003175" w:rsidRPr="00C80ADD">
              <w:rPr>
                <w:rFonts w:ascii="Arial" w:hAnsi="Arial"/>
                <w:color w:val="FFFFFF"/>
              </w:rPr>
              <w:t>X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) </w:t>
            </w:r>
          </w:p>
          <w:p w14:paraId="48011BF8" w14:textId="77777777" w:rsidR="008D56C6" w:rsidRPr="00E1578B" w:rsidRDefault="00E1578B" w:rsidP="0000317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003175">
              <w:rPr>
                <w:rFonts w:ascii="Arial" w:hAnsi="Arial"/>
              </w:rPr>
              <w:t>X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15142390" w14:textId="77777777" w:rsidTr="0089501F">
        <w:trPr>
          <w:trHeight w:val="486"/>
        </w:trPr>
        <w:tc>
          <w:tcPr>
            <w:tcW w:w="10377" w:type="dxa"/>
            <w:gridSpan w:val="3"/>
          </w:tcPr>
          <w:p w14:paraId="67AF0B97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-over para operação) – deverão ser sanadas até o final do teste com carga.</w:t>
            </w:r>
          </w:p>
          <w:p w14:paraId="415C82D6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330F3961" w14:textId="77777777" w:rsidTr="0089501F">
        <w:trPr>
          <w:trHeight w:val="486"/>
        </w:trPr>
        <w:tc>
          <w:tcPr>
            <w:tcW w:w="10377" w:type="dxa"/>
            <w:gridSpan w:val="3"/>
          </w:tcPr>
          <w:p w14:paraId="40A4FA4B" w14:textId="77777777" w:rsidR="00E1578B" w:rsidRDefault="00003175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b/>
                <w:noProof/>
              </w:rPr>
              <w:pict w14:anchorId="4A72565B">
                <v:rect id="_x0000_s2193" style="position:absolute;margin-left:93.6pt;margin-top:6.65pt;width:9pt;height:9pt;z-index:23;mso-position-horizontal-relative:text;mso-position-vertical-relative:text" o:allowincell="f" fillcolor="black"/>
              </w:pict>
            </w:r>
            <w:r w:rsidR="00E1578B" w:rsidRPr="00955D97">
              <w:rPr>
                <w:b/>
                <w:noProof/>
              </w:rPr>
              <w:pict w14:anchorId="1F67AE2A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="00E1578B" w:rsidRPr="00955D97">
              <w:rPr>
                <w:b/>
                <w:lang w:val="pt-BR" w:eastAsia="pt-BR"/>
              </w:rPr>
              <w:pict w14:anchorId="67913136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="00E1578B" w:rsidRPr="00955D97">
              <w:rPr>
                <w:b/>
                <w:lang w:val="pt-BR" w:eastAsia="pt-BR"/>
              </w:rPr>
              <w:pict w14:anchorId="4819C80C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="00E1578B" w:rsidRPr="00955D97">
              <w:rPr>
                <w:b/>
                <w:lang w:val="pt-BR" w:eastAsia="pt-BR"/>
              </w:rPr>
              <w:pict w14:anchorId="201C4FA0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="00E1578B" w:rsidRPr="00955D97">
              <w:rPr>
                <w:rFonts w:ascii="Arial" w:hAnsi="Arial"/>
                <w:b/>
                <w:sz w:val="18"/>
              </w:rPr>
              <w:t>Não Conformidade</w:t>
            </w:r>
            <w:r w:rsidR="00E1578B"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 w:rsidR="00E1578B">
              <w:rPr>
                <w:rFonts w:ascii="Arial" w:hAnsi="Arial"/>
                <w:b/>
                <w:sz w:val="18"/>
              </w:rPr>
              <w:t xml:space="preserve">: </w:t>
            </w:r>
            <w:r w:rsidR="00E1578B">
              <w:rPr>
                <w:rFonts w:ascii="Arial" w:hAnsi="Arial"/>
                <w:sz w:val="18"/>
              </w:rPr>
              <w:t xml:space="preserve"> ACESSO</w:t>
            </w:r>
          </w:p>
          <w:p w14:paraId="1422E4D1" w14:textId="11706920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792769BD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781075D6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2A858E73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236FC80E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125A7A56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 xml:space="preserve">:       Civil                        Mecânica               </w:t>
            </w:r>
            <w:r w:rsidR="00AA6AAE">
              <w:rPr>
                <w:rFonts w:ascii="Arial" w:hAnsi="Arial"/>
                <w:sz w:val="18"/>
              </w:rPr>
              <w:t xml:space="preserve"> Elétrica</w:t>
            </w:r>
            <w:r>
              <w:rPr>
                <w:rFonts w:ascii="Arial" w:hAnsi="Arial"/>
                <w:sz w:val="18"/>
              </w:rPr>
              <w:t xml:space="preserve">                 Engenharia         Suprimentos</w:t>
            </w:r>
          </w:p>
          <w:p w14:paraId="19B0EA0A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045878AD" w14:textId="77777777" w:rsidTr="0089501F">
        <w:trPr>
          <w:trHeight w:val="486"/>
        </w:trPr>
        <w:tc>
          <w:tcPr>
            <w:tcW w:w="10377" w:type="dxa"/>
            <w:gridSpan w:val="3"/>
          </w:tcPr>
          <w:p w14:paraId="6A191D78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608C7FA0" w14:textId="77777777" w:rsidR="0098359A" w:rsidRPr="00BA716A" w:rsidRDefault="001E0CC5" w:rsidP="00ED147E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BA716A">
              <w:rPr>
                <w:noProof/>
                <w:sz w:val="24"/>
                <w:szCs w:val="24"/>
              </w:rPr>
              <w:t>A i</w:t>
            </w:r>
            <w:r w:rsidR="0039266E" w:rsidRPr="00BA716A">
              <w:rPr>
                <w:noProof/>
                <w:sz w:val="24"/>
                <w:szCs w:val="24"/>
              </w:rPr>
              <w:t xml:space="preserve">nspeção </w:t>
            </w:r>
            <w:r w:rsidR="00F3373C" w:rsidRPr="00BA716A">
              <w:rPr>
                <w:noProof/>
                <w:sz w:val="24"/>
                <w:szCs w:val="24"/>
              </w:rPr>
              <w:t>D</w:t>
            </w:r>
            <w:r w:rsidR="00E86A43" w:rsidRPr="00BA716A">
              <w:rPr>
                <w:noProof/>
                <w:sz w:val="24"/>
                <w:szCs w:val="24"/>
              </w:rPr>
              <w:t xml:space="preserve">UCTOR </w:t>
            </w:r>
            <w:r w:rsidR="00AA6AAE" w:rsidRPr="00BA716A">
              <w:rPr>
                <w:noProof/>
                <w:sz w:val="24"/>
                <w:szCs w:val="24"/>
              </w:rPr>
              <w:t>identificou que foi realizado procedimento de soldagem nas nervuras da estrutura de bifurcação da peça</w:t>
            </w:r>
            <w:r w:rsidR="00766DDA" w:rsidRPr="00BA716A">
              <w:rPr>
                <w:noProof/>
                <w:sz w:val="24"/>
                <w:szCs w:val="24"/>
              </w:rPr>
              <w:t xml:space="preserve"> do silo</w:t>
            </w:r>
            <w:r w:rsidR="00AA6AAE" w:rsidRPr="00BA716A">
              <w:rPr>
                <w:noProof/>
                <w:sz w:val="24"/>
                <w:szCs w:val="24"/>
              </w:rPr>
              <w:t xml:space="preserve"> de TAG: 040020D06181AA / 040020D06203AA onde na superf</w:t>
            </w:r>
            <w:r w:rsidR="001F4AC3" w:rsidRPr="00BA716A">
              <w:rPr>
                <w:noProof/>
                <w:sz w:val="24"/>
                <w:szCs w:val="24"/>
              </w:rPr>
              <w:t>ície da peça esta ausente</w:t>
            </w:r>
            <w:r w:rsidR="00AA6AAE" w:rsidRPr="00BA716A">
              <w:rPr>
                <w:noProof/>
                <w:sz w:val="24"/>
                <w:szCs w:val="24"/>
              </w:rPr>
              <w:t xml:space="preserve"> e marcação de realização do VA ( Visual de Ajuste )</w:t>
            </w:r>
            <w:r w:rsidR="00766DDA" w:rsidRPr="00BA716A">
              <w:rPr>
                <w:noProof/>
                <w:sz w:val="24"/>
                <w:szCs w:val="24"/>
              </w:rPr>
              <w:t xml:space="preserve"> desta forma não atend</w:t>
            </w:r>
            <w:r w:rsidR="001F4AC3" w:rsidRPr="00BA716A">
              <w:rPr>
                <w:noProof/>
                <w:sz w:val="24"/>
                <w:szCs w:val="24"/>
              </w:rPr>
              <w:t>endo aos procedimentos conforme referencias:</w:t>
            </w:r>
          </w:p>
          <w:p w14:paraId="090900B5" w14:textId="77777777" w:rsidR="0098359A" w:rsidRPr="00BA716A" w:rsidRDefault="00ED147E" w:rsidP="0098359A">
            <w:pPr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BA716A">
              <w:rPr>
                <w:noProof/>
                <w:sz w:val="24"/>
                <w:szCs w:val="24"/>
              </w:rPr>
              <w:t>PR –E – 261 Item</w:t>
            </w:r>
            <w:r w:rsidR="0098359A" w:rsidRPr="00BA716A">
              <w:rPr>
                <w:noProof/>
                <w:sz w:val="24"/>
                <w:szCs w:val="24"/>
              </w:rPr>
              <w:t xml:space="preserve"> 9.1.</w:t>
            </w:r>
          </w:p>
          <w:p w14:paraId="396CE297" w14:textId="77777777" w:rsidR="0098359A" w:rsidRPr="00BA716A" w:rsidRDefault="0098359A" w:rsidP="0098359A">
            <w:pPr>
              <w:tabs>
                <w:tab w:val="left" w:pos="-720"/>
              </w:tabs>
              <w:suppressAutoHyphens/>
              <w:spacing w:before="90"/>
              <w:ind w:left="720"/>
              <w:jc w:val="both"/>
              <w:rPr>
                <w:sz w:val="24"/>
                <w:szCs w:val="24"/>
              </w:rPr>
            </w:pPr>
            <w:r w:rsidRPr="00BA716A">
              <w:rPr>
                <w:sz w:val="24"/>
                <w:szCs w:val="24"/>
              </w:rPr>
              <w:t>Verificação visual das chapas e juntas a serem unidas por soldagem, com especial atenção aos chanfros, que devem ser esmerilhados ficando lisos, limpos e sem rebarbas, óleo, graxa, tinta ou resíduos de carbono (áreas escuras quando o corte do chanfro é feito com eletrodo de grafite) ou outros contaminantes;</w:t>
            </w:r>
          </w:p>
          <w:p w14:paraId="213D9599" w14:textId="77777777" w:rsidR="0098359A" w:rsidRPr="00BA716A" w:rsidRDefault="00544603" w:rsidP="0098359A">
            <w:pPr>
              <w:tabs>
                <w:tab w:val="left" w:pos="-720"/>
              </w:tabs>
              <w:suppressAutoHyphens/>
              <w:spacing w:before="90"/>
              <w:ind w:left="720"/>
              <w:jc w:val="both"/>
              <w:rPr>
                <w:sz w:val="24"/>
                <w:szCs w:val="24"/>
              </w:rPr>
            </w:pPr>
            <w:r w:rsidRPr="00BA716A">
              <w:rPr>
                <w:sz w:val="24"/>
                <w:szCs w:val="24"/>
              </w:rPr>
              <w:t>C</w:t>
            </w:r>
            <w:r w:rsidR="0098359A" w:rsidRPr="00BA716A">
              <w:rPr>
                <w:sz w:val="24"/>
                <w:szCs w:val="24"/>
              </w:rPr>
              <w:t>ontrole dimensional da preparação da junta: ângulo do chanfro, abertura e face da raiz, comparando com a EPS ou com desenhos aprovados ou normas especificadas;</w:t>
            </w:r>
          </w:p>
          <w:p w14:paraId="52A0C0C8" w14:textId="77777777" w:rsidR="00544603" w:rsidRPr="00BA716A" w:rsidRDefault="00544603" w:rsidP="00ED147E">
            <w:pPr>
              <w:tabs>
                <w:tab w:val="left" w:pos="-720"/>
              </w:tabs>
              <w:suppressAutoHyphens/>
              <w:spacing w:before="90"/>
              <w:ind w:left="720"/>
              <w:jc w:val="both"/>
              <w:rPr>
                <w:sz w:val="24"/>
                <w:szCs w:val="24"/>
              </w:rPr>
            </w:pPr>
          </w:p>
          <w:p w14:paraId="7C10AD51" w14:textId="77777777" w:rsidR="003C00EF" w:rsidRPr="00F86574" w:rsidRDefault="00975D14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975D14">
              <w:rPr>
                <w:b/>
                <w:noProof/>
                <w:sz w:val="24"/>
                <w:szCs w:val="24"/>
              </w:rPr>
              <w:t xml:space="preserve"> </w:t>
            </w:r>
          </w:p>
          <w:p w14:paraId="26D5F583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9386A71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0A21AFE0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1A2FA2" w14:textId="77777777" w:rsidR="00813F34" w:rsidRDefault="0089501F" w:rsidP="00E95EA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</w:t>
            </w:r>
          </w:p>
          <w:p w14:paraId="74A228D3" w14:textId="77777777" w:rsidR="00975D14" w:rsidRPr="00975D14" w:rsidRDefault="00813F34" w:rsidP="00975D14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FE0289">
              <w:rPr>
                <w:b/>
              </w:rPr>
              <w:t xml:space="preserve">             </w:t>
            </w:r>
            <w:r>
              <w:rPr>
                <w:b/>
              </w:rPr>
              <w:t xml:space="preserve">      </w:t>
            </w:r>
            <w:r w:rsidR="00940DB6">
              <w:rPr>
                <w:b/>
              </w:rPr>
              <w:t xml:space="preserve"> </w:t>
            </w:r>
            <w:r w:rsidR="00975D14">
              <w:rPr>
                <w:b/>
              </w:rPr>
              <w:t xml:space="preserve">       </w:t>
            </w:r>
            <w:r w:rsidR="00BA1A69">
              <w:rPr>
                <w:b/>
              </w:rPr>
              <w:t xml:space="preserve">         </w:t>
            </w:r>
            <w:r w:rsidR="00975D14">
              <w:rPr>
                <w:b/>
              </w:rPr>
              <w:t xml:space="preserve"> </w:t>
            </w:r>
            <w:r w:rsidR="00975D14">
              <w:t xml:space="preserve">                                            </w:t>
            </w:r>
          </w:p>
          <w:p w14:paraId="0C0511BA" w14:textId="77777777" w:rsidR="00975D14" w:rsidRDefault="002A3298" w:rsidP="00975D14">
            <w:pPr>
              <w:tabs>
                <w:tab w:val="left" w:pos="1710"/>
              </w:tabs>
            </w:pPr>
            <w:r>
              <w:rPr>
                <w:noProof/>
              </w:rPr>
              <w:pict w14:anchorId="3413E0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202" type="#_x0000_t75" style="position:absolute;margin-left:259.15pt;margin-top:10.6pt;width:212.65pt;height:159.3pt;z-index:-3" wrapcoords="-86 0 -86 21486 21600 21486 21600 0 -86 0">
                  <v:imagedata r:id="rId8" o:title="WhatsApp Image 2023-05-09 at 08"/>
                  <w10:wrap type="through"/>
                </v:shape>
              </w:pict>
            </w:r>
            <w:r w:rsidR="00975D14">
              <w:t xml:space="preserve">                                                          </w:t>
            </w:r>
          </w:p>
          <w:p w14:paraId="3985D5C7" w14:textId="77777777" w:rsidR="00975D14" w:rsidRDefault="002A3298" w:rsidP="00975D14">
            <w:pPr>
              <w:tabs>
                <w:tab w:val="left" w:pos="1710"/>
              </w:tabs>
            </w:pPr>
            <w:r>
              <w:rPr>
                <w:noProof/>
              </w:rPr>
              <w:pict w14:anchorId="79863B84">
                <v:shape id="_x0000_s2201" type="#_x0000_t75" style="position:absolute;margin-left:15.8pt;margin-top:.3pt;width:207.8pt;height:155.7pt;z-index:-4" wrapcoords="-86 0 -86 21486 21600 21486 21600 0 -86 0">
                  <v:imagedata r:id="rId9" o:title="WhatsApp Image 2023-05-09 at 08"/>
                  <w10:wrap type="through"/>
                </v:shape>
              </w:pict>
            </w:r>
          </w:p>
          <w:p w14:paraId="5E66F886" w14:textId="77777777" w:rsidR="00205277" w:rsidRDefault="00205277" w:rsidP="00975D14">
            <w:pPr>
              <w:tabs>
                <w:tab w:val="left" w:pos="1710"/>
              </w:tabs>
            </w:pPr>
            <w:r>
              <w:rPr>
                <w:noProof/>
              </w:rPr>
              <w:pict w14:anchorId="2DA622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99" type="#_x0000_t32" style="position:absolute;margin-left:300.6pt;margin-top:65.9pt;width:.75pt;height:0;flip:x;z-index:24" o:connectortype="straight">
                  <v:stroke endarrow="block"/>
                </v:shape>
              </w:pict>
            </w:r>
            <w:r w:rsidR="00975D14">
              <w:t xml:space="preserve">       </w:t>
            </w:r>
          </w:p>
          <w:p w14:paraId="2F592697" w14:textId="77777777" w:rsidR="00205277" w:rsidRPr="00205277" w:rsidRDefault="00205277" w:rsidP="00205277"/>
          <w:p w14:paraId="0A2A36A4" w14:textId="77777777" w:rsidR="00205277" w:rsidRPr="00205277" w:rsidRDefault="00205277" w:rsidP="00205277"/>
          <w:p w14:paraId="107EE582" w14:textId="77777777" w:rsidR="00205277" w:rsidRPr="00205277" w:rsidRDefault="00205277" w:rsidP="00205277"/>
          <w:p w14:paraId="6F375AFB" w14:textId="77777777" w:rsidR="00205277" w:rsidRPr="00205277" w:rsidRDefault="00205277" w:rsidP="00205277"/>
          <w:p w14:paraId="39AA3636" w14:textId="77777777" w:rsidR="00205277" w:rsidRPr="00205277" w:rsidRDefault="00205277" w:rsidP="00205277"/>
          <w:p w14:paraId="51EE862A" w14:textId="77777777" w:rsidR="00205277" w:rsidRPr="00205277" w:rsidRDefault="00205277" w:rsidP="00205277"/>
          <w:p w14:paraId="469DDD36" w14:textId="77777777" w:rsidR="00205277" w:rsidRPr="00205277" w:rsidRDefault="00205277" w:rsidP="00205277"/>
          <w:p w14:paraId="313C464C" w14:textId="77777777" w:rsidR="00205277" w:rsidRPr="00205277" w:rsidRDefault="00205277" w:rsidP="00205277"/>
          <w:p w14:paraId="706197BD" w14:textId="77777777" w:rsidR="00205277" w:rsidRPr="00205277" w:rsidRDefault="00205277" w:rsidP="00205277"/>
          <w:p w14:paraId="6B072E76" w14:textId="77777777" w:rsidR="00205277" w:rsidRPr="00205277" w:rsidRDefault="00205277" w:rsidP="00205277"/>
          <w:p w14:paraId="0D8E4800" w14:textId="77777777" w:rsidR="00205277" w:rsidRPr="00205277" w:rsidRDefault="00205277" w:rsidP="00205277"/>
          <w:p w14:paraId="266CE777" w14:textId="77777777" w:rsidR="00205277" w:rsidRPr="00205277" w:rsidRDefault="00205277" w:rsidP="00205277"/>
          <w:p w14:paraId="3AF8944D" w14:textId="77777777" w:rsidR="00205277" w:rsidRPr="00ED147E" w:rsidRDefault="00ED147E" w:rsidP="00ED147E">
            <w:pPr>
              <w:tabs>
                <w:tab w:val="center" w:pos="5068"/>
              </w:tabs>
            </w:pPr>
            <w:r>
              <w:t xml:space="preserve">      JUNTAS SOLDADAS SEM INDICAÇÃO DE VA</w:t>
            </w:r>
            <w:r>
              <w:tab/>
              <w:t xml:space="preserve">               JUNTAS SOLDADAS SEM INDICAÇÃO DE VA</w:t>
            </w:r>
          </w:p>
          <w:p w14:paraId="6D5E202B" w14:textId="77777777" w:rsidR="00205277" w:rsidRPr="00205277" w:rsidRDefault="00ED147E" w:rsidP="00205277">
            <w:r>
              <w:rPr>
                <w:noProof/>
              </w:rPr>
              <w:pict w14:anchorId="59742FBF">
                <v:shape id="_x0000_s2206" type="#_x0000_t75" style="position:absolute;margin-left:12.25pt;margin-top:3.8pt;width:213.25pt;height:126.25pt;z-index:-1" wrapcoords="-86 0 -86 21486 21600 21486 21600 0 -86 0">
                  <v:imagedata r:id="rId10" o:title="WhatsApp Image 2023-05-09 at 08"/>
                  <w10:wrap type="through"/>
                </v:shape>
              </w:pict>
            </w:r>
            <w:r>
              <w:rPr>
                <w:noProof/>
              </w:rPr>
              <w:pict w14:anchorId="59589DFC">
                <v:shape id="_x0000_s2205" type="#_x0000_t75" style="position:absolute;margin-left:261.2pt;margin-top:6.65pt;width:205.95pt;height:125.5pt;z-index:-2" wrapcoords="-152 0 -152 21486 21600 21486 21600 0 -152 0">
                  <v:imagedata r:id="rId11" o:title="WhatsApp Image 2023-05-09 at 08"/>
                  <w10:wrap type="through"/>
                </v:shape>
              </w:pict>
            </w:r>
          </w:p>
          <w:p w14:paraId="4F04F56D" w14:textId="77777777" w:rsidR="00205277" w:rsidRPr="00205277" w:rsidRDefault="00205277" w:rsidP="00205277"/>
          <w:p w14:paraId="0C482E58" w14:textId="77777777" w:rsidR="00205277" w:rsidRDefault="00205277" w:rsidP="00205277"/>
          <w:p w14:paraId="48268DFB" w14:textId="77777777" w:rsidR="003C00EF" w:rsidRPr="00205277" w:rsidRDefault="00ED147E" w:rsidP="00205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964E81C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lastRenderedPageBreak/>
        <w:t xml:space="preserve">  </w:t>
      </w:r>
    </w:p>
    <w:p w14:paraId="3F295BCE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0B3BB50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A25BEDB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517CCC0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D169886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6E61E0C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963D145" w14:textId="77777777">
        <w:trPr>
          <w:trHeight w:hRule="exact" w:val="1783"/>
        </w:trPr>
        <w:tc>
          <w:tcPr>
            <w:tcW w:w="10348" w:type="dxa"/>
          </w:tcPr>
          <w:p w14:paraId="751BBC99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37B1A018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34578080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1BE988CB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69318280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2B684F87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441F3EBB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7DB65D3A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58237D58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648C7BCC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7C763159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5D50274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66FFCA0C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7DF726D7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0D9A094F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63AD1F0B" w14:textId="77777777">
        <w:trPr>
          <w:trHeight w:hRule="exact" w:val="1293"/>
        </w:trPr>
        <w:tc>
          <w:tcPr>
            <w:tcW w:w="10348" w:type="dxa"/>
          </w:tcPr>
          <w:p w14:paraId="35603F66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486D0525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196B3529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40E31BC5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5BBFBE84"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038CD7F8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4D45F8F2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203FFBA5" w14:textId="77777777">
        <w:trPr>
          <w:trHeight w:hRule="exact" w:val="1773"/>
        </w:trPr>
        <w:tc>
          <w:tcPr>
            <w:tcW w:w="10348" w:type="dxa"/>
          </w:tcPr>
          <w:p w14:paraId="106C2A11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65FCAAF0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2936A2FD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209692F6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4B90B777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09DB30BE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38E99AB4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74E0AF46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6AB0FFFF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359C550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45F34236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51A59D3E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39FA5535" w14:textId="77777777">
        <w:trPr>
          <w:trHeight w:hRule="exact" w:val="1622"/>
        </w:trPr>
        <w:tc>
          <w:tcPr>
            <w:tcW w:w="10348" w:type="dxa"/>
          </w:tcPr>
          <w:p w14:paraId="598E251E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301789AB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12094316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085F4DEE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4B3D5A02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0BB2E18F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3D32E8AF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651553EB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7E41501C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2AAB3809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05918079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53A3B562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12"/>
      <w:footerReference w:type="default" r:id="rId13"/>
      <w:headerReference w:type="first" r:id="rId14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CB94" w14:textId="77777777" w:rsidR="005038E9" w:rsidRDefault="005038E9">
      <w:r>
        <w:separator/>
      </w:r>
    </w:p>
  </w:endnote>
  <w:endnote w:type="continuationSeparator" w:id="0">
    <w:p w14:paraId="7312FE25" w14:textId="77777777" w:rsidR="005038E9" w:rsidRDefault="0050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671B80B2" w14:textId="77777777">
      <w:trPr>
        <w:trHeight w:val="1550"/>
      </w:trPr>
      <w:tc>
        <w:tcPr>
          <w:tcW w:w="3402" w:type="dxa"/>
        </w:tcPr>
        <w:p w14:paraId="0F89D655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5F03A1F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F86574">
            <w:rPr>
              <w:rFonts w:ascii="Arial" w:hAnsi="Arial" w:cs="Arial"/>
              <w:sz w:val="18"/>
              <w:szCs w:val="18"/>
            </w:rPr>
            <w:t>TA</w:t>
          </w:r>
          <w:r w:rsidR="00BA716A">
            <w:rPr>
              <w:rFonts w:ascii="Arial" w:hAnsi="Arial" w:cs="Arial"/>
              <w:sz w:val="18"/>
              <w:szCs w:val="18"/>
            </w:rPr>
            <w:t>:09</w:t>
          </w:r>
          <w:r w:rsidR="00DE0F26">
            <w:rPr>
              <w:rFonts w:ascii="Arial" w:hAnsi="Arial" w:cs="Arial"/>
              <w:sz w:val="18"/>
              <w:szCs w:val="18"/>
            </w:rPr>
            <w:t>/05</w:t>
          </w:r>
          <w:r>
            <w:rPr>
              <w:rFonts w:ascii="Arial" w:hAnsi="Arial" w:cs="Arial"/>
              <w:sz w:val="18"/>
              <w:szCs w:val="18"/>
            </w:rPr>
            <w:t>/2023</w:t>
          </w:r>
        </w:p>
        <w:p w14:paraId="5BF2766D" w14:textId="77777777" w:rsidR="00DE0F26" w:rsidRDefault="00DE0F26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7FB61227" w14:textId="77777777" w:rsidR="001F4AC3" w:rsidRPr="00F26223" w:rsidRDefault="001F4AC3" w:rsidP="001F4AC3">
          <w:pPr>
            <w:pStyle w:val="Cabealho"/>
            <w:rPr>
              <w:rFonts w:ascii="Arial" w:hAnsi="Arial" w:cs="Arial"/>
              <w:b/>
              <w:sz w:val="18"/>
              <w:szCs w:val="18"/>
            </w:rPr>
          </w:pPr>
        </w:p>
        <w:p w14:paraId="06E36B37" w14:textId="77777777" w:rsidR="001F4AC3" w:rsidRDefault="001F4AC3" w:rsidP="001F4AC3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Clodomir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Junior</w:t>
          </w:r>
        </w:p>
        <w:p w14:paraId="5D94D8FF" w14:textId="77777777" w:rsidR="001F4AC3" w:rsidRDefault="001F4AC3" w:rsidP="001F4AC3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TÜV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Rheinland</w:t>
          </w:r>
          <w:proofErr w:type="spellEnd"/>
        </w:p>
        <w:p w14:paraId="32559B6F" w14:textId="77777777" w:rsidR="00DE0F26" w:rsidRDefault="001F4AC3" w:rsidP="001F4AC3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  <w:p w14:paraId="1938C147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15B6D0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3366FB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1B717949" w14:textId="77777777" w:rsidR="00E86A43" w:rsidRDefault="00E86A43">
          <w:pPr>
            <w:pStyle w:val="Cabealho"/>
          </w:pPr>
        </w:p>
        <w:p w14:paraId="6B46A8A7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10C10548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10C52674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57F4635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5592CAD4" w14:textId="77777777" w:rsidR="00E86A43" w:rsidRDefault="00E86A43" w:rsidP="00972E24">
          <w:pPr>
            <w:tabs>
              <w:tab w:val="left" w:pos="990"/>
            </w:tabs>
          </w:pPr>
        </w:p>
        <w:p w14:paraId="7B7C0DE4" w14:textId="77777777" w:rsidR="00E86A43" w:rsidRDefault="00E86A43" w:rsidP="00972E24">
          <w:pPr>
            <w:tabs>
              <w:tab w:val="left" w:pos="990"/>
            </w:tabs>
          </w:pPr>
        </w:p>
        <w:p w14:paraId="612DCCBA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3513E0CD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56A3DB28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25250D79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1982A883" w14:textId="77777777" w:rsidR="00E86A43" w:rsidRDefault="00E86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F4BD" w14:textId="77777777" w:rsidR="005038E9" w:rsidRDefault="005038E9">
      <w:r>
        <w:separator/>
      </w:r>
    </w:p>
  </w:footnote>
  <w:footnote w:type="continuationSeparator" w:id="0">
    <w:p w14:paraId="00EFF709" w14:textId="77777777" w:rsidR="005038E9" w:rsidRDefault="00503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6E6A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2569EE70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0D05CA54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1B806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322FA89F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28334883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6964A6C3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555E8039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73E824C8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6BED0F75" w14:textId="77777777" w:rsidR="00F86574" w:rsidRPr="006B4072" w:rsidRDefault="00F86574" w:rsidP="00F86574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0076F45E" w14:textId="77777777" w:rsidR="00F86574" w:rsidRDefault="00F86574" w:rsidP="00F86574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6E896D2C" w14:textId="77777777" w:rsidR="001F4AC3" w:rsidRDefault="00F86574" w:rsidP="001F4AC3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 w:rsidR="001F4AC3">
            <w:rPr>
              <w:rFonts w:ascii="Arial" w:hAnsi="Arial" w:cs="Arial"/>
              <w:b/>
              <w:bCs/>
            </w:rPr>
            <w:t xml:space="preserve"> ESTRUTURAS DO </w:t>
          </w:r>
          <w:r w:rsidR="001F4AC3">
            <w:rPr>
              <w:b/>
              <w:noProof/>
              <w:sz w:val="24"/>
              <w:szCs w:val="24"/>
            </w:rPr>
            <w:t>CT / SI -3150 KP-01</w:t>
          </w:r>
        </w:p>
        <w:p w14:paraId="292E2593" w14:textId="77777777" w:rsidR="00F86574" w:rsidRPr="006B4072" w:rsidRDefault="001F4AC3" w:rsidP="00F86574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RELATÓRIO DE NÃO CONFORMIDADE</w:t>
          </w:r>
        </w:p>
        <w:p w14:paraId="6A644FB1" w14:textId="77777777" w:rsidR="00E86A43" w:rsidRDefault="00BA1A69" w:rsidP="007A2F22">
          <w:pPr>
            <w:rPr>
              <w:rFonts w:ascii="Arial" w:hAnsi="Arial" w:cs="Arial"/>
              <w:b/>
              <w:bCs/>
            </w:rPr>
          </w:pPr>
          <w:r w:rsidRPr="00BA1A69">
            <w:rPr>
              <w:rFonts w:ascii="Arial" w:hAnsi="Arial" w:cs="Arial"/>
              <w:b/>
              <w:bCs/>
            </w:rPr>
            <w:pict w14:anchorId="5271896E">
              <v:shape id="_x0000_i1029" type="#_x0000_t75" style="width:999.75pt;height:562.5pt">
                <v:imagedata r:id="rId3" o:title="IMG-20230429-WA0024"/>
              </v:shape>
            </w:pict>
          </w:r>
          <w:r w:rsidRPr="00BA1A69">
            <w:rPr>
              <w:rFonts w:ascii="Arial" w:hAnsi="Arial" w:cs="Arial"/>
              <w:b/>
              <w:bCs/>
            </w:rPr>
            <w:t xml:space="preserve"> </w:t>
          </w:r>
          <w:r w:rsidR="00E86A43"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25522A98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5C38D545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0B5A9FEC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2EB5CAC5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68B21182">
              <v:shape id="_x0000_i1030" type="#_x0000_t75" style="width:1280.25pt;height:8in">
                <v:imagedata r:id="rId4" o:title="20230419_141013"/>
              </v:shape>
            </w:pict>
          </w:r>
        </w:p>
      </w:tc>
      <w:tc>
        <w:tcPr>
          <w:tcW w:w="2341" w:type="dxa"/>
        </w:tcPr>
        <w:p w14:paraId="0F30BD96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5BE5EB0C" w14:textId="77777777" w:rsidR="00E86A43" w:rsidRDefault="00BA716A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 w:rsidRPr="00BA716A">
            <w:rPr>
              <w:rFonts w:ascii="Arial" w:hAnsi="Arial" w:cs="Arial"/>
              <w:b/>
            </w:rPr>
            <w:t>RNC-DUC-CP-027-2023</w:t>
          </w:r>
        </w:p>
      </w:tc>
      <w:tc>
        <w:tcPr>
          <w:tcW w:w="1531" w:type="dxa"/>
        </w:tcPr>
        <w:p w14:paraId="1E77171C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59BE484A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445E728C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2BD80E0F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1AA0239A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0C828FBC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07D0C909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6FBD1869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661EF985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765D4F2E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74B38E3F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2764EE84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7355875A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4D574CAA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2924FE6F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0B41B8A7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2831308D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333679BD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4BE90CD2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469DA0DE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02206B24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12568C2F">
        <v:shape id="_x0000_i1031" type="#_x0000_t75" style="width:999.75pt;height:750pt">
          <v:imagedata r:id="rId5" o:title="20220609_1019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012D56FE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180746FB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1CFD4D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6A3AC254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3CA4DB5E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6B3E04BA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45484935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0452427C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36EEE7E" w14:textId="77777777" w:rsidR="00AA6AAE" w:rsidRPr="006B4072" w:rsidRDefault="00AA6AAE" w:rsidP="00AA6AAE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11C035AA" w14:textId="77777777" w:rsidR="00AA6AAE" w:rsidRDefault="00AA6AAE" w:rsidP="00AA6AAE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15D76A31" w14:textId="77777777" w:rsidR="00AA6AAE" w:rsidRDefault="00AA6AAE" w:rsidP="00AA6AA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DO </w:t>
          </w:r>
          <w:r>
            <w:rPr>
              <w:b/>
              <w:noProof/>
              <w:sz w:val="24"/>
              <w:szCs w:val="24"/>
            </w:rPr>
            <w:t>CT / SI -3150 KP-01</w:t>
          </w:r>
        </w:p>
        <w:p w14:paraId="04118C75" w14:textId="77777777" w:rsidR="00AA6AAE" w:rsidRPr="006B4072" w:rsidRDefault="00AA6AAE" w:rsidP="00AA6AA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30460FE4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0ADC57D4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422203C2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2DF6F59B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763903C3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D24F29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D24F29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4C03DD11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62CD3F39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76FF660A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3EFA82E5" w14:textId="77777777" w:rsidR="00E86A43" w:rsidRPr="00BA716A" w:rsidRDefault="00BA716A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BA716A">
            <w:rPr>
              <w:rFonts w:ascii="Arial" w:hAnsi="Arial" w:cs="Arial"/>
              <w:b/>
            </w:rPr>
            <w:t>RNC-DUC-CP-027-2023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2B7C6F5F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5FC963BB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4B44B0BD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2A0"/>
    <w:multiLevelType w:val="hybridMultilevel"/>
    <w:tmpl w:val="A3D8FD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500D"/>
    <w:multiLevelType w:val="hybridMultilevel"/>
    <w:tmpl w:val="982AF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42BA"/>
    <w:multiLevelType w:val="hybridMultilevel"/>
    <w:tmpl w:val="4D0C2D3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5635179">
    <w:abstractNumId w:val="1"/>
  </w:num>
  <w:num w:numId="2" w16cid:durableId="1212887134">
    <w:abstractNumId w:val="3"/>
  </w:num>
  <w:num w:numId="3" w16cid:durableId="1077434145">
    <w:abstractNumId w:val="2"/>
  </w:num>
  <w:num w:numId="4" w16cid:durableId="166350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07"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175"/>
    <w:rsid w:val="000038C1"/>
    <w:rsid w:val="00003ABE"/>
    <w:rsid w:val="00003AF6"/>
    <w:rsid w:val="00005524"/>
    <w:rsid w:val="00011D33"/>
    <w:rsid w:val="000120DD"/>
    <w:rsid w:val="00014D42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D58"/>
    <w:rsid w:val="00116D62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A6182"/>
    <w:rsid w:val="001A7455"/>
    <w:rsid w:val="001B009B"/>
    <w:rsid w:val="001B166A"/>
    <w:rsid w:val="001B298B"/>
    <w:rsid w:val="001B4746"/>
    <w:rsid w:val="001B65D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0CC5"/>
    <w:rsid w:val="001E17FA"/>
    <w:rsid w:val="001E2300"/>
    <w:rsid w:val="001E382C"/>
    <w:rsid w:val="001F0F7B"/>
    <w:rsid w:val="001F370A"/>
    <w:rsid w:val="001F4AC3"/>
    <w:rsid w:val="00200A31"/>
    <w:rsid w:val="00203DD1"/>
    <w:rsid w:val="00203F62"/>
    <w:rsid w:val="002050CB"/>
    <w:rsid w:val="00205277"/>
    <w:rsid w:val="002078DB"/>
    <w:rsid w:val="00213257"/>
    <w:rsid w:val="0021632D"/>
    <w:rsid w:val="002166B7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4A97"/>
    <w:rsid w:val="00255A8F"/>
    <w:rsid w:val="0026026D"/>
    <w:rsid w:val="00260F45"/>
    <w:rsid w:val="00263970"/>
    <w:rsid w:val="00270EE4"/>
    <w:rsid w:val="00271A18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3298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709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67B4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38E9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607"/>
    <w:rsid w:val="0052674B"/>
    <w:rsid w:val="005304BA"/>
    <w:rsid w:val="005351F6"/>
    <w:rsid w:val="00536A4E"/>
    <w:rsid w:val="00537988"/>
    <w:rsid w:val="00540FE4"/>
    <w:rsid w:val="00541928"/>
    <w:rsid w:val="00544603"/>
    <w:rsid w:val="00545E38"/>
    <w:rsid w:val="0055021D"/>
    <w:rsid w:val="0055388F"/>
    <w:rsid w:val="005547AF"/>
    <w:rsid w:val="005548B4"/>
    <w:rsid w:val="00554A81"/>
    <w:rsid w:val="00554EAA"/>
    <w:rsid w:val="00556476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4BF4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701FB"/>
    <w:rsid w:val="00670A2E"/>
    <w:rsid w:val="00671654"/>
    <w:rsid w:val="0067233D"/>
    <w:rsid w:val="00676939"/>
    <w:rsid w:val="00687F37"/>
    <w:rsid w:val="0069013E"/>
    <w:rsid w:val="0069437E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30BD4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66DDA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28D4"/>
    <w:rsid w:val="007B585C"/>
    <w:rsid w:val="007C0CEB"/>
    <w:rsid w:val="007C2ADC"/>
    <w:rsid w:val="007C34C5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569D0"/>
    <w:rsid w:val="0086056C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14"/>
    <w:rsid w:val="00975DF5"/>
    <w:rsid w:val="00976D59"/>
    <w:rsid w:val="009818E2"/>
    <w:rsid w:val="00981D0E"/>
    <w:rsid w:val="00982397"/>
    <w:rsid w:val="00982FFC"/>
    <w:rsid w:val="0098359A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17D1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A50E2"/>
    <w:rsid w:val="00AA688B"/>
    <w:rsid w:val="00AA6AAE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2A93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2EB"/>
    <w:rsid w:val="00B9537F"/>
    <w:rsid w:val="00B96B7D"/>
    <w:rsid w:val="00BA0572"/>
    <w:rsid w:val="00BA1A69"/>
    <w:rsid w:val="00BA2C90"/>
    <w:rsid w:val="00BA3A3D"/>
    <w:rsid w:val="00BA49C2"/>
    <w:rsid w:val="00BA716A"/>
    <w:rsid w:val="00BA74AE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80ADD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E5F7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4F29"/>
    <w:rsid w:val="00D270A3"/>
    <w:rsid w:val="00D32B8C"/>
    <w:rsid w:val="00D33D3D"/>
    <w:rsid w:val="00D34D32"/>
    <w:rsid w:val="00D362F5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0F26"/>
    <w:rsid w:val="00DE2F1A"/>
    <w:rsid w:val="00DF1F84"/>
    <w:rsid w:val="00DF4D2E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5EA6"/>
    <w:rsid w:val="00EA1294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147E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209B6"/>
    <w:rsid w:val="00F23134"/>
    <w:rsid w:val="00F25327"/>
    <w:rsid w:val="00F25D89"/>
    <w:rsid w:val="00F25E75"/>
    <w:rsid w:val="00F27F39"/>
    <w:rsid w:val="00F314A7"/>
    <w:rsid w:val="00F3253D"/>
    <w:rsid w:val="00F3373C"/>
    <w:rsid w:val="00F40F49"/>
    <w:rsid w:val="00F41E8C"/>
    <w:rsid w:val="00F42BFB"/>
    <w:rsid w:val="00F439DD"/>
    <w:rsid w:val="00F44B48"/>
    <w:rsid w:val="00F45431"/>
    <w:rsid w:val="00F548BE"/>
    <w:rsid w:val="00F55B35"/>
    <w:rsid w:val="00F578E8"/>
    <w:rsid w:val="00F621F5"/>
    <w:rsid w:val="00F6647D"/>
    <w:rsid w:val="00F700B9"/>
    <w:rsid w:val="00F75E5B"/>
    <w:rsid w:val="00F81BB9"/>
    <w:rsid w:val="00F827C3"/>
    <w:rsid w:val="00F82BB8"/>
    <w:rsid w:val="00F833C5"/>
    <w:rsid w:val="00F84F6B"/>
    <w:rsid w:val="00F86574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7">
      <o:colormru v:ext="edit" colors="#f30,red"/>
    </o:shapedefaults>
    <o:shapelayout v:ext="edit">
      <o:idmap v:ext="edit" data="2"/>
      <o:rules v:ext="edit">
        <o:r id="V:Rule1" type="connector" idref="#_x0000_s2199"/>
      </o:rules>
    </o:shapelayout>
  </w:shapeDefaults>
  <w:decimalSymbol w:val=","/>
  <w:listSeparator w:val=";"/>
  <w14:docId w14:val="7FACA32F"/>
  <w15:chartTrackingRefBased/>
  <w15:docId w15:val="{C0559DBC-C8BF-4744-9855-373FAEA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5" Type="http://schemas.openxmlformats.org/officeDocument/2006/relationships/image" Target="media/image9.jpeg"/><Relationship Id="rId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2957-4461-4A11-972A-2407A83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1</TotalTime>
  <Pages>1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2023-05-09T18:04:00Z</cp:lastPrinted>
  <dcterms:created xsi:type="dcterms:W3CDTF">2023-06-02T16:51:00Z</dcterms:created>
  <dcterms:modified xsi:type="dcterms:W3CDTF">2023-06-02T16:51:00Z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