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572305C0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2938B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1CB9" w14:paraId="3EEFBEB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75A070D0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2714C224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6268AC2D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64A23707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3E25EAF9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4FB42DB8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E4ACED3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26ED4C78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89B6CEF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7DAF08C1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759AF51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E751E6C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E1CCCD5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1EAD8AC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98741C2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4F2924F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58E3AA9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113CD5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B9CA8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0CAC094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B9EDC4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E353D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143E9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B1040A" w14:textId="77777777" w:rsidR="00911CB9" w:rsidRPr="00B753AD" w:rsidRDefault="009D0F77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aP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F4B26C" w14:textId="77777777" w:rsidR="00911CB9" w:rsidRDefault="00CD415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MB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6DBB52" w14:textId="77777777" w:rsidR="00911CB9" w:rsidRDefault="00AD347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sm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B7E359" w14:textId="77777777" w:rsidR="00911CB9" w:rsidRDefault="00711032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299ADC3" w14:textId="77777777" w:rsidR="00911CB9" w:rsidRPr="006B4072" w:rsidRDefault="00761959" w:rsidP="00030722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10/04</w:t>
            </w:r>
            <w:r w:rsidR="000244F1">
              <w:rPr>
                <w:rFonts w:ascii="Arial" w:hAnsi="Arial" w:cs="Arial"/>
                <w:sz w:val="22"/>
                <w:szCs w:val="22"/>
              </w:rPr>
              <w:t>/</w:t>
            </w:r>
            <w:r w:rsidR="002461E9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448F6A5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ECB0F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4D310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5F59DF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07A8E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E7D7D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516F1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1E9CB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76E110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A546B2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EF8C0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DBF57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65631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969F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E6841C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B1308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9EDFA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1F7611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DC8718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9F68B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58050F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AF584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DA138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2CE2C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06104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AADE4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61E91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8C7C62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B8C27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08B7C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7F2CC0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E4AB5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8D665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9D0E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41082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DE1C17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DDC4A0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098A6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1063A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CB87E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2AB13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DE740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1749E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79FBE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1C1AB7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D2DBDC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70FC44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EACA2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5A8154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2045B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F3AE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24477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D6E1B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59D435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1B50C0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D6F66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B6B4B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3FA347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67A99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E2EF8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B0C2C3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0924D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12D6B39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5915FA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9AAC9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DC5DC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A072A6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FF1D22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19342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F2CF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16F8E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2572E2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1CF43AD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0FAEA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AC622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3F885A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D5ED87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A2F2C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848497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37CC5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FA6616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BB461D3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81EBF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468D3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A3738E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94F80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FB547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E36C9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C981C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28537A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6182F9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19ADE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32218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3C4BD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36929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A2344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BD1D4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1811B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16B8D4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CB8BEE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E5A5D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19077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406DE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C5BCB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E5AB5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EB3A4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2720B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61FCAE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3955E3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7FEDA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CDA5D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60187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96CA7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E23D8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5E448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577872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589693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D5F663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4BF63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306E9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0FB14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10FED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0E0BD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E95A1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31675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0573A2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381FFE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E19A6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ED801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58CDCC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FDBEF3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74DE3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7E61B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6784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7F0FF6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2FF2175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44498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C62B8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81495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E854C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08D73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34538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75756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326BB7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0EB1B7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7692D0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53E4482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6897F45" w14:textId="77777777" w:rsidR="00911CB9" w:rsidRDefault="002515CE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</w:tc>
      </w:tr>
      <w:tr w:rsidR="00911CB9" w14:paraId="46F5C532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77B07141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1BDB122D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AEF4C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3E54FA7A" w14:textId="77777777" w:rsidR="00911CB9" w:rsidRDefault="00911CB9">
      <w:pPr>
        <w:rPr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62"/>
        <w:gridCol w:w="1517"/>
        <w:gridCol w:w="3869"/>
      </w:tblGrid>
      <w:tr w:rsidR="00911CB9" w14:paraId="2A1E5B13" w14:textId="77777777" w:rsidTr="00CC01F8">
        <w:trPr>
          <w:trHeight w:val="408"/>
        </w:trPr>
        <w:tc>
          <w:tcPr>
            <w:tcW w:w="6479" w:type="dxa"/>
            <w:gridSpan w:val="2"/>
          </w:tcPr>
          <w:p w14:paraId="5D19E1A7" w14:textId="77777777" w:rsidR="00911CB9" w:rsidRDefault="00911CB9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 w:rsidR="00CB3ECF">
              <w:rPr>
                <w:rFonts w:ascii="Arial" w:hAnsi="Arial"/>
                <w:sz w:val="18"/>
                <w:lang w:val="en-US"/>
              </w:rPr>
              <w:t>: ENESA</w:t>
            </w:r>
          </w:p>
        </w:tc>
        <w:tc>
          <w:tcPr>
            <w:tcW w:w="3869" w:type="dxa"/>
          </w:tcPr>
          <w:p w14:paraId="44F29A83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1E04CA1A" w14:textId="77777777" w:rsidTr="00CC01F8">
        <w:trPr>
          <w:trHeight w:val="483"/>
        </w:trPr>
        <w:tc>
          <w:tcPr>
            <w:tcW w:w="4962" w:type="dxa"/>
          </w:tcPr>
          <w:p w14:paraId="6998A651" w14:textId="77777777" w:rsidR="00F40F49" w:rsidRPr="0042346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423462">
              <w:rPr>
                <w:rFonts w:ascii="Arial" w:hAnsi="Arial"/>
                <w:sz w:val="18"/>
              </w:rPr>
              <w:t>SERVIÇO:</w:t>
            </w:r>
            <w:r w:rsidR="007423EE" w:rsidRPr="00423462">
              <w:rPr>
                <w:rFonts w:ascii="Arial" w:hAnsi="Arial"/>
                <w:sz w:val="18"/>
              </w:rPr>
              <w:t xml:space="preserve"> </w:t>
            </w:r>
            <w:r w:rsidR="00796CFD" w:rsidRPr="00423462">
              <w:rPr>
                <w:rFonts w:ascii="Arial" w:hAnsi="Arial"/>
                <w:sz w:val="18"/>
              </w:rPr>
              <w:t xml:space="preserve"> </w:t>
            </w:r>
            <w:r w:rsidR="003E4D19" w:rsidRPr="00423462">
              <w:rPr>
                <w:rFonts w:ascii="Arial" w:hAnsi="Arial"/>
                <w:sz w:val="18"/>
              </w:rPr>
              <w:t xml:space="preserve"> </w:t>
            </w:r>
            <w:r w:rsidR="00CC01F8" w:rsidRPr="00423462">
              <w:rPr>
                <w:rFonts w:ascii="Arial" w:hAnsi="Arial"/>
                <w:sz w:val="18"/>
              </w:rPr>
              <w:t>MONTAGEM</w:t>
            </w:r>
          </w:p>
        </w:tc>
        <w:tc>
          <w:tcPr>
            <w:tcW w:w="1517" w:type="dxa"/>
          </w:tcPr>
          <w:p w14:paraId="20315708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69" w:type="dxa"/>
          </w:tcPr>
          <w:p w14:paraId="1FE48D13" w14:textId="77777777" w:rsidR="00911CB9" w:rsidRPr="006B4072" w:rsidRDefault="00911CB9" w:rsidP="00611A0D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1B009B" w:rsidRPr="006B4072">
              <w:rPr>
                <w:rFonts w:ascii="Arial" w:hAnsi="Arial"/>
                <w:sz w:val="18"/>
              </w:rPr>
              <w:t xml:space="preserve"> </w:t>
            </w:r>
            <w:r w:rsidR="00EB4E35">
              <w:rPr>
                <w:rFonts w:ascii="Arial" w:hAnsi="Arial"/>
                <w:sz w:val="18"/>
              </w:rPr>
              <w:t>240 MTPA</w:t>
            </w:r>
          </w:p>
        </w:tc>
      </w:tr>
      <w:tr w:rsidR="008D56C6" w14:paraId="7B98DB84" w14:textId="77777777" w:rsidTr="00CC01F8">
        <w:trPr>
          <w:trHeight w:val="483"/>
        </w:trPr>
        <w:tc>
          <w:tcPr>
            <w:tcW w:w="4962" w:type="dxa"/>
          </w:tcPr>
          <w:p w14:paraId="38CA03C3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</w:p>
          <w:p w14:paraId="38FF3226" w14:textId="77777777" w:rsidR="00CC01F8" w:rsidRDefault="003B2CC5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Allyson Peixoto</w:t>
            </w:r>
          </w:p>
        </w:tc>
        <w:tc>
          <w:tcPr>
            <w:tcW w:w="1517" w:type="dxa"/>
          </w:tcPr>
          <w:p w14:paraId="31339B45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23D87A23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69" w:type="dxa"/>
          </w:tcPr>
          <w:p w14:paraId="42D262E9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</w:t>
            </w:r>
            <w:r w:rsidR="00E1578B" w:rsidRPr="00955D97">
              <w:rPr>
                <w:rFonts w:ascii="Arial" w:hAnsi="Arial"/>
              </w:rPr>
              <w:t>(</w:t>
            </w:r>
            <w:proofErr w:type="gramEnd"/>
            <w:r w:rsidR="00E1578B" w:rsidRPr="00955D97">
              <w:rPr>
                <w:rFonts w:ascii="Arial" w:hAnsi="Arial"/>
              </w:rPr>
              <w:t xml:space="preserve">  </w:t>
            </w:r>
            <w:r w:rsidR="008A3522">
              <w:rPr>
                <w:rFonts w:ascii="Arial" w:hAnsi="Arial"/>
              </w:rPr>
              <w:t xml:space="preserve"> </w:t>
            </w:r>
            <w:r w:rsidR="009B0A6C">
              <w:rPr>
                <w:rFonts w:ascii="Arial" w:hAnsi="Arial"/>
              </w:rPr>
              <w:t>X</w:t>
            </w:r>
            <w:r w:rsidR="00711032">
              <w:rPr>
                <w:rFonts w:ascii="Arial" w:hAnsi="Arial"/>
              </w:rPr>
              <w:t xml:space="preserve"> </w:t>
            </w:r>
            <w:r w:rsidR="008A3522">
              <w:rPr>
                <w:rFonts w:ascii="Arial" w:hAnsi="Arial"/>
              </w:rPr>
              <w:t xml:space="preserve"> </w:t>
            </w:r>
            <w:r w:rsidR="00B80780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) </w:t>
            </w:r>
          </w:p>
          <w:p w14:paraId="1C296874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="00AD347C">
              <w:rPr>
                <w:rFonts w:ascii="Arial" w:hAnsi="Arial"/>
              </w:rPr>
              <w:t xml:space="preserve"> NÃO IMPEDITIVA    </w:t>
            </w:r>
            <w:proofErr w:type="gramStart"/>
            <w:r w:rsidR="00AD347C">
              <w:rPr>
                <w:rFonts w:ascii="Arial" w:hAnsi="Arial"/>
              </w:rPr>
              <w:t xml:space="preserve">   (</w:t>
            </w:r>
            <w:proofErr w:type="gramEnd"/>
            <w:r w:rsidR="00AD347C">
              <w:rPr>
                <w:rFonts w:ascii="Arial" w:hAnsi="Arial"/>
              </w:rPr>
              <w:t xml:space="preserve"> </w:t>
            </w:r>
            <w:r w:rsidR="009B0A6C">
              <w:rPr>
                <w:rFonts w:ascii="Arial" w:hAnsi="Arial"/>
              </w:rPr>
              <w:t xml:space="preserve">      </w:t>
            </w:r>
            <w:r w:rsidR="00711032">
              <w:rPr>
                <w:rFonts w:ascii="Arial" w:hAnsi="Arial"/>
              </w:rPr>
              <w:t xml:space="preserve"> </w:t>
            </w:r>
            <w:r w:rsidR="00B80780">
              <w:rPr>
                <w:rFonts w:ascii="Arial" w:hAnsi="Arial"/>
              </w:rPr>
              <w:t xml:space="preserve"> </w:t>
            </w:r>
            <w:r w:rsidRPr="00955D97">
              <w:rPr>
                <w:rFonts w:ascii="Arial" w:hAnsi="Arial"/>
              </w:rPr>
              <w:t>)</w:t>
            </w:r>
          </w:p>
        </w:tc>
      </w:tr>
      <w:tr w:rsidR="00915890" w14:paraId="6233F9C0" w14:textId="77777777" w:rsidTr="00CC01F8">
        <w:trPr>
          <w:trHeight w:val="483"/>
        </w:trPr>
        <w:tc>
          <w:tcPr>
            <w:tcW w:w="10348" w:type="dxa"/>
            <w:gridSpan w:val="3"/>
          </w:tcPr>
          <w:p w14:paraId="322A4BB1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hand-over para operação) – deverão ser sanadas até o final do teste com carga.</w:t>
            </w:r>
          </w:p>
          <w:p w14:paraId="1BA69F24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 xml:space="preserve">Pendências menos críticas passíveis de discussão para possível </w:t>
            </w:r>
            <w:proofErr w:type="spellStart"/>
            <w:r w:rsidRPr="0039247A">
              <w:rPr>
                <w:rFonts w:cs="Arial"/>
              </w:rPr>
              <w:t>hand</w:t>
            </w:r>
            <w:proofErr w:type="spellEnd"/>
            <w:r w:rsidRPr="0039247A">
              <w:rPr>
                <w:rFonts w:cs="Arial"/>
              </w:rPr>
              <w:t>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13E3B717" w14:textId="77777777" w:rsidTr="00CC01F8">
        <w:trPr>
          <w:trHeight w:val="483"/>
        </w:trPr>
        <w:tc>
          <w:tcPr>
            <w:tcW w:w="10348" w:type="dxa"/>
            <w:gridSpan w:val="3"/>
          </w:tcPr>
          <w:p w14:paraId="7F011423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10EA713A">
                <v:rect id="_x0000_s2188" style="position:absolute;margin-left:93.6pt;margin-top:6.65pt;width:9pt;height:9pt;z-index:19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0D06694F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4A02A7C2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62EA8FD2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676E774D" w14:textId="04931089" w:rsidR="00E1578B" w:rsidRP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5B9C5D07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18A9CB68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44ED23E8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04A78FB7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2B4109BE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</w:tc>
      </w:tr>
      <w:tr w:rsidR="00915890" w14:paraId="2D3E6403" w14:textId="77777777" w:rsidTr="00CC01F8">
        <w:trPr>
          <w:trHeight w:val="483"/>
        </w:trPr>
        <w:tc>
          <w:tcPr>
            <w:tcW w:w="10348" w:type="dxa"/>
            <w:gridSpan w:val="3"/>
          </w:tcPr>
          <w:p w14:paraId="21F3B956" w14:textId="77777777" w:rsidR="005A5B37" w:rsidRPr="009A3F86" w:rsidRDefault="00915890" w:rsidP="005A5B37">
            <w:pPr>
              <w:tabs>
                <w:tab w:val="left" w:pos="-720"/>
              </w:tabs>
              <w:suppressAutoHyphens/>
              <w:spacing w:before="90"/>
              <w:rPr>
                <w:sz w:val="24"/>
                <w:szCs w:val="24"/>
              </w:rPr>
            </w:pPr>
            <w:r w:rsidRPr="009A3F86">
              <w:rPr>
                <w:sz w:val="24"/>
                <w:szCs w:val="24"/>
              </w:rPr>
              <w:t>DESCRIÇÃO DA NÃO CONFORMIDADE:</w:t>
            </w:r>
            <w:r w:rsidR="005A5B37" w:rsidRPr="009A3F86">
              <w:rPr>
                <w:sz w:val="24"/>
                <w:szCs w:val="24"/>
              </w:rPr>
              <w:t xml:space="preserve"> </w:t>
            </w:r>
          </w:p>
          <w:p w14:paraId="1E19D2C3" w14:textId="77777777" w:rsidR="00CB3ECF" w:rsidRDefault="00CB3ECF" w:rsidP="00CB3ECF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</w:p>
          <w:p w14:paraId="5FB7575B" w14:textId="77777777" w:rsidR="009A3F86" w:rsidRDefault="006F1583" w:rsidP="009A3F86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 w:rsidR="00BD3795">
              <w:rPr>
                <w:sz w:val="24"/>
                <w:szCs w:val="24"/>
              </w:rPr>
              <w:t xml:space="preserve">Evidenciado alargamento dos furos </w:t>
            </w:r>
            <w:r w:rsidR="00B211B5">
              <w:rPr>
                <w:sz w:val="24"/>
                <w:szCs w:val="24"/>
              </w:rPr>
              <w:t xml:space="preserve">nas bases das colunas </w:t>
            </w:r>
            <w:r w:rsidR="00BD3795">
              <w:rPr>
                <w:sz w:val="24"/>
                <w:szCs w:val="24"/>
              </w:rPr>
              <w:t>localizadas no</w:t>
            </w:r>
            <w:r w:rsidR="00B211B5">
              <w:rPr>
                <w:sz w:val="24"/>
                <w:szCs w:val="24"/>
              </w:rPr>
              <w:t>s</w:t>
            </w:r>
            <w:r w:rsidR="00BD3795">
              <w:rPr>
                <w:sz w:val="24"/>
                <w:szCs w:val="24"/>
              </w:rPr>
              <w:t xml:space="preserve"> eixo</w:t>
            </w:r>
            <w:r w:rsidR="00B211B5">
              <w:rPr>
                <w:sz w:val="24"/>
                <w:szCs w:val="24"/>
              </w:rPr>
              <w:t>s</w:t>
            </w:r>
            <w:r w:rsidR="00BD3795">
              <w:rPr>
                <w:sz w:val="24"/>
                <w:szCs w:val="24"/>
              </w:rPr>
              <w:t xml:space="preserve"> 01 e 02 d</w:t>
            </w:r>
            <w:r w:rsidR="00885638">
              <w:rPr>
                <w:sz w:val="24"/>
                <w:szCs w:val="24"/>
              </w:rPr>
              <w:t>o transpor</w:t>
            </w:r>
            <w:r w:rsidR="00BD3795">
              <w:rPr>
                <w:sz w:val="24"/>
                <w:szCs w:val="24"/>
              </w:rPr>
              <w:t>tador de c</w:t>
            </w:r>
            <w:r w:rsidR="00B211B5">
              <w:rPr>
                <w:sz w:val="24"/>
                <w:szCs w:val="24"/>
              </w:rPr>
              <w:t>orreia do TR-313K-87,</w:t>
            </w:r>
            <w:r w:rsidR="00BD3795">
              <w:rPr>
                <w:sz w:val="24"/>
                <w:szCs w:val="24"/>
              </w:rPr>
              <w:t xml:space="preserve"> não conforme ao solicitado nos procedimentos ES-M-401 e ES-S-401, sendo necessário correção.</w:t>
            </w:r>
            <w:r w:rsidR="009A3F86">
              <w:rPr>
                <w:sz w:val="24"/>
                <w:szCs w:val="24"/>
              </w:rPr>
              <w:t xml:space="preserve"> </w:t>
            </w:r>
          </w:p>
          <w:p w14:paraId="179F3A11" w14:textId="77777777" w:rsidR="009A3F86" w:rsidRPr="009A3F86" w:rsidRDefault="009A3F86" w:rsidP="009A3F86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  <w:proofErr w:type="gramStart"/>
            <w:r w:rsidRPr="009A3F86">
              <w:rPr>
                <w:sz w:val="24"/>
                <w:szCs w:val="24"/>
              </w:rPr>
              <w:t>“</w:t>
            </w:r>
            <w:r w:rsidRPr="009A3F86">
              <w:t xml:space="preserve"> </w:t>
            </w:r>
            <w:r w:rsidRPr="009A3F86">
              <w:rPr>
                <w:sz w:val="24"/>
                <w:szCs w:val="24"/>
              </w:rPr>
              <w:t>Caso</w:t>
            </w:r>
            <w:proofErr w:type="gramEnd"/>
            <w:r w:rsidRPr="009A3F86">
              <w:rPr>
                <w:sz w:val="24"/>
                <w:szCs w:val="24"/>
              </w:rPr>
              <w:t xml:space="preserve"> não haja coincidência de furação impedindo a passagem de parafusos, deverá ser sempre consultado o responsável pelo projeto do equipamento e/ou a Vale para definir o procedimento a ser adotado. Não serão permitidas furações ou alargamento com maçaricos ou uso de parafusos de menor diâmetro, </w:t>
            </w:r>
            <w:r>
              <w:rPr>
                <w:sz w:val="24"/>
                <w:szCs w:val="24"/>
              </w:rPr>
              <w:t>mesmo com resistências maiores</w:t>
            </w:r>
            <w:proofErr w:type="gramStart"/>
            <w:r>
              <w:rPr>
                <w:sz w:val="24"/>
                <w:szCs w:val="24"/>
              </w:rPr>
              <w:t>. ”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</w:p>
          <w:p w14:paraId="52836941" w14:textId="77777777" w:rsidR="00E117BC" w:rsidRPr="002461E9" w:rsidRDefault="00BD3795" w:rsidP="002461E9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87EC7">
              <w:rPr>
                <w:sz w:val="24"/>
                <w:szCs w:val="24"/>
              </w:rPr>
              <w:t>(</w:t>
            </w:r>
            <w:r w:rsidR="00E117BC">
              <w:rPr>
                <w:sz w:val="24"/>
                <w:szCs w:val="24"/>
              </w:rPr>
              <w:t>Des. Refer</w:t>
            </w:r>
            <w:r w:rsidR="00885638">
              <w:rPr>
                <w:sz w:val="24"/>
                <w:szCs w:val="24"/>
              </w:rPr>
              <w:t>ência: DF-3130</w:t>
            </w:r>
            <w:r>
              <w:rPr>
                <w:sz w:val="24"/>
                <w:szCs w:val="24"/>
              </w:rPr>
              <w:t>KP-G-50005-M-500588</w:t>
            </w:r>
            <w:r w:rsidR="0077386A">
              <w:rPr>
                <w:sz w:val="24"/>
                <w:szCs w:val="24"/>
              </w:rPr>
              <w:t xml:space="preserve"> </w:t>
            </w:r>
            <w:proofErr w:type="spellStart"/>
            <w:r w:rsidR="00141748">
              <w:rPr>
                <w:sz w:val="24"/>
                <w:szCs w:val="24"/>
              </w:rPr>
              <w:t>rev</w:t>
            </w:r>
            <w:proofErr w:type="spellEnd"/>
            <w:r w:rsidR="00055B8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 w:rsidR="00141748">
              <w:rPr>
                <w:sz w:val="24"/>
                <w:szCs w:val="24"/>
              </w:rPr>
              <w:t>)</w:t>
            </w:r>
            <w:r w:rsidR="00233AEA">
              <w:rPr>
                <w:sz w:val="24"/>
                <w:szCs w:val="24"/>
              </w:rPr>
              <w:t>.</w:t>
            </w:r>
          </w:p>
          <w:p w14:paraId="1669BC9B" w14:textId="77777777" w:rsidR="005A5B37" w:rsidRPr="009A3F86" w:rsidRDefault="005A5B37" w:rsidP="00E1578B">
            <w:pPr>
              <w:tabs>
                <w:tab w:val="left" w:pos="-720"/>
              </w:tabs>
              <w:suppressAutoHyphens/>
              <w:spacing w:before="90"/>
              <w:rPr>
                <w:sz w:val="24"/>
                <w:szCs w:val="24"/>
              </w:rPr>
            </w:pPr>
          </w:p>
          <w:p w14:paraId="71753F8D" w14:textId="77777777" w:rsidR="008A33E4" w:rsidRPr="009A3F86" w:rsidRDefault="008A33E4" w:rsidP="00E1578B">
            <w:pPr>
              <w:tabs>
                <w:tab w:val="left" w:pos="-720"/>
              </w:tabs>
              <w:suppressAutoHyphens/>
              <w:spacing w:before="90"/>
              <w:rPr>
                <w:sz w:val="24"/>
                <w:szCs w:val="24"/>
              </w:rPr>
            </w:pPr>
          </w:p>
          <w:p w14:paraId="3A13FBBC" w14:textId="77777777" w:rsidR="008A33E4" w:rsidRPr="009A3F86" w:rsidRDefault="008A33E4" w:rsidP="00E1578B">
            <w:pPr>
              <w:tabs>
                <w:tab w:val="left" w:pos="-720"/>
              </w:tabs>
              <w:suppressAutoHyphens/>
              <w:spacing w:before="90"/>
              <w:rPr>
                <w:sz w:val="24"/>
                <w:szCs w:val="24"/>
              </w:rPr>
            </w:pPr>
          </w:p>
          <w:p w14:paraId="2BAD2A59" w14:textId="77777777" w:rsidR="005A5B37" w:rsidRPr="009A3F86" w:rsidRDefault="005A5B37" w:rsidP="00E1578B">
            <w:pPr>
              <w:tabs>
                <w:tab w:val="left" w:pos="-720"/>
              </w:tabs>
              <w:suppressAutoHyphens/>
              <w:spacing w:before="90"/>
              <w:rPr>
                <w:sz w:val="24"/>
                <w:szCs w:val="24"/>
              </w:rPr>
            </w:pPr>
          </w:p>
        </w:tc>
      </w:tr>
      <w:tr w:rsidR="00911CB9" w14:paraId="79C80961" w14:textId="77777777" w:rsidTr="0050661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0712"/>
        </w:trPr>
        <w:tc>
          <w:tcPr>
            <w:tcW w:w="103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D8F8C19" w14:textId="77777777" w:rsidR="0050661E" w:rsidRDefault="0050661E" w:rsidP="00866453">
            <w:pPr>
              <w:rPr>
                <w:b/>
              </w:rPr>
            </w:pPr>
          </w:p>
          <w:p w14:paraId="16FE8017" w14:textId="77777777" w:rsidR="0050661E" w:rsidRDefault="00866453" w:rsidP="00866453">
            <w:pPr>
              <w:jc w:val="center"/>
              <w:rPr>
                <w:b/>
              </w:rPr>
            </w:pPr>
            <w:r w:rsidRPr="00866453">
              <w:rPr>
                <w:b/>
              </w:rPr>
              <w:t>FOTOS DA RNC</w:t>
            </w:r>
          </w:p>
          <w:p w14:paraId="3C84A023" w14:textId="77777777" w:rsidR="00B93783" w:rsidRDefault="00B93783" w:rsidP="00866453">
            <w:pPr>
              <w:jc w:val="center"/>
              <w:rPr>
                <w:b/>
              </w:rPr>
            </w:pPr>
          </w:p>
          <w:p w14:paraId="470037E1" w14:textId="77777777" w:rsidR="00EF0121" w:rsidRDefault="00263163" w:rsidP="00866453">
            <w:pPr>
              <w:jc w:val="center"/>
              <w:rPr>
                <w:b/>
              </w:rPr>
            </w:pPr>
            <w:r>
              <w:rPr>
                <w:noProof/>
              </w:rPr>
              <w:pict w14:anchorId="791F82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270" type="#_x0000_t75" style="position:absolute;left:0;text-align:left;margin-left:255.35pt;margin-top:261.2pt;width:250.85pt;height:237pt;z-index:26;mso-position-horizontal-relative:margin;mso-position-vertical-relative:margin">
                  <v:imagedata r:id="rId8" o:title="WhatsApp Image 2023-04-10 at 15"/>
                  <w10:wrap type="square" anchorx="margin" anchory="margin"/>
                </v:shape>
              </w:pict>
            </w:r>
            <w:r>
              <w:rPr>
                <w:noProof/>
              </w:rPr>
              <w:pict w14:anchorId="48E16FAF">
                <v:shape id="_x0000_s2267" type="#_x0000_t75" style="position:absolute;left:0;text-align:left;margin-left:-3.55pt;margin-top:51.55pt;width:256.75pt;height:206.55pt;z-index:23;mso-position-horizontal-relative:margin;mso-position-vertical-relative:margin">
                  <v:imagedata r:id="rId9" o:title="WhatsApp Image 2023-04-10 at 12"/>
                  <w10:wrap type="square" anchorx="margin" anchory="margin"/>
                </v:shape>
              </w:pict>
            </w:r>
          </w:p>
          <w:p w14:paraId="6E6C926B" w14:textId="77777777" w:rsidR="00CB3ECF" w:rsidRDefault="00263163" w:rsidP="00866453">
            <w:pPr>
              <w:jc w:val="center"/>
              <w:rPr>
                <w:b/>
              </w:rPr>
            </w:pPr>
            <w:r>
              <w:rPr>
                <w:noProof/>
              </w:rPr>
              <w:pict w14:anchorId="0B867999">
                <v:shape id="_x0000_s2268" type="#_x0000_t75" style="position:absolute;left:0;text-align:left;margin-left:255.35pt;margin-top:52.7pt;width:249.5pt;height:205.4pt;z-index:24;mso-position-horizontal-relative:margin;mso-position-vertical-relative:margin">
                  <v:imagedata r:id="rId10" o:title="WhatsApp Image 2023-04-10 at 12"/>
                  <w10:wrap type="square" anchorx="margin" anchory="margin"/>
                </v:shape>
              </w:pict>
            </w:r>
          </w:p>
          <w:p w14:paraId="563A1159" w14:textId="77777777" w:rsidR="00254647" w:rsidRDefault="00263163" w:rsidP="00866453">
            <w:pPr>
              <w:jc w:val="center"/>
              <w:rPr>
                <w:b/>
              </w:rPr>
            </w:pPr>
            <w:r>
              <w:rPr>
                <w:noProof/>
              </w:rPr>
              <w:pict w14:anchorId="40F3A113">
                <v:shape id="_x0000_s2269" type="#_x0000_t75" style="position:absolute;left:0;text-align:left;margin-left:-4.65pt;margin-top:261.2pt;width:257.85pt;height:238.1pt;z-index:25;mso-position-horizontal-relative:margin;mso-position-vertical-relative:margin">
                  <v:imagedata r:id="rId11" o:title="WhatsApp Image 2023-04-10 at 12"/>
                  <w10:wrap type="square" anchorx="margin" anchory="margin"/>
                </v:shape>
              </w:pict>
            </w:r>
          </w:p>
          <w:p w14:paraId="0CB8748D" w14:textId="77777777" w:rsidR="00FB5D65" w:rsidRDefault="00FB5D65" w:rsidP="00866453">
            <w:pPr>
              <w:jc w:val="center"/>
              <w:rPr>
                <w:b/>
              </w:rPr>
            </w:pPr>
          </w:p>
          <w:p w14:paraId="1B5C0A4F" w14:textId="77777777" w:rsidR="00FB5D65" w:rsidRDefault="00FB5D65" w:rsidP="00866453">
            <w:pPr>
              <w:jc w:val="center"/>
              <w:rPr>
                <w:b/>
              </w:rPr>
            </w:pPr>
          </w:p>
          <w:p w14:paraId="35043E4F" w14:textId="77777777" w:rsidR="00FB5D65" w:rsidRDefault="00FB5D65" w:rsidP="00866453">
            <w:pPr>
              <w:jc w:val="center"/>
              <w:rPr>
                <w:b/>
              </w:rPr>
            </w:pPr>
          </w:p>
          <w:p w14:paraId="7ED72CB8" w14:textId="77777777" w:rsidR="00FB5D65" w:rsidRDefault="00FB5D65" w:rsidP="00866453">
            <w:pPr>
              <w:jc w:val="center"/>
              <w:rPr>
                <w:b/>
              </w:rPr>
            </w:pPr>
          </w:p>
          <w:p w14:paraId="1FDB8EC0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50011A0" w14:textId="77777777" w:rsidR="00FB5D65" w:rsidRDefault="00FB5D65" w:rsidP="00866453">
            <w:pPr>
              <w:jc w:val="center"/>
              <w:rPr>
                <w:b/>
              </w:rPr>
            </w:pPr>
          </w:p>
          <w:p w14:paraId="2EB0F19B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5318FEA" w14:textId="77777777" w:rsidR="00FB5D65" w:rsidRDefault="00FB5D65" w:rsidP="00866453">
            <w:pPr>
              <w:jc w:val="center"/>
              <w:rPr>
                <w:b/>
              </w:rPr>
            </w:pPr>
          </w:p>
          <w:p w14:paraId="696ADE38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3DBFEDB" w14:textId="77777777" w:rsidR="00FB5D65" w:rsidRDefault="00FB5D65" w:rsidP="00866453">
            <w:pPr>
              <w:jc w:val="center"/>
              <w:rPr>
                <w:b/>
              </w:rPr>
            </w:pPr>
          </w:p>
          <w:p w14:paraId="69CD02B4" w14:textId="77777777" w:rsidR="00FB5D65" w:rsidRDefault="00FB5D65" w:rsidP="00866453">
            <w:pPr>
              <w:jc w:val="center"/>
              <w:rPr>
                <w:b/>
              </w:rPr>
            </w:pPr>
          </w:p>
          <w:p w14:paraId="78EDA9D9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099F0B4" w14:textId="77777777" w:rsidR="00FB5D65" w:rsidRDefault="00FB5D65" w:rsidP="00866453">
            <w:pPr>
              <w:jc w:val="center"/>
              <w:rPr>
                <w:b/>
              </w:rPr>
            </w:pPr>
          </w:p>
          <w:p w14:paraId="3CB4016F" w14:textId="77777777" w:rsidR="00FB5D65" w:rsidRDefault="00FB5D65" w:rsidP="00866453">
            <w:pPr>
              <w:jc w:val="center"/>
              <w:rPr>
                <w:b/>
              </w:rPr>
            </w:pPr>
          </w:p>
          <w:p w14:paraId="60A7C335" w14:textId="77777777" w:rsidR="00FB5D65" w:rsidRDefault="00FB5D65" w:rsidP="00866453">
            <w:pPr>
              <w:jc w:val="center"/>
              <w:rPr>
                <w:b/>
              </w:rPr>
            </w:pPr>
          </w:p>
          <w:p w14:paraId="1EF8B7D3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6B0DEE3" w14:textId="77777777" w:rsidR="00FB5D65" w:rsidRDefault="00FB5D65" w:rsidP="00866453">
            <w:pPr>
              <w:jc w:val="center"/>
              <w:rPr>
                <w:b/>
              </w:rPr>
            </w:pPr>
          </w:p>
          <w:p w14:paraId="0A637E03" w14:textId="77777777" w:rsidR="00FB5D65" w:rsidRDefault="00FB5D65" w:rsidP="00866453">
            <w:pPr>
              <w:jc w:val="center"/>
              <w:rPr>
                <w:b/>
              </w:rPr>
            </w:pPr>
          </w:p>
          <w:p w14:paraId="25E600E0" w14:textId="77777777" w:rsidR="004A3669" w:rsidRDefault="004A3669" w:rsidP="00866453">
            <w:pPr>
              <w:jc w:val="center"/>
              <w:rPr>
                <w:b/>
              </w:rPr>
            </w:pPr>
          </w:p>
          <w:p w14:paraId="03BC454E" w14:textId="77777777" w:rsidR="00866453" w:rsidRPr="00866453" w:rsidRDefault="00866453" w:rsidP="00866453">
            <w:pPr>
              <w:jc w:val="center"/>
              <w:rPr>
                <w:b/>
              </w:rPr>
            </w:pPr>
          </w:p>
          <w:p w14:paraId="68BB7017" w14:textId="77777777" w:rsidR="0050661E" w:rsidRPr="00915890" w:rsidRDefault="00CC01F8" w:rsidP="00F029EC">
            <w:pPr>
              <w:pStyle w:val="Legenda"/>
            </w:pPr>
            <w:r>
              <w:t xml:space="preserve">                                                    </w:t>
            </w:r>
          </w:p>
        </w:tc>
      </w:tr>
    </w:tbl>
    <w:p w14:paraId="0A1CC514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t xml:space="preserve">  </w:t>
      </w:r>
    </w:p>
    <w:p w14:paraId="0CC1470B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6DCF1C01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3D72363E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6197C74E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16C5F2ED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43051DAD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4BD7A1D7" w14:textId="77777777">
        <w:trPr>
          <w:trHeight w:hRule="exact" w:val="1783"/>
        </w:trPr>
        <w:tc>
          <w:tcPr>
            <w:tcW w:w="10348" w:type="dxa"/>
          </w:tcPr>
          <w:p w14:paraId="36505CCD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5D771C1C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3D7E3F94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2F59EFB3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284D8530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40FB5023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4404EDFA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0C2A70EE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533B1D85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1DE866F6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77C2B791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04092B78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6ED53C62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057A78BC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467684F6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6ED7B5C3" w14:textId="77777777">
        <w:trPr>
          <w:trHeight w:hRule="exact" w:val="1293"/>
        </w:trPr>
        <w:tc>
          <w:tcPr>
            <w:tcW w:w="10348" w:type="dxa"/>
          </w:tcPr>
          <w:p w14:paraId="2A689218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08B96628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4B90D24A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0DE03ED9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043E366B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6464FD1D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114F245E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4E263DD2" w14:textId="77777777">
        <w:trPr>
          <w:trHeight w:hRule="exact" w:val="1773"/>
        </w:trPr>
        <w:tc>
          <w:tcPr>
            <w:tcW w:w="10348" w:type="dxa"/>
          </w:tcPr>
          <w:p w14:paraId="2432F408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61BA6955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4767C023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51C88E21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16015CCF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4D523C5A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66E229A7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0D64C729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6E391B0D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1FCFB38B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7E278BAC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2C1E7057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11E3144" w14:textId="77777777">
        <w:trPr>
          <w:trHeight w:hRule="exact" w:val="1622"/>
        </w:trPr>
        <w:tc>
          <w:tcPr>
            <w:tcW w:w="10348" w:type="dxa"/>
          </w:tcPr>
          <w:p w14:paraId="26C88549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7242EBE2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0C602FE5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611A2228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429D3AB0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24E149D5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75AE0687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303D4E0C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3AE7F681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6FE88C06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4750C83A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7E54A928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92A25" w14:textId="77777777" w:rsidR="0065358D" w:rsidRDefault="0065358D">
      <w:r>
        <w:separator/>
      </w:r>
    </w:p>
  </w:endnote>
  <w:endnote w:type="continuationSeparator" w:id="0">
    <w:p w14:paraId="152E42A3" w14:textId="77777777" w:rsidR="0065358D" w:rsidRDefault="00653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0FDA9" w14:textId="77777777" w:rsidR="000072E0" w:rsidRDefault="000072E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911CB9" w14:paraId="32176485" w14:textId="77777777">
      <w:trPr>
        <w:trHeight w:val="1550"/>
      </w:trPr>
      <w:tc>
        <w:tcPr>
          <w:tcW w:w="3402" w:type="dxa"/>
        </w:tcPr>
        <w:p w14:paraId="366677AC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1409D542" w14:textId="77777777" w:rsidR="00403ADB" w:rsidRDefault="00911CB9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DATA: </w:t>
          </w:r>
          <w:r w:rsidR="00885638">
            <w:rPr>
              <w:rFonts w:ascii="Arial" w:hAnsi="Arial" w:cs="Arial"/>
              <w:sz w:val="18"/>
              <w:szCs w:val="18"/>
            </w:rPr>
            <w:t>10/04</w:t>
          </w:r>
          <w:r w:rsidR="00833A12">
            <w:rPr>
              <w:rFonts w:ascii="Arial" w:hAnsi="Arial" w:cs="Arial"/>
              <w:sz w:val="18"/>
              <w:szCs w:val="18"/>
            </w:rPr>
            <w:t>/2023</w:t>
          </w:r>
        </w:p>
        <w:p w14:paraId="5846FB4C" w14:textId="77777777" w:rsidR="00911CB9" w:rsidRDefault="00F3744D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b/>
              <w:sz w:val="24"/>
              <w:szCs w:val="24"/>
            </w:rPr>
            <w:pict w14:anchorId="4C96A78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8.25pt;height:46.5pt">
                <v:imagedata r:id="rId1" o:title="WhatsApp Image 2021-08-15 at 20" croptop="23383f" cropbottom="22861f" cropleft="11411f" cropright="11640f"/>
              </v:shape>
            </w:pict>
          </w:r>
          <w:r w:rsidR="00911CB9">
            <w:rPr>
              <w:lang w:val="pt-BR" w:eastAsia="pt-BR"/>
            </w:rPr>
            <w:pict w14:anchorId="43F77BBC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;mso-position-horizontal-relative:text;mso-position-vertical-relative:text" o:connectortype="straight"/>
            </w:pict>
          </w:r>
          <w:r w:rsidR="00AD7F84"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362386E6" w14:textId="77777777" w:rsidR="00911CB9" w:rsidRDefault="00911CB9">
          <w:pPr>
            <w:pStyle w:val="Cabealho"/>
          </w:pPr>
        </w:p>
        <w:p w14:paraId="0BFAFBCD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object w:dxaOrig="2475" w:dyaOrig="1365" w14:anchorId="4AA4D236">
              <v:shape id="Object 6" o:spid="_x0000_i1030" type="#_x0000_t75" style="width:134.25pt;height:73.5pt;mso-position-horizontal-relative:page;mso-position-vertical-relative:page">
                <v:imagedata r:id="rId2" o:title=""/>
              </v:shape>
              <o:OLEObject Type="Embed" ProgID="PBrush" ShapeID="Object 6" DrawAspect="Content" ObjectID="_1747218931" r:id="rId3"/>
            </w:object>
          </w:r>
        </w:p>
        <w:p w14:paraId="369A9D92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0852A841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649BC96C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478B16D7" w14:textId="77777777" w:rsidR="00911CB9" w:rsidRDefault="00911CB9" w:rsidP="00972E24">
          <w:pPr>
            <w:tabs>
              <w:tab w:val="left" w:pos="990"/>
            </w:tabs>
          </w:pPr>
        </w:p>
        <w:p w14:paraId="3DF81172" w14:textId="77777777" w:rsidR="00972E24" w:rsidRDefault="00972E24" w:rsidP="00972E24">
          <w:pPr>
            <w:tabs>
              <w:tab w:val="left" w:pos="990"/>
            </w:tabs>
          </w:pPr>
        </w:p>
        <w:p w14:paraId="70C205FF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5E6D01B2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16E6DF76" w14:textId="77777777" w:rsidR="00972E24" w:rsidRPr="00972E24" w:rsidRDefault="00972E24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46781410" w14:textId="77777777" w:rsidR="00911CB9" w:rsidRDefault="002515CE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07A68A2D" w14:textId="77777777" w:rsidR="00911CB9" w:rsidRDefault="00911CB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7161" w14:textId="77777777" w:rsidR="000072E0" w:rsidRDefault="000072E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863E1" w14:textId="77777777" w:rsidR="0065358D" w:rsidRDefault="0065358D">
      <w:r>
        <w:separator/>
      </w:r>
    </w:p>
  </w:footnote>
  <w:footnote w:type="continuationSeparator" w:id="0">
    <w:p w14:paraId="01C4251D" w14:textId="77777777" w:rsidR="0065358D" w:rsidRDefault="00653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D78A4" w14:textId="77777777" w:rsidR="000072E0" w:rsidRDefault="000072E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1F89" w14:textId="77777777" w:rsidR="00911CB9" w:rsidRDefault="00911CB9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80"/>
      <w:gridCol w:w="3783"/>
      <w:gridCol w:w="2409"/>
      <w:gridCol w:w="1276"/>
    </w:tblGrid>
    <w:tr w:rsidR="00911CB9" w14:paraId="2CA8A17A" w14:textId="77777777">
      <w:trPr>
        <w:cantSplit/>
        <w:trHeight w:hRule="exact" w:val="1082"/>
      </w:trPr>
      <w:tc>
        <w:tcPr>
          <w:tcW w:w="2880" w:type="dxa"/>
          <w:tcBorders>
            <w:top w:val="single" w:sz="8" w:space="0" w:color="auto"/>
          </w:tcBorders>
          <w:vAlign w:val="center"/>
        </w:tcPr>
        <w:p w14:paraId="3D6584D7" w14:textId="77777777" w:rsidR="00911CB9" w:rsidRDefault="00911CB9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2B0866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3" w:type="dxa"/>
          <w:tcBorders>
            <w:top w:val="single" w:sz="8" w:space="0" w:color="auto"/>
          </w:tcBorders>
          <w:vAlign w:val="center"/>
        </w:tcPr>
        <w:p w14:paraId="7AA5FD2D" w14:textId="77777777" w:rsidR="00911CB9" w:rsidRDefault="003D6609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7C510E18">
              <v:shape id="_x0000_i1028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4CEE95B7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77F27CBF" w14:textId="77777777" w:rsidR="00911CB9" w:rsidRDefault="00911CB9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692FF139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5C4782FC" w14:textId="77777777" w:rsidR="00911CB9" w:rsidRDefault="00911CB9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FASE DO PROJETO: </w:t>
          </w:r>
          <w:r w:rsidR="000072E0">
            <w:rPr>
              <w:rFonts w:ascii="Arial" w:hAnsi="Arial" w:cs="Arial"/>
              <w:b/>
              <w:bCs/>
            </w:rPr>
            <w:t>PROGRAMA 240 MTPA</w:t>
          </w:r>
        </w:p>
        <w:p w14:paraId="3E78EA31" w14:textId="77777777" w:rsidR="000244F1" w:rsidRPr="006B4072" w:rsidRDefault="000244F1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3FBD422D" w14:textId="77777777" w:rsidR="003B2CC5" w:rsidRDefault="00EB4E35" w:rsidP="003B2CC5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ÁREA/SUBÁREA:</w:t>
          </w:r>
          <w:r w:rsidR="00761959">
            <w:rPr>
              <w:rFonts w:ascii="Arial" w:hAnsi="Arial" w:cs="Arial"/>
              <w:b/>
              <w:bCs/>
            </w:rPr>
            <w:t xml:space="preserve"> TR-313K-87</w:t>
          </w:r>
        </w:p>
        <w:p w14:paraId="5AA09329" w14:textId="77777777" w:rsidR="00911CB9" w:rsidRDefault="00911CB9" w:rsidP="00270EE4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</w:tc>
      <w:tc>
        <w:tcPr>
          <w:tcW w:w="2409" w:type="dxa"/>
        </w:tcPr>
        <w:p w14:paraId="5D3A6B6D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25382524" w14:textId="77777777" w:rsidR="00911CB9" w:rsidRDefault="00911CB9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276" w:type="dxa"/>
        </w:tcPr>
        <w:p w14:paraId="75F5A92C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6C67E7AE" w14:textId="77777777" w:rsidR="00911CB9" w:rsidRDefault="00E25309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4</w:t>
          </w:r>
          <w:r w:rsidR="00375B74">
            <w:rPr>
              <w:rFonts w:ascii="Arial" w:hAnsi="Arial" w:cs="Arial"/>
              <w:b/>
              <w:bCs/>
            </w:rPr>
            <w:t>/4</w:t>
          </w:r>
        </w:p>
      </w:tc>
    </w:tr>
    <w:tr w:rsidR="00911CB9" w14:paraId="344C329E" w14:textId="77777777">
      <w:trPr>
        <w:cantSplit/>
        <w:trHeight w:val="526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6F461103" w14:textId="77777777" w:rsidR="00911CB9" w:rsidRDefault="00911CB9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409" w:type="dxa"/>
          <w:tcBorders>
            <w:bottom w:val="single" w:sz="8" w:space="0" w:color="auto"/>
          </w:tcBorders>
        </w:tcPr>
        <w:p w14:paraId="6E07A336" w14:textId="77777777" w:rsidR="000072E0" w:rsidRDefault="00911CB9" w:rsidP="00B40B04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  <w:r w:rsidR="00423462">
            <w:rPr>
              <w:rFonts w:ascii="Arial" w:hAnsi="Arial" w:cs="Arial"/>
              <w:sz w:val="16"/>
            </w:rPr>
            <w:t xml:space="preserve"> </w:t>
          </w:r>
        </w:p>
        <w:p w14:paraId="360D4A06" w14:textId="77777777" w:rsidR="00423462" w:rsidRPr="00423462" w:rsidRDefault="000072E0" w:rsidP="00B40B04">
          <w:pPr>
            <w:spacing w:before="60"/>
            <w:rPr>
              <w:rFonts w:ascii="Arial" w:hAnsi="Arial" w:cs="Arial"/>
              <w:sz w:val="16"/>
            </w:rPr>
          </w:pPr>
          <w:r w:rsidRPr="000072E0">
            <w:rPr>
              <w:rFonts w:ascii="Arial" w:hAnsi="Arial" w:cs="Arial"/>
              <w:b/>
            </w:rPr>
            <w:t>RNC-DUC-CP-017-2023</w:t>
          </w:r>
          <w:r w:rsidR="00423462">
            <w:rPr>
              <w:rFonts w:ascii="Arial" w:hAnsi="Arial" w:cs="Arial"/>
              <w:sz w:val="16"/>
            </w:rPr>
            <w:t xml:space="preserve">                            </w:t>
          </w:r>
        </w:p>
      </w:tc>
      <w:tc>
        <w:tcPr>
          <w:tcW w:w="1276" w:type="dxa"/>
          <w:tcBorders>
            <w:bottom w:val="single" w:sz="8" w:space="0" w:color="auto"/>
          </w:tcBorders>
        </w:tcPr>
        <w:p w14:paraId="36DDA850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708EE09F" w14:textId="77777777" w:rsidR="00911CB9" w:rsidRDefault="00CD415C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</w:tbl>
  <w:p w14:paraId="6A3E9ECE" w14:textId="77777777" w:rsidR="00911CB9" w:rsidRDefault="00911CB9">
    <w:pPr>
      <w:pStyle w:val="Cabealho"/>
      <w:ind w:left="-426" w:firstLine="426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911CB9" w14:paraId="03DDE0FF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3D4B327C" w14:textId="77777777" w:rsidR="00911CB9" w:rsidRDefault="00911CB9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55E13A6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08DC8782" w14:textId="77777777" w:rsidR="00911CB9" w:rsidRDefault="003D660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3C8A91CE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0F472C25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38753779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1C2D2775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720D476A" w14:textId="77777777" w:rsidR="00911CB9" w:rsidRPr="006B4072" w:rsidRDefault="00911CB9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="00EB4E35">
            <w:rPr>
              <w:rFonts w:ascii="Arial" w:hAnsi="Arial" w:cs="Arial"/>
              <w:b/>
              <w:bCs/>
            </w:rPr>
            <w:t>:</w:t>
          </w:r>
          <w:r w:rsidR="000072E0">
            <w:rPr>
              <w:rFonts w:ascii="Arial" w:hAnsi="Arial" w:cs="Arial"/>
              <w:b/>
              <w:bCs/>
            </w:rPr>
            <w:t xml:space="preserve"> PROGRAMA 240 MTPA</w:t>
          </w:r>
        </w:p>
        <w:p w14:paraId="027990DE" w14:textId="77777777" w:rsidR="00915890" w:rsidRDefault="00915890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</w:t>
          </w:r>
          <w:r w:rsidR="000244F1">
            <w:rPr>
              <w:rFonts w:ascii="Arial" w:hAnsi="Arial" w:cs="Arial"/>
              <w:b/>
              <w:bCs/>
            </w:rPr>
            <w:t xml:space="preserve"> CAPITAL</w:t>
          </w:r>
        </w:p>
        <w:p w14:paraId="0CB742BC" w14:textId="77777777" w:rsidR="003D78B3" w:rsidRDefault="00717161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</w:t>
          </w:r>
          <w:r w:rsidR="005F2F17" w:rsidRPr="006B4072">
            <w:rPr>
              <w:rFonts w:ascii="Arial" w:hAnsi="Arial" w:cs="Arial"/>
              <w:b/>
              <w:bCs/>
            </w:rPr>
            <w:t>REA:</w:t>
          </w:r>
          <w:r w:rsidR="008436C3">
            <w:rPr>
              <w:rFonts w:ascii="Arial" w:hAnsi="Arial" w:cs="Arial"/>
              <w:b/>
              <w:bCs/>
            </w:rPr>
            <w:t xml:space="preserve"> </w:t>
          </w:r>
          <w:r w:rsidR="00761959">
            <w:rPr>
              <w:rFonts w:ascii="Arial" w:hAnsi="Arial" w:cs="Arial"/>
              <w:b/>
              <w:bCs/>
            </w:rPr>
            <w:t>TR-313K-87</w:t>
          </w:r>
        </w:p>
        <w:p w14:paraId="6D87CE9C" w14:textId="77777777" w:rsidR="00911CB9" w:rsidRPr="006B4072" w:rsidRDefault="00911CB9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0E0E1CDE" w14:textId="77777777" w:rsidR="00270EE4" w:rsidRDefault="00270EE4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4E76320F" w14:textId="77777777" w:rsidR="00911CB9" w:rsidRDefault="00911CB9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276B593E" w14:textId="77777777" w:rsidR="00911CB9" w:rsidRDefault="00911CB9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5C4B79A9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568735F0" w14:textId="77777777" w:rsidR="00911CB9" w:rsidRDefault="00911CB9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0072E0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0072E0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911CB9" w14:paraId="7DB406F9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0B4F833B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046A2C1B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782AA7BA" w14:textId="77777777" w:rsidR="00911CB9" w:rsidRPr="000072E0" w:rsidRDefault="000072E0" w:rsidP="00CD415C">
          <w:pPr>
            <w:spacing w:before="120"/>
            <w:jc w:val="center"/>
            <w:rPr>
              <w:rFonts w:ascii="Arial" w:hAnsi="Arial" w:cs="Arial"/>
              <w:b/>
            </w:rPr>
          </w:pPr>
          <w:r w:rsidRPr="000072E0">
            <w:rPr>
              <w:rFonts w:ascii="Arial" w:hAnsi="Arial" w:cs="Arial"/>
              <w:b/>
            </w:rPr>
            <w:t>RNC-DUC-CP-017-2023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177172F3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765388CD" w14:textId="77777777" w:rsidR="00911CB9" w:rsidRDefault="00CD415C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7E7C6AE0" w14:textId="77777777" w:rsidR="00911CB9" w:rsidRDefault="00911C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648561"/>
    <w:multiLevelType w:val="hybridMultilevel"/>
    <w:tmpl w:val="A5E714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4DDCCA"/>
    <w:multiLevelType w:val="hybridMultilevel"/>
    <w:tmpl w:val="DB67FE0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BEDA0B0"/>
    <w:multiLevelType w:val="hybridMultilevel"/>
    <w:tmpl w:val="E5441C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89647034">
    <w:abstractNumId w:val="2"/>
  </w:num>
  <w:num w:numId="2" w16cid:durableId="1816990463">
    <w:abstractNumId w:val="0"/>
  </w:num>
  <w:num w:numId="3" w16cid:durableId="194028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271">
      <o:colormru v:ext="edit" colors="#f30,#fc0,yellow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ABE"/>
    <w:rsid w:val="00003AF6"/>
    <w:rsid w:val="00005524"/>
    <w:rsid w:val="000072E0"/>
    <w:rsid w:val="000120DD"/>
    <w:rsid w:val="00015126"/>
    <w:rsid w:val="00015809"/>
    <w:rsid w:val="000158C1"/>
    <w:rsid w:val="00015A23"/>
    <w:rsid w:val="00017386"/>
    <w:rsid w:val="000178EA"/>
    <w:rsid w:val="0002194A"/>
    <w:rsid w:val="000244F1"/>
    <w:rsid w:val="00030722"/>
    <w:rsid w:val="00031C6B"/>
    <w:rsid w:val="00037A6F"/>
    <w:rsid w:val="0004080A"/>
    <w:rsid w:val="00043F88"/>
    <w:rsid w:val="0004489F"/>
    <w:rsid w:val="00047B3E"/>
    <w:rsid w:val="000511A8"/>
    <w:rsid w:val="00055B82"/>
    <w:rsid w:val="000560E0"/>
    <w:rsid w:val="00061D81"/>
    <w:rsid w:val="0006266C"/>
    <w:rsid w:val="00065E4C"/>
    <w:rsid w:val="000667A5"/>
    <w:rsid w:val="0006709C"/>
    <w:rsid w:val="00067E22"/>
    <w:rsid w:val="00072A9E"/>
    <w:rsid w:val="00073043"/>
    <w:rsid w:val="00076216"/>
    <w:rsid w:val="000768C4"/>
    <w:rsid w:val="0008099D"/>
    <w:rsid w:val="00081A3D"/>
    <w:rsid w:val="00084A40"/>
    <w:rsid w:val="00085019"/>
    <w:rsid w:val="00086C9D"/>
    <w:rsid w:val="000874B6"/>
    <w:rsid w:val="0009080D"/>
    <w:rsid w:val="0009272F"/>
    <w:rsid w:val="000953F5"/>
    <w:rsid w:val="000A4BB4"/>
    <w:rsid w:val="000A74F9"/>
    <w:rsid w:val="000A75DF"/>
    <w:rsid w:val="000B2B7A"/>
    <w:rsid w:val="000B48B8"/>
    <w:rsid w:val="000B768A"/>
    <w:rsid w:val="000C0367"/>
    <w:rsid w:val="000C1A1E"/>
    <w:rsid w:val="000C1C25"/>
    <w:rsid w:val="000C4F63"/>
    <w:rsid w:val="000C6902"/>
    <w:rsid w:val="000D3D51"/>
    <w:rsid w:val="000E3BAC"/>
    <w:rsid w:val="000E4E13"/>
    <w:rsid w:val="000F2C63"/>
    <w:rsid w:val="000F34EA"/>
    <w:rsid w:val="000F3B90"/>
    <w:rsid w:val="000F46CA"/>
    <w:rsid w:val="000F49B8"/>
    <w:rsid w:val="00102687"/>
    <w:rsid w:val="00103C18"/>
    <w:rsid w:val="00106544"/>
    <w:rsid w:val="00110D58"/>
    <w:rsid w:val="001125D5"/>
    <w:rsid w:val="001166B3"/>
    <w:rsid w:val="00120929"/>
    <w:rsid w:val="0012232C"/>
    <w:rsid w:val="00122B7D"/>
    <w:rsid w:val="00122D5D"/>
    <w:rsid w:val="001243A3"/>
    <w:rsid w:val="00127976"/>
    <w:rsid w:val="00130211"/>
    <w:rsid w:val="001312DB"/>
    <w:rsid w:val="00131757"/>
    <w:rsid w:val="00136684"/>
    <w:rsid w:val="00141748"/>
    <w:rsid w:val="00141DA0"/>
    <w:rsid w:val="001463EE"/>
    <w:rsid w:val="0015387C"/>
    <w:rsid w:val="001538AB"/>
    <w:rsid w:val="00155135"/>
    <w:rsid w:val="00161B60"/>
    <w:rsid w:val="00170E3C"/>
    <w:rsid w:val="00174B4D"/>
    <w:rsid w:val="00180120"/>
    <w:rsid w:val="00183B52"/>
    <w:rsid w:val="00195635"/>
    <w:rsid w:val="00195731"/>
    <w:rsid w:val="001A04A5"/>
    <w:rsid w:val="001A6182"/>
    <w:rsid w:val="001A7455"/>
    <w:rsid w:val="001B009B"/>
    <w:rsid w:val="001B4746"/>
    <w:rsid w:val="001B6D19"/>
    <w:rsid w:val="001B7DEA"/>
    <w:rsid w:val="001C1E3C"/>
    <w:rsid w:val="001C5935"/>
    <w:rsid w:val="001D04A4"/>
    <w:rsid w:val="001D222A"/>
    <w:rsid w:val="001D41E0"/>
    <w:rsid w:val="001D4753"/>
    <w:rsid w:val="001D5058"/>
    <w:rsid w:val="001E17FA"/>
    <w:rsid w:val="001E2300"/>
    <w:rsid w:val="001F0F7B"/>
    <w:rsid w:val="001F370A"/>
    <w:rsid w:val="00200A31"/>
    <w:rsid w:val="00203F62"/>
    <w:rsid w:val="0021632D"/>
    <w:rsid w:val="0021784C"/>
    <w:rsid w:val="00226AA6"/>
    <w:rsid w:val="00231521"/>
    <w:rsid w:val="00232F6C"/>
    <w:rsid w:val="002331D5"/>
    <w:rsid w:val="00233662"/>
    <w:rsid w:val="00233AEA"/>
    <w:rsid w:val="002347AA"/>
    <w:rsid w:val="00236BC5"/>
    <w:rsid w:val="00241286"/>
    <w:rsid w:val="00244676"/>
    <w:rsid w:val="0024508D"/>
    <w:rsid w:val="00245C71"/>
    <w:rsid w:val="002461E9"/>
    <w:rsid w:val="00247D64"/>
    <w:rsid w:val="002515CE"/>
    <w:rsid w:val="00254647"/>
    <w:rsid w:val="0026026D"/>
    <w:rsid w:val="00260F45"/>
    <w:rsid w:val="00263163"/>
    <w:rsid w:val="002642DA"/>
    <w:rsid w:val="0026789F"/>
    <w:rsid w:val="00270EE4"/>
    <w:rsid w:val="0027312D"/>
    <w:rsid w:val="002748B0"/>
    <w:rsid w:val="002769BA"/>
    <w:rsid w:val="00276C30"/>
    <w:rsid w:val="002770A0"/>
    <w:rsid w:val="00282068"/>
    <w:rsid w:val="00287E1A"/>
    <w:rsid w:val="0029052C"/>
    <w:rsid w:val="00295958"/>
    <w:rsid w:val="00295DF3"/>
    <w:rsid w:val="002A4B8F"/>
    <w:rsid w:val="002B6854"/>
    <w:rsid w:val="002C088D"/>
    <w:rsid w:val="002C5C82"/>
    <w:rsid w:val="002D3724"/>
    <w:rsid w:val="002D510A"/>
    <w:rsid w:val="002D6394"/>
    <w:rsid w:val="002E1626"/>
    <w:rsid w:val="002E7657"/>
    <w:rsid w:val="002F0656"/>
    <w:rsid w:val="002F5042"/>
    <w:rsid w:val="002F70BF"/>
    <w:rsid w:val="00300C7F"/>
    <w:rsid w:val="0030184E"/>
    <w:rsid w:val="00302EA9"/>
    <w:rsid w:val="003053B4"/>
    <w:rsid w:val="00311084"/>
    <w:rsid w:val="003123AE"/>
    <w:rsid w:val="0031505F"/>
    <w:rsid w:val="003203E2"/>
    <w:rsid w:val="00324952"/>
    <w:rsid w:val="0032708D"/>
    <w:rsid w:val="003308D3"/>
    <w:rsid w:val="00330FB3"/>
    <w:rsid w:val="003316EB"/>
    <w:rsid w:val="0033422B"/>
    <w:rsid w:val="00335ED8"/>
    <w:rsid w:val="003372A3"/>
    <w:rsid w:val="003442D0"/>
    <w:rsid w:val="003527BB"/>
    <w:rsid w:val="00356D68"/>
    <w:rsid w:val="00357F63"/>
    <w:rsid w:val="00363709"/>
    <w:rsid w:val="00364FF3"/>
    <w:rsid w:val="0036576F"/>
    <w:rsid w:val="003659F0"/>
    <w:rsid w:val="003669FE"/>
    <w:rsid w:val="00370F4B"/>
    <w:rsid w:val="00371EEE"/>
    <w:rsid w:val="00374FEB"/>
    <w:rsid w:val="00375852"/>
    <w:rsid w:val="00375B74"/>
    <w:rsid w:val="003835DF"/>
    <w:rsid w:val="00383F57"/>
    <w:rsid w:val="00385EBF"/>
    <w:rsid w:val="00387CC5"/>
    <w:rsid w:val="0039548F"/>
    <w:rsid w:val="003956BA"/>
    <w:rsid w:val="00396ACA"/>
    <w:rsid w:val="00397711"/>
    <w:rsid w:val="003A2A09"/>
    <w:rsid w:val="003A35FD"/>
    <w:rsid w:val="003A46C7"/>
    <w:rsid w:val="003B11E5"/>
    <w:rsid w:val="003B13D7"/>
    <w:rsid w:val="003B2CC5"/>
    <w:rsid w:val="003B31F6"/>
    <w:rsid w:val="003B43FD"/>
    <w:rsid w:val="003C26F3"/>
    <w:rsid w:val="003C3E1A"/>
    <w:rsid w:val="003C47D2"/>
    <w:rsid w:val="003C65DC"/>
    <w:rsid w:val="003D0D9F"/>
    <w:rsid w:val="003D32F0"/>
    <w:rsid w:val="003D34F7"/>
    <w:rsid w:val="003D431D"/>
    <w:rsid w:val="003D5949"/>
    <w:rsid w:val="003D6609"/>
    <w:rsid w:val="003D6CEC"/>
    <w:rsid w:val="003D7731"/>
    <w:rsid w:val="003D78B3"/>
    <w:rsid w:val="003D7D6E"/>
    <w:rsid w:val="003E06B5"/>
    <w:rsid w:val="003E4526"/>
    <w:rsid w:val="003E4D19"/>
    <w:rsid w:val="003E503E"/>
    <w:rsid w:val="003E74E0"/>
    <w:rsid w:val="003F0A0C"/>
    <w:rsid w:val="003F6D74"/>
    <w:rsid w:val="00400C2E"/>
    <w:rsid w:val="00401AF9"/>
    <w:rsid w:val="00403ADB"/>
    <w:rsid w:val="00405CAA"/>
    <w:rsid w:val="0041432B"/>
    <w:rsid w:val="004209B9"/>
    <w:rsid w:val="00423462"/>
    <w:rsid w:val="004276F7"/>
    <w:rsid w:val="00431D8A"/>
    <w:rsid w:val="00433673"/>
    <w:rsid w:val="00440808"/>
    <w:rsid w:val="00443961"/>
    <w:rsid w:val="004458FF"/>
    <w:rsid w:val="00445FDA"/>
    <w:rsid w:val="00451F10"/>
    <w:rsid w:val="00453E99"/>
    <w:rsid w:val="00454E1C"/>
    <w:rsid w:val="004557C6"/>
    <w:rsid w:val="00456E57"/>
    <w:rsid w:val="00457A63"/>
    <w:rsid w:val="00463420"/>
    <w:rsid w:val="00464CFA"/>
    <w:rsid w:val="00466593"/>
    <w:rsid w:val="00466F7C"/>
    <w:rsid w:val="00475204"/>
    <w:rsid w:val="0047681F"/>
    <w:rsid w:val="00481418"/>
    <w:rsid w:val="004838DB"/>
    <w:rsid w:val="0048528F"/>
    <w:rsid w:val="00490B6D"/>
    <w:rsid w:val="00493D03"/>
    <w:rsid w:val="00496DE3"/>
    <w:rsid w:val="004978A4"/>
    <w:rsid w:val="004A267E"/>
    <w:rsid w:val="004A3588"/>
    <w:rsid w:val="004A3669"/>
    <w:rsid w:val="004A7601"/>
    <w:rsid w:val="004B3357"/>
    <w:rsid w:val="004B4309"/>
    <w:rsid w:val="004B4E70"/>
    <w:rsid w:val="004B63C5"/>
    <w:rsid w:val="004C15D4"/>
    <w:rsid w:val="004C1D2A"/>
    <w:rsid w:val="004C311E"/>
    <w:rsid w:val="004C36DB"/>
    <w:rsid w:val="004C3851"/>
    <w:rsid w:val="004C3F90"/>
    <w:rsid w:val="004C478A"/>
    <w:rsid w:val="004C5ADA"/>
    <w:rsid w:val="004C7502"/>
    <w:rsid w:val="004C78C7"/>
    <w:rsid w:val="004D3CDF"/>
    <w:rsid w:val="004E038E"/>
    <w:rsid w:val="004E3AB3"/>
    <w:rsid w:val="004E4917"/>
    <w:rsid w:val="004E6B0C"/>
    <w:rsid w:val="004F0D68"/>
    <w:rsid w:val="004F1858"/>
    <w:rsid w:val="004F3DBB"/>
    <w:rsid w:val="004F5CA4"/>
    <w:rsid w:val="00500328"/>
    <w:rsid w:val="00500950"/>
    <w:rsid w:val="00501A69"/>
    <w:rsid w:val="005064A5"/>
    <w:rsid w:val="0050661E"/>
    <w:rsid w:val="00506D76"/>
    <w:rsid w:val="00517FCA"/>
    <w:rsid w:val="00521B06"/>
    <w:rsid w:val="005229A7"/>
    <w:rsid w:val="0052423C"/>
    <w:rsid w:val="0052674B"/>
    <w:rsid w:val="005353C7"/>
    <w:rsid w:val="00536A4E"/>
    <w:rsid w:val="00537988"/>
    <w:rsid w:val="00540FE4"/>
    <w:rsid w:val="00541928"/>
    <w:rsid w:val="00545E38"/>
    <w:rsid w:val="0055021D"/>
    <w:rsid w:val="005548B4"/>
    <w:rsid w:val="00554A81"/>
    <w:rsid w:val="00554EAA"/>
    <w:rsid w:val="00556476"/>
    <w:rsid w:val="005668F1"/>
    <w:rsid w:val="005852FD"/>
    <w:rsid w:val="005854C1"/>
    <w:rsid w:val="0059712E"/>
    <w:rsid w:val="00597E59"/>
    <w:rsid w:val="005A5B37"/>
    <w:rsid w:val="005A769B"/>
    <w:rsid w:val="005B01C5"/>
    <w:rsid w:val="005B06D8"/>
    <w:rsid w:val="005B11B7"/>
    <w:rsid w:val="005B1983"/>
    <w:rsid w:val="005B32FD"/>
    <w:rsid w:val="005B5132"/>
    <w:rsid w:val="005B7E96"/>
    <w:rsid w:val="005C1812"/>
    <w:rsid w:val="005C51F0"/>
    <w:rsid w:val="005D1C2E"/>
    <w:rsid w:val="005D4790"/>
    <w:rsid w:val="005D6D95"/>
    <w:rsid w:val="005D6FE0"/>
    <w:rsid w:val="005D7C69"/>
    <w:rsid w:val="005D7D6A"/>
    <w:rsid w:val="005E0C36"/>
    <w:rsid w:val="005E265C"/>
    <w:rsid w:val="005E4C3A"/>
    <w:rsid w:val="005E5777"/>
    <w:rsid w:val="005E7684"/>
    <w:rsid w:val="005F05A0"/>
    <w:rsid w:val="005F2F17"/>
    <w:rsid w:val="005F5C3C"/>
    <w:rsid w:val="005F616A"/>
    <w:rsid w:val="005F7CCE"/>
    <w:rsid w:val="006004A1"/>
    <w:rsid w:val="00600F2A"/>
    <w:rsid w:val="006021FC"/>
    <w:rsid w:val="00605DFF"/>
    <w:rsid w:val="00605ECC"/>
    <w:rsid w:val="00606F90"/>
    <w:rsid w:val="006073C8"/>
    <w:rsid w:val="00610EB0"/>
    <w:rsid w:val="00611A0D"/>
    <w:rsid w:val="00611F57"/>
    <w:rsid w:val="00613537"/>
    <w:rsid w:val="006179FB"/>
    <w:rsid w:val="006204C5"/>
    <w:rsid w:val="006227C4"/>
    <w:rsid w:val="00624A1A"/>
    <w:rsid w:val="00626698"/>
    <w:rsid w:val="00631621"/>
    <w:rsid w:val="006323C8"/>
    <w:rsid w:val="00632F96"/>
    <w:rsid w:val="00633261"/>
    <w:rsid w:val="00634050"/>
    <w:rsid w:val="00644346"/>
    <w:rsid w:val="0064530A"/>
    <w:rsid w:val="00646BEB"/>
    <w:rsid w:val="00646C45"/>
    <w:rsid w:val="00647C18"/>
    <w:rsid w:val="00647CBE"/>
    <w:rsid w:val="0065358D"/>
    <w:rsid w:val="0065386F"/>
    <w:rsid w:val="006558AB"/>
    <w:rsid w:val="00657ACA"/>
    <w:rsid w:val="00663CDB"/>
    <w:rsid w:val="0066672E"/>
    <w:rsid w:val="006701FB"/>
    <w:rsid w:val="00670A2E"/>
    <w:rsid w:val="00682ECF"/>
    <w:rsid w:val="00686BD6"/>
    <w:rsid w:val="00687EC7"/>
    <w:rsid w:val="0069437E"/>
    <w:rsid w:val="00694E05"/>
    <w:rsid w:val="006951B6"/>
    <w:rsid w:val="006A4E44"/>
    <w:rsid w:val="006A5155"/>
    <w:rsid w:val="006B0868"/>
    <w:rsid w:val="006B31C0"/>
    <w:rsid w:val="006B4072"/>
    <w:rsid w:val="006B4692"/>
    <w:rsid w:val="006B6FE4"/>
    <w:rsid w:val="006C0EF0"/>
    <w:rsid w:val="006C35E6"/>
    <w:rsid w:val="006C4858"/>
    <w:rsid w:val="006C66C7"/>
    <w:rsid w:val="006D7F3C"/>
    <w:rsid w:val="006E7B88"/>
    <w:rsid w:val="006F1583"/>
    <w:rsid w:val="006F3EE8"/>
    <w:rsid w:val="006F509A"/>
    <w:rsid w:val="006F5188"/>
    <w:rsid w:val="006F57D9"/>
    <w:rsid w:val="006F7DCE"/>
    <w:rsid w:val="0070136E"/>
    <w:rsid w:val="007074C1"/>
    <w:rsid w:val="007075BE"/>
    <w:rsid w:val="00710F7D"/>
    <w:rsid w:val="00711032"/>
    <w:rsid w:val="0071125D"/>
    <w:rsid w:val="00715035"/>
    <w:rsid w:val="00717161"/>
    <w:rsid w:val="00717F5A"/>
    <w:rsid w:val="0072053C"/>
    <w:rsid w:val="00720639"/>
    <w:rsid w:val="00721819"/>
    <w:rsid w:val="00725B61"/>
    <w:rsid w:val="00730EFF"/>
    <w:rsid w:val="00733EB1"/>
    <w:rsid w:val="00741FD1"/>
    <w:rsid w:val="007423EE"/>
    <w:rsid w:val="007431DB"/>
    <w:rsid w:val="007467F7"/>
    <w:rsid w:val="00752319"/>
    <w:rsid w:val="007531D7"/>
    <w:rsid w:val="007542B2"/>
    <w:rsid w:val="00761959"/>
    <w:rsid w:val="00761DC3"/>
    <w:rsid w:val="00763BF0"/>
    <w:rsid w:val="007647E4"/>
    <w:rsid w:val="00772EF5"/>
    <w:rsid w:val="0077386A"/>
    <w:rsid w:val="00774FD0"/>
    <w:rsid w:val="007752F1"/>
    <w:rsid w:val="00775AA3"/>
    <w:rsid w:val="00780F89"/>
    <w:rsid w:val="00784FD5"/>
    <w:rsid w:val="0078540F"/>
    <w:rsid w:val="00786E9B"/>
    <w:rsid w:val="00790881"/>
    <w:rsid w:val="00791085"/>
    <w:rsid w:val="0079241C"/>
    <w:rsid w:val="00794820"/>
    <w:rsid w:val="00794BAC"/>
    <w:rsid w:val="00794F0C"/>
    <w:rsid w:val="007961C5"/>
    <w:rsid w:val="00796CFD"/>
    <w:rsid w:val="007A0995"/>
    <w:rsid w:val="007A1F09"/>
    <w:rsid w:val="007B28D4"/>
    <w:rsid w:val="007C0CEB"/>
    <w:rsid w:val="007C34C5"/>
    <w:rsid w:val="007D1608"/>
    <w:rsid w:val="007D2BFA"/>
    <w:rsid w:val="007D48DE"/>
    <w:rsid w:val="007E298A"/>
    <w:rsid w:val="007E3282"/>
    <w:rsid w:val="007F2CCE"/>
    <w:rsid w:val="007F3A28"/>
    <w:rsid w:val="007F44F3"/>
    <w:rsid w:val="007F5B96"/>
    <w:rsid w:val="008003DB"/>
    <w:rsid w:val="00810769"/>
    <w:rsid w:val="00810E20"/>
    <w:rsid w:val="0081556C"/>
    <w:rsid w:val="0082354E"/>
    <w:rsid w:val="0082504E"/>
    <w:rsid w:val="00830F92"/>
    <w:rsid w:val="00833A12"/>
    <w:rsid w:val="00841387"/>
    <w:rsid w:val="008436C3"/>
    <w:rsid w:val="00843C88"/>
    <w:rsid w:val="00845725"/>
    <w:rsid w:val="00850C41"/>
    <w:rsid w:val="008557B1"/>
    <w:rsid w:val="00855AA2"/>
    <w:rsid w:val="008569D0"/>
    <w:rsid w:val="0086056C"/>
    <w:rsid w:val="0086439E"/>
    <w:rsid w:val="00866453"/>
    <w:rsid w:val="0086673B"/>
    <w:rsid w:val="00870857"/>
    <w:rsid w:val="008715BD"/>
    <w:rsid w:val="00884F09"/>
    <w:rsid w:val="00885638"/>
    <w:rsid w:val="00891E87"/>
    <w:rsid w:val="00892B11"/>
    <w:rsid w:val="00893035"/>
    <w:rsid w:val="00894400"/>
    <w:rsid w:val="008A33E4"/>
    <w:rsid w:val="008A3522"/>
    <w:rsid w:val="008A619D"/>
    <w:rsid w:val="008A7E6E"/>
    <w:rsid w:val="008B105D"/>
    <w:rsid w:val="008B225D"/>
    <w:rsid w:val="008B4C46"/>
    <w:rsid w:val="008B644B"/>
    <w:rsid w:val="008B70FB"/>
    <w:rsid w:val="008C1A0B"/>
    <w:rsid w:val="008C360F"/>
    <w:rsid w:val="008C573C"/>
    <w:rsid w:val="008C5CF8"/>
    <w:rsid w:val="008C6991"/>
    <w:rsid w:val="008D187A"/>
    <w:rsid w:val="008D56C6"/>
    <w:rsid w:val="008E16CA"/>
    <w:rsid w:val="008E1B5E"/>
    <w:rsid w:val="008E2BA9"/>
    <w:rsid w:val="008E3D62"/>
    <w:rsid w:val="008E5CA4"/>
    <w:rsid w:val="008E5E67"/>
    <w:rsid w:val="008E6DD6"/>
    <w:rsid w:val="008E7208"/>
    <w:rsid w:val="008F7662"/>
    <w:rsid w:val="00902318"/>
    <w:rsid w:val="00907730"/>
    <w:rsid w:val="00911CB9"/>
    <w:rsid w:val="009141D7"/>
    <w:rsid w:val="00915890"/>
    <w:rsid w:val="00920A8F"/>
    <w:rsid w:val="00936067"/>
    <w:rsid w:val="00940F77"/>
    <w:rsid w:val="0094467D"/>
    <w:rsid w:val="00944CBC"/>
    <w:rsid w:val="009470C2"/>
    <w:rsid w:val="00947BB9"/>
    <w:rsid w:val="0095065C"/>
    <w:rsid w:val="00952B4C"/>
    <w:rsid w:val="009534F2"/>
    <w:rsid w:val="00955D97"/>
    <w:rsid w:val="0096069F"/>
    <w:rsid w:val="00966556"/>
    <w:rsid w:val="00966FC1"/>
    <w:rsid w:val="00971D79"/>
    <w:rsid w:val="00972E24"/>
    <w:rsid w:val="00975C7F"/>
    <w:rsid w:val="00975DF5"/>
    <w:rsid w:val="00976D59"/>
    <w:rsid w:val="00981D0E"/>
    <w:rsid w:val="00982FFC"/>
    <w:rsid w:val="00985E9B"/>
    <w:rsid w:val="00987FCD"/>
    <w:rsid w:val="0099076D"/>
    <w:rsid w:val="009934C5"/>
    <w:rsid w:val="009A14F7"/>
    <w:rsid w:val="009A3F86"/>
    <w:rsid w:val="009B0A6C"/>
    <w:rsid w:val="009B48B1"/>
    <w:rsid w:val="009B5A34"/>
    <w:rsid w:val="009B6551"/>
    <w:rsid w:val="009C244F"/>
    <w:rsid w:val="009C3D51"/>
    <w:rsid w:val="009C7473"/>
    <w:rsid w:val="009C76C9"/>
    <w:rsid w:val="009D0F77"/>
    <w:rsid w:val="009D1626"/>
    <w:rsid w:val="009D1B75"/>
    <w:rsid w:val="009D4446"/>
    <w:rsid w:val="009D5F6A"/>
    <w:rsid w:val="009D648F"/>
    <w:rsid w:val="009F00EB"/>
    <w:rsid w:val="009F3E75"/>
    <w:rsid w:val="00A00208"/>
    <w:rsid w:val="00A055E8"/>
    <w:rsid w:val="00A06D66"/>
    <w:rsid w:val="00A07E95"/>
    <w:rsid w:val="00A1054E"/>
    <w:rsid w:val="00A11384"/>
    <w:rsid w:val="00A11501"/>
    <w:rsid w:val="00A1214B"/>
    <w:rsid w:val="00A168AB"/>
    <w:rsid w:val="00A20417"/>
    <w:rsid w:val="00A316B6"/>
    <w:rsid w:val="00A33D0E"/>
    <w:rsid w:val="00A41690"/>
    <w:rsid w:val="00A41D04"/>
    <w:rsid w:val="00A50B9E"/>
    <w:rsid w:val="00A56247"/>
    <w:rsid w:val="00A57AC8"/>
    <w:rsid w:val="00A57B98"/>
    <w:rsid w:val="00A609EF"/>
    <w:rsid w:val="00A6110A"/>
    <w:rsid w:val="00A63767"/>
    <w:rsid w:val="00A713A4"/>
    <w:rsid w:val="00A74DED"/>
    <w:rsid w:val="00A776FC"/>
    <w:rsid w:val="00A77829"/>
    <w:rsid w:val="00A8138F"/>
    <w:rsid w:val="00A82A32"/>
    <w:rsid w:val="00A875F9"/>
    <w:rsid w:val="00A87786"/>
    <w:rsid w:val="00A91497"/>
    <w:rsid w:val="00AA50E2"/>
    <w:rsid w:val="00AB085B"/>
    <w:rsid w:val="00AB178D"/>
    <w:rsid w:val="00AB1DA8"/>
    <w:rsid w:val="00AB28F6"/>
    <w:rsid w:val="00AB4F6B"/>
    <w:rsid w:val="00AB5EB7"/>
    <w:rsid w:val="00AC4C6E"/>
    <w:rsid w:val="00AC5ACE"/>
    <w:rsid w:val="00AD2440"/>
    <w:rsid w:val="00AD347C"/>
    <w:rsid w:val="00AD42E0"/>
    <w:rsid w:val="00AD7CCA"/>
    <w:rsid w:val="00AD7F84"/>
    <w:rsid w:val="00AE0D81"/>
    <w:rsid w:val="00AE1F0B"/>
    <w:rsid w:val="00AE3047"/>
    <w:rsid w:val="00AE3D80"/>
    <w:rsid w:val="00AE4784"/>
    <w:rsid w:val="00AE6F39"/>
    <w:rsid w:val="00AF0E30"/>
    <w:rsid w:val="00AF3D08"/>
    <w:rsid w:val="00AF42E4"/>
    <w:rsid w:val="00AF44F5"/>
    <w:rsid w:val="00B00878"/>
    <w:rsid w:val="00B01CF7"/>
    <w:rsid w:val="00B02A4C"/>
    <w:rsid w:val="00B0607C"/>
    <w:rsid w:val="00B12596"/>
    <w:rsid w:val="00B126C6"/>
    <w:rsid w:val="00B1375B"/>
    <w:rsid w:val="00B15151"/>
    <w:rsid w:val="00B15792"/>
    <w:rsid w:val="00B17A72"/>
    <w:rsid w:val="00B17FCD"/>
    <w:rsid w:val="00B211B5"/>
    <w:rsid w:val="00B255A4"/>
    <w:rsid w:val="00B25B2D"/>
    <w:rsid w:val="00B31048"/>
    <w:rsid w:val="00B3213F"/>
    <w:rsid w:val="00B32D3E"/>
    <w:rsid w:val="00B35F11"/>
    <w:rsid w:val="00B40B04"/>
    <w:rsid w:val="00B425F8"/>
    <w:rsid w:val="00B60D32"/>
    <w:rsid w:val="00B63044"/>
    <w:rsid w:val="00B66096"/>
    <w:rsid w:val="00B679C9"/>
    <w:rsid w:val="00B70F12"/>
    <w:rsid w:val="00B72ACD"/>
    <w:rsid w:val="00B753AD"/>
    <w:rsid w:val="00B80780"/>
    <w:rsid w:val="00B80C12"/>
    <w:rsid w:val="00B82E5D"/>
    <w:rsid w:val="00B83612"/>
    <w:rsid w:val="00B841A9"/>
    <w:rsid w:val="00B84B5A"/>
    <w:rsid w:val="00B87A8C"/>
    <w:rsid w:val="00B9011B"/>
    <w:rsid w:val="00B9050C"/>
    <w:rsid w:val="00B93783"/>
    <w:rsid w:val="00B9537F"/>
    <w:rsid w:val="00B96B7D"/>
    <w:rsid w:val="00BA0572"/>
    <w:rsid w:val="00BA2C90"/>
    <w:rsid w:val="00BA3A3D"/>
    <w:rsid w:val="00BB1995"/>
    <w:rsid w:val="00BB2668"/>
    <w:rsid w:val="00BB3391"/>
    <w:rsid w:val="00BB4957"/>
    <w:rsid w:val="00BB55B5"/>
    <w:rsid w:val="00BC0D09"/>
    <w:rsid w:val="00BD1D18"/>
    <w:rsid w:val="00BD3795"/>
    <w:rsid w:val="00BD74C8"/>
    <w:rsid w:val="00BE03F2"/>
    <w:rsid w:val="00BE06DE"/>
    <w:rsid w:val="00BE0D50"/>
    <w:rsid w:val="00BE5C26"/>
    <w:rsid w:val="00BF56E8"/>
    <w:rsid w:val="00C00561"/>
    <w:rsid w:val="00C021FB"/>
    <w:rsid w:val="00C060E2"/>
    <w:rsid w:val="00C06BE7"/>
    <w:rsid w:val="00C07490"/>
    <w:rsid w:val="00C12CA8"/>
    <w:rsid w:val="00C131AC"/>
    <w:rsid w:val="00C17256"/>
    <w:rsid w:val="00C23ED9"/>
    <w:rsid w:val="00C27A58"/>
    <w:rsid w:val="00C27B2A"/>
    <w:rsid w:val="00C27BCF"/>
    <w:rsid w:val="00C32C68"/>
    <w:rsid w:val="00C42BED"/>
    <w:rsid w:val="00C43639"/>
    <w:rsid w:val="00C43944"/>
    <w:rsid w:val="00C45623"/>
    <w:rsid w:val="00C458A9"/>
    <w:rsid w:val="00C505D8"/>
    <w:rsid w:val="00C51AB5"/>
    <w:rsid w:val="00C52501"/>
    <w:rsid w:val="00C54DB5"/>
    <w:rsid w:val="00C6403C"/>
    <w:rsid w:val="00C652F7"/>
    <w:rsid w:val="00C6638B"/>
    <w:rsid w:val="00C703FA"/>
    <w:rsid w:val="00C73A54"/>
    <w:rsid w:val="00C75E15"/>
    <w:rsid w:val="00C843B9"/>
    <w:rsid w:val="00C84C2E"/>
    <w:rsid w:val="00C84FB6"/>
    <w:rsid w:val="00C963F7"/>
    <w:rsid w:val="00C9644F"/>
    <w:rsid w:val="00C97D97"/>
    <w:rsid w:val="00CA4617"/>
    <w:rsid w:val="00CA60DB"/>
    <w:rsid w:val="00CA77AE"/>
    <w:rsid w:val="00CB1C4A"/>
    <w:rsid w:val="00CB3641"/>
    <w:rsid w:val="00CB3ECF"/>
    <w:rsid w:val="00CB5AE6"/>
    <w:rsid w:val="00CB7AFC"/>
    <w:rsid w:val="00CC01F8"/>
    <w:rsid w:val="00CC0944"/>
    <w:rsid w:val="00CC1CF3"/>
    <w:rsid w:val="00CC3D5A"/>
    <w:rsid w:val="00CC4820"/>
    <w:rsid w:val="00CC6EC8"/>
    <w:rsid w:val="00CC7D54"/>
    <w:rsid w:val="00CD415C"/>
    <w:rsid w:val="00CD67FE"/>
    <w:rsid w:val="00CE1E64"/>
    <w:rsid w:val="00CF0203"/>
    <w:rsid w:val="00CF2B82"/>
    <w:rsid w:val="00CF6FCA"/>
    <w:rsid w:val="00D005BE"/>
    <w:rsid w:val="00D00C44"/>
    <w:rsid w:val="00D01E37"/>
    <w:rsid w:val="00D02E10"/>
    <w:rsid w:val="00D02F4E"/>
    <w:rsid w:val="00D054DF"/>
    <w:rsid w:val="00D064BE"/>
    <w:rsid w:val="00D068B4"/>
    <w:rsid w:val="00D1128A"/>
    <w:rsid w:val="00D22648"/>
    <w:rsid w:val="00D270A3"/>
    <w:rsid w:val="00D32B8C"/>
    <w:rsid w:val="00D33D3D"/>
    <w:rsid w:val="00D34D32"/>
    <w:rsid w:val="00D3766F"/>
    <w:rsid w:val="00D4342E"/>
    <w:rsid w:val="00D44563"/>
    <w:rsid w:val="00D50734"/>
    <w:rsid w:val="00D514D1"/>
    <w:rsid w:val="00D52338"/>
    <w:rsid w:val="00D52BF6"/>
    <w:rsid w:val="00D55262"/>
    <w:rsid w:val="00D56568"/>
    <w:rsid w:val="00D6649A"/>
    <w:rsid w:val="00D67EDF"/>
    <w:rsid w:val="00D735EA"/>
    <w:rsid w:val="00D77728"/>
    <w:rsid w:val="00D82B57"/>
    <w:rsid w:val="00D83159"/>
    <w:rsid w:val="00D86709"/>
    <w:rsid w:val="00D96515"/>
    <w:rsid w:val="00D96A75"/>
    <w:rsid w:val="00DB4B66"/>
    <w:rsid w:val="00DB695B"/>
    <w:rsid w:val="00DC0A5F"/>
    <w:rsid w:val="00DC186B"/>
    <w:rsid w:val="00DC2227"/>
    <w:rsid w:val="00DD293E"/>
    <w:rsid w:val="00DD37B0"/>
    <w:rsid w:val="00DD41DA"/>
    <w:rsid w:val="00DE2F1A"/>
    <w:rsid w:val="00DF1F84"/>
    <w:rsid w:val="00DF4FBF"/>
    <w:rsid w:val="00DF63D4"/>
    <w:rsid w:val="00DF6C0F"/>
    <w:rsid w:val="00E03081"/>
    <w:rsid w:val="00E079A6"/>
    <w:rsid w:val="00E11672"/>
    <w:rsid w:val="00E117BC"/>
    <w:rsid w:val="00E11A1E"/>
    <w:rsid w:val="00E122E8"/>
    <w:rsid w:val="00E1578B"/>
    <w:rsid w:val="00E1608D"/>
    <w:rsid w:val="00E17F50"/>
    <w:rsid w:val="00E21830"/>
    <w:rsid w:val="00E25309"/>
    <w:rsid w:val="00E260B9"/>
    <w:rsid w:val="00E36B46"/>
    <w:rsid w:val="00E37F83"/>
    <w:rsid w:val="00E43C61"/>
    <w:rsid w:val="00E4728D"/>
    <w:rsid w:val="00E54058"/>
    <w:rsid w:val="00E54CB6"/>
    <w:rsid w:val="00E54EEF"/>
    <w:rsid w:val="00E57835"/>
    <w:rsid w:val="00E60589"/>
    <w:rsid w:val="00E61218"/>
    <w:rsid w:val="00E625F2"/>
    <w:rsid w:val="00E719EB"/>
    <w:rsid w:val="00E71B2B"/>
    <w:rsid w:val="00E8178C"/>
    <w:rsid w:val="00E82367"/>
    <w:rsid w:val="00E87ABA"/>
    <w:rsid w:val="00E969C7"/>
    <w:rsid w:val="00E97E10"/>
    <w:rsid w:val="00EA040F"/>
    <w:rsid w:val="00EA260D"/>
    <w:rsid w:val="00EA687A"/>
    <w:rsid w:val="00EA6D40"/>
    <w:rsid w:val="00EA6E97"/>
    <w:rsid w:val="00EB194E"/>
    <w:rsid w:val="00EB4E35"/>
    <w:rsid w:val="00EB6736"/>
    <w:rsid w:val="00EC21DD"/>
    <w:rsid w:val="00EC4520"/>
    <w:rsid w:val="00EC48FA"/>
    <w:rsid w:val="00EC6B76"/>
    <w:rsid w:val="00ED49DC"/>
    <w:rsid w:val="00ED5823"/>
    <w:rsid w:val="00ED5F73"/>
    <w:rsid w:val="00ED7733"/>
    <w:rsid w:val="00EE0D44"/>
    <w:rsid w:val="00EE2392"/>
    <w:rsid w:val="00EE461A"/>
    <w:rsid w:val="00EF0121"/>
    <w:rsid w:val="00EF208B"/>
    <w:rsid w:val="00EF20D7"/>
    <w:rsid w:val="00F029EC"/>
    <w:rsid w:val="00F12E36"/>
    <w:rsid w:val="00F15806"/>
    <w:rsid w:val="00F15D76"/>
    <w:rsid w:val="00F22159"/>
    <w:rsid w:val="00F23134"/>
    <w:rsid w:val="00F25327"/>
    <w:rsid w:val="00F25D89"/>
    <w:rsid w:val="00F25E75"/>
    <w:rsid w:val="00F314A7"/>
    <w:rsid w:val="00F3253D"/>
    <w:rsid w:val="00F3744D"/>
    <w:rsid w:val="00F40F49"/>
    <w:rsid w:val="00F41E8C"/>
    <w:rsid w:val="00F44B48"/>
    <w:rsid w:val="00F45431"/>
    <w:rsid w:val="00F55B35"/>
    <w:rsid w:val="00F578E8"/>
    <w:rsid w:val="00F621F5"/>
    <w:rsid w:val="00F700B9"/>
    <w:rsid w:val="00F81BB9"/>
    <w:rsid w:val="00F823D9"/>
    <w:rsid w:val="00F827C3"/>
    <w:rsid w:val="00F82881"/>
    <w:rsid w:val="00F84F6B"/>
    <w:rsid w:val="00F85406"/>
    <w:rsid w:val="00F907F6"/>
    <w:rsid w:val="00F95646"/>
    <w:rsid w:val="00F95725"/>
    <w:rsid w:val="00FA249B"/>
    <w:rsid w:val="00FB4E83"/>
    <w:rsid w:val="00FB5D65"/>
    <w:rsid w:val="00FB7865"/>
    <w:rsid w:val="00FC3404"/>
    <w:rsid w:val="00FC3AEB"/>
    <w:rsid w:val="00FC520B"/>
    <w:rsid w:val="00FC5C1D"/>
    <w:rsid w:val="00FD01E4"/>
    <w:rsid w:val="00FD0748"/>
    <w:rsid w:val="00FD252B"/>
    <w:rsid w:val="00FD489C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1">
      <o:colormru v:ext="edit" colors="#f30,#fc0,yellow"/>
    </o:shapedefaults>
    <o:shapelayout v:ext="edit">
      <o:idmap v:ext="edit" data="2"/>
    </o:shapelayout>
  </w:shapeDefaults>
  <w:decimalSymbol w:val=","/>
  <w:listSeparator w:val=";"/>
  <w14:docId w14:val="2B4D7729"/>
  <w15:chartTrackingRefBased/>
  <w15:docId w15:val="{928B956E-9894-451B-BFD6-ACC514DC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866453"/>
    <w:rPr>
      <w:b/>
      <w:bCs/>
    </w:rPr>
  </w:style>
  <w:style w:type="paragraph" w:customStyle="1" w:styleId="Default">
    <w:name w:val="Default"/>
    <w:rsid w:val="009A3F8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E5D60-4715-4702-AC59-F671EBDDB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701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2022-03-10T16:43:00Z</cp:lastPrinted>
  <dcterms:created xsi:type="dcterms:W3CDTF">2023-06-02T16:49:00Z</dcterms:created>
  <dcterms:modified xsi:type="dcterms:W3CDTF">2023-06-02T16:49:00Z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