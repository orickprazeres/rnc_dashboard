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1BC7542F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79761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1CB9" w14:paraId="4CA22ED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8F550F0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062ED411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D8A5196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4E68D749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717E5A9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5AD24B93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0AA35AC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2CD9D736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21F049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7D0BE6CD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593BB8A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EC15B9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00A1A58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EA18E64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6E065E0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9B10A29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7DF7AD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779F6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2B3FC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42AFE63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287B78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15946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EAAC74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E695BC" w14:textId="77777777" w:rsidR="00911CB9" w:rsidRPr="00B753AD" w:rsidRDefault="00C850A7" w:rsidP="00C850A7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MS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0B44F4" w14:textId="77777777" w:rsidR="00911CB9" w:rsidRDefault="00CD415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MB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6147FE" w14:textId="77777777" w:rsidR="00911CB9" w:rsidRDefault="00AD347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sm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139EC9" w14:textId="77777777" w:rsidR="00911CB9" w:rsidRDefault="00711032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CBF51BF" w14:textId="77777777" w:rsidR="00911CB9" w:rsidRPr="006B4072" w:rsidRDefault="00C850A7" w:rsidP="00030722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12/04</w:t>
            </w:r>
            <w:r w:rsidR="000244F1">
              <w:rPr>
                <w:rFonts w:ascii="Arial" w:hAnsi="Arial" w:cs="Arial"/>
                <w:sz w:val="22"/>
                <w:szCs w:val="22"/>
              </w:rPr>
              <w:t>/</w:t>
            </w:r>
            <w:r w:rsidR="002461E9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5A739BF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2010B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2F226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480AD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D379F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FBFA7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C45E0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571DD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1F790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FBE615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3283E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FB31D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B33D9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4FF20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04B44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8521C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D66D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10E61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CFC4D7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A8D5D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1F87E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AD354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1E3D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EFBE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6267B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32398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3D63D5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23B651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3552D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B7857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8879D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B6920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0E0D5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22657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9AB20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FABF0A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F5D177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A144C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D9171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584E4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C01A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C6052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C19DA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C94D9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B21F0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38C06A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5A652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E8890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D99E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66DE8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74D60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43F90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B643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D3A604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2E3E8D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E797A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B2700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7FE45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8328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682D9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A59B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419DF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6562C0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303F56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7D03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AC184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2C92D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0A38A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2BD30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4C941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D9B4D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0FC1D7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EE8CAD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AB56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3E1EB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D145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240D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2E863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E0E85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3D45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3A292D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A8D1D7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B9F6D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3E749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0A7A7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095C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36630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828E5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9C58C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307BA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CF28C5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AF974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B31B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033A4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8A10D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B3EDA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B1F83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8B2A5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BE3604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BD9774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FED70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8CC17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E812A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18C7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71A6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5CEBD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CF50D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45D56D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A6A105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C1E4B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6F248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DA35A7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4907E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C0362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E95F5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FB4DC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7E43FA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888367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2391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56075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658854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2BB69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07870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D50EA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9F41E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AB1229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8A717B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9D938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323D7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6E109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7F80C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7CC30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5321A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E3D4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8C2EA6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3BC1D0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454DA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BFC8E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8BB86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2D7FB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8949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D4979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7BC7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19607F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7A37FB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B2FD13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7D2867F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678A0F" w14:textId="77777777" w:rsidR="00911CB9" w:rsidRDefault="002515CE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</w:tc>
      </w:tr>
      <w:tr w:rsidR="00911CB9" w14:paraId="385822C2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12288A8E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5C4F9E20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36A8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75721C52" w14:textId="77777777" w:rsidR="00911CB9" w:rsidRDefault="00911CB9">
      <w:pPr>
        <w:rPr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62"/>
        <w:gridCol w:w="1517"/>
        <w:gridCol w:w="3869"/>
      </w:tblGrid>
      <w:tr w:rsidR="00911CB9" w14:paraId="2786CA6B" w14:textId="77777777" w:rsidTr="00CC01F8">
        <w:trPr>
          <w:trHeight w:val="408"/>
        </w:trPr>
        <w:tc>
          <w:tcPr>
            <w:tcW w:w="6479" w:type="dxa"/>
            <w:gridSpan w:val="2"/>
          </w:tcPr>
          <w:p w14:paraId="35B568CE" w14:textId="77777777" w:rsidR="00911CB9" w:rsidRDefault="00911CB9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 w:rsidR="00CB3ECF">
              <w:rPr>
                <w:rFonts w:ascii="Arial" w:hAnsi="Arial"/>
                <w:sz w:val="18"/>
                <w:lang w:val="en-US"/>
              </w:rPr>
              <w:t>: ENESA</w:t>
            </w:r>
          </w:p>
        </w:tc>
        <w:tc>
          <w:tcPr>
            <w:tcW w:w="3869" w:type="dxa"/>
          </w:tcPr>
          <w:p w14:paraId="0B8279C9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398215D9" w14:textId="77777777" w:rsidTr="00CC01F8">
        <w:trPr>
          <w:trHeight w:val="483"/>
        </w:trPr>
        <w:tc>
          <w:tcPr>
            <w:tcW w:w="4962" w:type="dxa"/>
          </w:tcPr>
          <w:p w14:paraId="79103FC3" w14:textId="77777777" w:rsidR="00F40F49" w:rsidRPr="0042346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423462">
              <w:rPr>
                <w:rFonts w:ascii="Arial" w:hAnsi="Arial"/>
                <w:sz w:val="18"/>
              </w:rPr>
              <w:t>SERVIÇO:</w:t>
            </w:r>
            <w:r w:rsidR="007423EE" w:rsidRPr="00423462">
              <w:rPr>
                <w:rFonts w:ascii="Arial" w:hAnsi="Arial"/>
                <w:sz w:val="18"/>
              </w:rPr>
              <w:t xml:space="preserve"> </w:t>
            </w:r>
            <w:r w:rsidR="00796CFD" w:rsidRPr="00423462">
              <w:rPr>
                <w:rFonts w:ascii="Arial" w:hAnsi="Arial"/>
                <w:sz w:val="18"/>
              </w:rPr>
              <w:t xml:space="preserve"> </w:t>
            </w:r>
            <w:r w:rsidR="003E4D19" w:rsidRPr="00423462">
              <w:rPr>
                <w:rFonts w:ascii="Arial" w:hAnsi="Arial"/>
                <w:sz w:val="18"/>
              </w:rPr>
              <w:t xml:space="preserve"> </w:t>
            </w:r>
            <w:r w:rsidR="00CC01F8" w:rsidRPr="00423462">
              <w:rPr>
                <w:rFonts w:ascii="Arial" w:hAnsi="Arial"/>
                <w:sz w:val="18"/>
              </w:rPr>
              <w:t>MONTAGEM</w:t>
            </w:r>
          </w:p>
        </w:tc>
        <w:tc>
          <w:tcPr>
            <w:tcW w:w="1517" w:type="dxa"/>
          </w:tcPr>
          <w:p w14:paraId="7F6B1452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69" w:type="dxa"/>
          </w:tcPr>
          <w:p w14:paraId="49F790FD" w14:textId="77777777" w:rsidR="00911CB9" w:rsidRPr="006B4072" w:rsidRDefault="00911CB9" w:rsidP="00611A0D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1B009B" w:rsidRPr="006B4072">
              <w:rPr>
                <w:rFonts w:ascii="Arial" w:hAnsi="Arial"/>
                <w:sz w:val="18"/>
              </w:rPr>
              <w:t xml:space="preserve"> </w:t>
            </w:r>
            <w:r w:rsidR="00EB4E35">
              <w:rPr>
                <w:rFonts w:ascii="Arial" w:hAnsi="Arial"/>
                <w:sz w:val="18"/>
              </w:rPr>
              <w:t>240 MTPA</w:t>
            </w:r>
          </w:p>
        </w:tc>
      </w:tr>
      <w:tr w:rsidR="008D56C6" w14:paraId="0B70B5BF" w14:textId="77777777" w:rsidTr="00CC01F8">
        <w:trPr>
          <w:trHeight w:val="483"/>
        </w:trPr>
        <w:tc>
          <w:tcPr>
            <w:tcW w:w="4962" w:type="dxa"/>
          </w:tcPr>
          <w:p w14:paraId="4E8CFACD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</w:p>
          <w:p w14:paraId="117E6391" w14:textId="77777777" w:rsidR="00CC01F8" w:rsidRDefault="00C850A7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Murillo Sampaio</w:t>
            </w:r>
          </w:p>
        </w:tc>
        <w:tc>
          <w:tcPr>
            <w:tcW w:w="1517" w:type="dxa"/>
          </w:tcPr>
          <w:p w14:paraId="38BE6407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7B103CC7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69" w:type="dxa"/>
          </w:tcPr>
          <w:p w14:paraId="38F88F23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</w:t>
            </w:r>
            <w:r w:rsidR="00E1578B" w:rsidRPr="00955D97">
              <w:rPr>
                <w:rFonts w:ascii="Arial" w:hAnsi="Arial"/>
              </w:rPr>
              <w:t>(</w:t>
            </w:r>
            <w:proofErr w:type="gramEnd"/>
            <w:r w:rsidR="00E1578B" w:rsidRPr="00955D97">
              <w:rPr>
                <w:rFonts w:ascii="Arial" w:hAnsi="Arial"/>
              </w:rPr>
              <w:t xml:space="preserve">  </w:t>
            </w:r>
            <w:r w:rsidR="008A3522">
              <w:rPr>
                <w:rFonts w:ascii="Arial" w:hAnsi="Arial"/>
              </w:rPr>
              <w:t xml:space="preserve"> </w:t>
            </w:r>
            <w:r w:rsidR="009B0A6C">
              <w:rPr>
                <w:rFonts w:ascii="Arial" w:hAnsi="Arial"/>
              </w:rPr>
              <w:t>X</w:t>
            </w:r>
            <w:r w:rsidR="00711032">
              <w:rPr>
                <w:rFonts w:ascii="Arial" w:hAnsi="Arial"/>
              </w:rPr>
              <w:t xml:space="preserve"> </w:t>
            </w:r>
            <w:r w:rsidR="008A3522">
              <w:rPr>
                <w:rFonts w:ascii="Arial" w:hAnsi="Arial"/>
              </w:rPr>
              <w:t xml:space="preserve"> </w:t>
            </w:r>
            <w:r w:rsidR="00B80780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) </w:t>
            </w:r>
          </w:p>
          <w:p w14:paraId="3297FA79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="00AD347C">
              <w:rPr>
                <w:rFonts w:ascii="Arial" w:hAnsi="Arial"/>
              </w:rPr>
              <w:t xml:space="preserve"> NÃO IMPEDITIVA    </w:t>
            </w:r>
            <w:proofErr w:type="gramStart"/>
            <w:r w:rsidR="00AD347C">
              <w:rPr>
                <w:rFonts w:ascii="Arial" w:hAnsi="Arial"/>
              </w:rPr>
              <w:t xml:space="preserve">   (</w:t>
            </w:r>
            <w:proofErr w:type="gramEnd"/>
            <w:r w:rsidR="00AD347C">
              <w:rPr>
                <w:rFonts w:ascii="Arial" w:hAnsi="Arial"/>
              </w:rPr>
              <w:t xml:space="preserve"> </w:t>
            </w:r>
            <w:r w:rsidR="009B0A6C">
              <w:rPr>
                <w:rFonts w:ascii="Arial" w:hAnsi="Arial"/>
              </w:rPr>
              <w:t xml:space="preserve">      </w:t>
            </w:r>
            <w:r w:rsidR="00711032">
              <w:rPr>
                <w:rFonts w:ascii="Arial" w:hAnsi="Arial"/>
              </w:rPr>
              <w:t xml:space="preserve"> </w:t>
            </w:r>
            <w:r w:rsidR="00B80780">
              <w:rPr>
                <w:rFonts w:ascii="Arial" w:hAnsi="Arial"/>
              </w:rPr>
              <w:t xml:space="preserve"> </w:t>
            </w:r>
            <w:r w:rsidRPr="00955D97">
              <w:rPr>
                <w:rFonts w:ascii="Arial" w:hAnsi="Arial"/>
              </w:rPr>
              <w:t>)</w:t>
            </w:r>
          </w:p>
        </w:tc>
      </w:tr>
      <w:tr w:rsidR="00915890" w14:paraId="3C9C0F7F" w14:textId="77777777" w:rsidTr="00CC01F8">
        <w:trPr>
          <w:trHeight w:val="483"/>
        </w:trPr>
        <w:tc>
          <w:tcPr>
            <w:tcW w:w="10348" w:type="dxa"/>
            <w:gridSpan w:val="3"/>
          </w:tcPr>
          <w:p w14:paraId="7DF9264B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hand-over para operação) – deverão ser sanadas até o final do teste com carga.</w:t>
            </w:r>
          </w:p>
          <w:p w14:paraId="5A3EF724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 xml:space="preserve">Pendências menos críticas passíveis de discussão para possível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1703EF97" w14:textId="77777777" w:rsidTr="00CC01F8">
        <w:trPr>
          <w:trHeight w:val="483"/>
        </w:trPr>
        <w:tc>
          <w:tcPr>
            <w:tcW w:w="10348" w:type="dxa"/>
            <w:gridSpan w:val="3"/>
          </w:tcPr>
          <w:p w14:paraId="4A0B58CC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327A5FDC">
                <v:rect id="_x0000_s2188" style="position:absolute;margin-left:93.6pt;margin-top:6.65pt;width:9pt;height:9pt;z-index:19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1BBC40FB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2015B0A8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7B26DDD7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305A65E6" w14:textId="0FF6E5E6" w:rsidR="00E1578B" w:rsidRP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1D1985E1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7731DD7B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4F0AA23B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188B7438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38F642DD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</w:tc>
      </w:tr>
      <w:tr w:rsidR="00915890" w14:paraId="7D35B41E" w14:textId="77777777" w:rsidTr="00CC01F8">
        <w:trPr>
          <w:trHeight w:val="483"/>
        </w:trPr>
        <w:tc>
          <w:tcPr>
            <w:tcW w:w="10348" w:type="dxa"/>
            <w:gridSpan w:val="3"/>
          </w:tcPr>
          <w:p w14:paraId="0D0B2ED4" w14:textId="77777777" w:rsidR="005A5B37" w:rsidRDefault="00915890" w:rsidP="005A5B37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  <w:r>
              <w:rPr>
                <w:b/>
                <w:noProof/>
              </w:rPr>
              <w:t>DESCRIÇÃO DA NÃO CONFORMIDADE:</w:t>
            </w:r>
            <w:r w:rsidR="005A5B37">
              <w:rPr>
                <w:b/>
                <w:noProof/>
              </w:rPr>
              <w:t xml:space="preserve"> </w:t>
            </w:r>
          </w:p>
          <w:p w14:paraId="01102C9F" w14:textId="77777777" w:rsidR="00CB3ECF" w:rsidRDefault="00CB3ECF" w:rsidP="00CB3ECF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</w:p>
          <w:p w14:paraId="648C8CAD" w14:textId="77777777" w:rsidR="00141748" w:rsidRDefault="006F1583" w:rsidP="002461E9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EB4E35" w:rsidRPr="00EB4E35">
              <w:rPr>
                <w:sz w:val="24"/>
                <w:szCs w:val="24"/>
              </w:rPr>
              <w:t xml:space="preserve">Evidenciado </w:t>
            </w:r>
            <w:r w:rsidR="00C850A7">
              <w:rPr>
                <w:sz w:val="24"/>
                <w:szCs w:val="24"/>
              </w:rPr>
              <w:t xml:space="preserve">empeno em viga da estrutura </w:t>
            </w:r>
            <w:r w:rsidR="00BE06DE">
              <w:rPr>
                <w:sz w:val="24"/>
                <w:szCs w:val="24"/>
              </w:rPr>
              <w:t>do transportador de cor</w:t>
            </w:r>
            <w:r w:rsidR="005B7E96">
              <w:rPr>
                <w:sz w:val="24"/>
                <w:szCs w:val="24"/>
              </w:rPr>
              <w:t>r</w:t>
            </w:r>
            <w:r w:rsidR="00BE06DE">
              <w:rPr>
                <w:sz w:val="24"/>
                <w:szCs w:val="24"/>
              </w:rPr>
              <w:t xml:space="preserve">eia </w:t>
            </w:r>
            <w:r w:rsidR="001312DB">
              <w:rPr>
                <w:sz w:val="24"/>
                <w:szCs w:val="24"/>
              </w:rPr>
              <w:t xml:space="preserve">do </w:t>
            </w:r>
            <w:r w:rsidR="00C850A7">
              <w:rPr>
                <w:sz w:val="24"/>
                <w:szCs w:val="24"/>
              </w:rPr>
              <w:t>TR-313</w:t>
            </w:r>
            <w:r w:rsidR="00BE06DE">
              <w:rPr>
                <w:sz w:val="24"/>
                <w:szCs w:val="24"/>
              </w:rPr>
              <w:t>K</w:t>
            </w:r>
            <w:r w:rsidR="00C850A7">
              <w:rPr>
                <w:sz w:val="24"/>
                <w:szCs w:val="24"/>
              </w:rPr>
              <w:t>-91, localizada entre os eixos T6 e T7,</w:t>
            </w:r>
            <w:r w:rsidR="00BE06DE">
              <w:rPr>
                <w:sz w:val="24"/>
                <w:szCs w:val="24"/>
              </w:rPr>
              <w:t xml:space="preserve"> </w:t>
            </w:r>
            <w:r w:rsidR="00141748">
              <w:rPr>
                <w:sz w:val="24"/>
                <w:szCs w:val="24"/>
              </w:rPr>
              <w:t xml:space="preserve">durante </w:t>
            </w:r>
            <w:r w:rsidR="00C850A7">
              <w:rPr>
                <w:sz w:val="24"/>
                <w:szCs w:val="24"/>
              </w:rPr>
              <w:t>montagem</w:t>
            </w:r>
            <w:r w:rsidR="0077386A">
              <w:rPr>
                <w:sz w:val="24"/>
                <w:szCs w:val="24"/>
              </w:rPr>
              <w:t xml:space="preserve">. </w:t>
            </w:r>
            <w:r w:rsidR="00141748" w:rsidRPr="00141748">
              <w:rPr>
                <w:sz w:val="24"/>
                <w:szCs w:val="24"/>
              </w:rPr>
              <w:t>Avaria</w:t>
            </w:r>
            <w:r w:rsidR="00141748">
              <w:rPr>
                <w:sz w:val="24"/>
                <w:szCs w:val="24"/>
              </w:rPr>
              <w:t>s</w:t>
            </w:r>
            <w:r w:rsidR="00141748" w:rsidRPr="00141748">
              <w:rPr>
                <w:sz w:val="24"/>
                <w:szCs w:val="24"/>
              </w:rPr>
              <w:t xml:space="preserve"> observada</w:t>
            </w:r>
            <w:r w:rsidR="00141748">
              <w:rPr>
                <w:sz w:val="24"/>
                <w:szCs w:val="24"/>
              </w:rPr>
              <w:t>s</w:t>
            </w:r>
            <w:r w:rsidR="00141748" w:rsidRPr="00141748">
              <w:rPr>
                <w:sz w:val="24"/>
                <w:szCs w:val="24"/>
              </w:rPr>
              <w:t xml:space="preserve"> não atende</w:t>
            </w:r>
            <w:r w:rsidR="00055B82">
              <w:rPr>
                <w:sz w:val="24"/>
                <w:szCs w:val="24"/>
              </w:rPr>
              <w:t>m</w:t>
            </w:r>
            <w:r w:rsidR="00141748" w:rsidRPr="00141748">
              <w:rPr>
                <w:sz w:val="24"/>
                <w:szCs w:val="24"/>
              </w:rPr>
              <w:t xml:space="preserve"> aos parâmetros especificados no</w:t>
            </w:r>
            <w:r w:rsidR="00A11384">
              <w:rPr>
                <w:sz w:val="24"/>
                <w:szCs w:val="24"/>
              </w:rPr>
              <w:t>s</w:t>
            </w:r>
            <w:r w:rsidR="00141748" w:rsidRPr="00141748">
              <w:rPr>
                <w:sz w:val="24"/>
                <w:szCs w:val="24"/>
              </w:rPr>
              <w:t xml:space="preserve"> procedimento</w:t>
            </w:r>
            <w:r w:rsidR="00A11384">
              <w:rPr>
                <w:sz w:val="24"/>
                <w:szCs w:val="24"/>
              </w:rPr>
              <w:t>s</w:t>
            </w:r>
            <w:r w:rsidR="001312DB">
              <w:rPr>
                <w:sz w:val="24"/>
                <w:szCs w:val="24"/>
              </w:rPr>
              <w:t xml:space="preserve"> </w:t>
            </w:r>
            <w:r w:rsidR="00A00208" w:rsidRPr="00141748">
              <w:rPr>
                <w:sz w:val="24"/>
                <w:szCs w:val="24"/>
              </w:rPr>
              <w:t>refe</w:t>
            </w:r>
            <w:r w:rsidR="00A00208">
              <w:rPr>
                <w:sz w:val="24"/>
                <w:szCs w:val="24"/>
              </w:rPr>
              <w:t>rente à preservação e montagem</w:t>
            </w:r>
            <w:r w:rsidR="005B7E96">
              <w:rPr>
                <w:sz w:val="24"/>
                <w:szCs w:val="24"/>
              </w:rPr>
              <w:t>,</w:t>
            </w:r>
            <w:r w:rsidR="00850C41">
              <w:rPr>
                <w:sz w:val="24"/>
                <w:szCs w:val="24"/>
              </w:rPr>
              <w:t xml:space="preserve"> </w:t>
            </w:r>
            <w:r w:rsidR="00A00208">
              <w:rPr>
                <w:sz w:val="24"/>
                <w:szCs w:val="24"/>
              </w:rPr>
              <w:t>sendo necessária</w:t>
            </w:r>
            <w:r w:rsidR="00141748" w:rsidRPr="00141748">
              <w:rPr>
                <w:sz w:val="24"/>
                <w:szCs w:val="24"/>
              </w:rPr>
              <w:t xml:space="preserve"> ação de correção.</w:t>
            </w:r>
            <w:r w:rsidR="00A00208">
              <w:rPr>
                <w:sz w:val="24"/>
                <w:szCs w:val="24"/>
              </w:rPr>
              <w:t xml:space="preserve"> (</w:t>
            </w:r>
            <w:r w:rsidR="00A00208" w:rsidRPr="00141748">
              <w:rPr>
                <w:sz w:val="24"/>
                <w:szCs w:val="24"/>
              </w:rPr>
              <w:t>PR-E-254</w:t>
            </w:r>
            <w:r w:rsidR="00A00208">
              <w:rPr>
                <w:sz w:val="24"/>
                <w:szCs w:val="24"/>
              </w:rPr>
              <w:t xml:space="preserve"> e </w:t>
            </w:r>
            <w:r w:rsidR="00A00208" w:rsidRPr="00A11384">
              <w:rPr>
                <w:sz w:val="24"/>
                <w:szCs w:val="24"/>
              </w:rPr>
              <w:t>ES-S-401</w:t>
            </w:r>
            <w:r w:rsidR="00A00208">
              <w:rPr>
                <w:sz w:val="24"/>
                <w:szCs w:val="24"/>
              </w:rPr>
              <w:t>)</w:t>
            </w:r>
          </w:p>
          <w:p w14:paraId="7EFDBC89" w14:textId="77777777" w:rsidR="00E117BC" w:rsidRPr="002461E9" w:rsidRDefault="00687EC7" w:rsidP="002461E9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E117BC">
              <w:rPr>
                <w:sz w:val="24"/>
                <w:szCs w:val="24"/>
              </w:rPr>
              <w:t>Des. Refer</w:t>
            </w:r>
            <w:r w:rsidR="00C850A7">
              <w:rPr>
                <w:sz w:val="24"/>
                <w:szCs w:val="24"/>
              </w:rPr>
              <w:t>ência: DF-3130KP-G-50005-M-5002652</w:t>
            </w:r>
            <w:r w:rsidR="0077386A">
              <w:rPr>
                <w:sz w:val="24"/>
                <w:szCs w:val="24"/>
              </w:rPr>
              <w:t xml:space="preserve"> </w:t>
            </w:r>
            <w:proofErr w:type="spellStart"/>
            <w:r w:rsidR="00C850A7">
              <w:rPr>
                <w:sz w:val="24"/>
                <w:szCs w:val="24"/>
              </w:rPr>
              <w:t>Rev</w:t>
            </w:r>
            <w:proofErr w:type="spellEnd"/>
            <w:r w:rsidR="00C850A7">
              <w:rPr>
                <w:sz w:val="24"/>
                <w:szCs w:val="24"/>
              </w:rPr>
              <w:t xml:space="preserve"> 2</w:t>
            </w:r>
            <w:r w:rsidR="00141748">
              <w:rPr>
                <w:sz w:val="24"/>
                <w:szCs w:val="24"/>
              </w:rPr>
              <w:t>)</w:t>
            </w:r>
          </w:p>
          <w:p w14:paraId="6736CA74" w14:textId="77777777" w:rsidR="005A5B37" w:rsidRDefault="005A5B37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3C01B98E" w14:textId="77777777" w:rsidR="008A33E4" w:rsidRDefault="008A33E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29384844" w14:textId="77777777" w:rsidR="008A33E4" w:rsidRDefault="008A33E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6F391DB6" w14:textId="77777777" w:rsidR="005A5B37" w:rsidRPr="00955D97" w:rsidRDefault="005A5B37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</w:tc>
      </w:tr>
      <w:tr w:rsidR="00911CB9" w14:paraId="1C85F8DA" w14:textId="77777777" w:rsidTr="0050661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0712"/>
        </w:trPr>
        <w:tc>
          <w:tcPr>
            <w:tcW w:w="103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4BDD69" w14:textId="77777777" w:rsidR="0050661E" w:rsidRDefault="0050661E" w:rsidP="00866453">
            <w:pPr>
              <w:rPr>
                <w:b/>
              </w:rPr>
            </w:pPr>
          </w:p>
          <w:p w14:paraId="4979B805" w14:textId="77777777" w:rsidR="0050661E" w:rsidRDefault="00866453" w:rsidP="00866453">
            <w:pPr>
              <w:jc w:val="center"/>
              <w:rPr>
                <w:b/>
              </w:rPr>
            </w:pPr>
            <w:r w:rsidRPr="00866453">
              <w:rPr>
                <w:b/>
              </w:rPr>
              <w:t>FOTOS DA RNC</w:t>
            </w:r>
          </w:p>
          <w:p w14:paraId="5D957E77" w14:textId="77777777" w:rsidR="00B93783" w:rsidRDefault="00B93783" w:rsidP="00866453">
            <w:pPr>
              <w:jc w:val="center"/>
              <w:rPr>
                <w:b/>
              </w:rPr>
            </w:pPr>
          </w:p>
          <w:p w14:paraId="4B219597" w14:textId="77777777" w:rsidR="00EF0121" w:rsidRDefault="00EF0121" w:rsidP="00866453">
            <w:pPr>
              <w:jc w:val="center"/>
              <w:rPr>
                <w:b/>
              </w:rPr>
            </w:pPr>
          </w:p>
          <w:p w14:paraId="62748D15" w14:textId="77777777" w:rsidR="00CB3ECF" w:rsidRDefault="00CB3ECF" w:rsidP="00866453">
            <w:pPr>
              <w:jc w:val="center"/>
              <w:rPr>
                <w:b/>
              </w:rPr>
            </w:pPr>
          </w:p>
          <w:p w14:paraId="2C55468E" w14:textId="77777777" w:rsidR="00254647" w:rsidRDefault="00254647" w:rsidP="00866453">
            <w:pPr>
              <w:jc w:val="center"/>
              <w:rPr>
                <w:b/>
              </w:rPr>
            </w:pPr>
          </w:p>
          <w:p w14:paraId="5E808CF3" w14:textId="77777777" w:rsidR="00FB5D65" w:rsidRDefault="00FB5D65" w:rsidP="00866453">
            <w:pPr>
              <w:jc w:val="center"/>
              <w:rPr>
                <w:b/>
              </w:rPr>
            </w:pPr>
          </w:p>
          <w:p w14:paraId="04AC3E8B" w14:textId="77777777" w:rsidR="00FB5D65" w:rsidRDefault="001E38DA" w:rsidP="00866453">
            <w:pPr>
              <w:jc w:val="center"/>
              <w:rPr>
                <w:b/>
              </w:rPr>
            </w:pPr>
            <w:r>
              <w:rPr>
                <w:noProof/>
              </w:rPr>
              <w:pict w14:anchorId="5A6FEC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268" type="#_x0000_t75" style="position:absolute;left:0;text-align:left;margin-left:95.15pt;margin-top:2.55pt;width:306.95pt;height:370.5pt;z-index:23">
                  <v:imagedata r:id="rId8" o:title="WhatsApp%20Image%202023-04-12%20at%202"/>
                </v:shape>
              </w:pict>
            </w:r>
          </w:p>
          <w:p w14:paraId="5EE7FC10" w14:textId="77777777" w:rsidR="00FB5D65" w:rsidRDefault="00FB5D65" w:rsidP="00866453">
            <w:pPr>
              <w:jc w:val="center"/>
              <w:rPr>
                <w:b/>
              </w:rPr>
            </w:pPr>
          </w:p>
          <w:p w14:paraId="04BDDA0B" w14:textId="77777777" w:rsidR="00FB5D65" w:rsidRDefault="00FB5D65" w:rsidP="00866453">
            <w:pPr>
              <w:jc w:val="center"/>
              <w:rPr>
                <w:b/>
              </w:rPr>
            </w:pPr>
          </w:p>
          <w:p w14:paraId="02627E83" w14:textId="77777777" w:rsidR="00FB5D65" w:rsidRDefault="00FB5D65" w:rsidP="00866453">
            <w:pPr>
              <w:jc w:val="center"/>
              <w:rPr>
                <w:b/>
              </w:rPr>
            </w:pPr>
          </w:p>
          <w:p w14:paraId="179C2901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CDDD4CB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53960E3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546C8F2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797B5A5" w14:textId="77777777" w:rsidR="00FB5D65" w:rsidRDefault="00FB5D65" w:rsidP="00866453">
            <w:pPr>
              <w:jc w:val="center"/>
              <w:rPr>
                <w:b/>
              </w:rPr>
            </w:pPr>
          </w:p>
          <w:p w14:paraId="22204A98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BDA5FEA" w14:textId="77777777" w:rsidR="00FB5D65" w:rsidRDefault="00FB5D65" w:rsidP="00866453">
            <w:pPr>
              <w:jc w:val="center"/>
              <w:rPr>
                <w:b/>
              </w:rPr>
            </w:pPr>
          </w:p>
          <w:p w14:paraId="139E84C7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35887EE" w14:textId="77777777" w:rsidR="00FB5D65" w:rsidRDefault="00FB5D65" w:rsidP="00866453">
            <w:pPr>
              <w:jc w:val="center"/>
              <w:rPr>
                <w:b/>
              </w:rPr>
            </w:pPr>
          </w:p>
          <w:p w14:paraId="366393CC" w14:textId="77777777" w:rsidR="00FB5D65" w:rsidRDefault="00FB5D65" w:rsidP="00866453">
            <w:pPr>
              <w:jc w:val="center"/>
              <w:rPr>
                <w:b/>
              </w:rPr>
            </w:pPr>
          </w:p>
          <w:p w14:paraId="2529C6E3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EBFBAC5" w14:textId="77777777" w:rsidR="00FB5D65" w:rsidRDefault="00FB5D65" w:rsidP="00866453">
            <w:pPr>
              <w:jc w:val="center"/>
              <w:rPr>
                <w:b/>
              </w:rPr>
            </w:pPr>
          </w:p>
          <w:p w14:paraId="2C6CFC46" w14:textId="77777777" w:rsidR="00FB5D65" w:rsidRDefault="00FB5D65" w:rsidP="00866453">
            <w:pPr>
              <w:jc w:val="center"/>
              <w:rPr>
                <w:b/>
              </w:rPr>
            </w:pPr>
          </w:p>
          <w:p w14:paraId="6C16C1B3" w14:textId="77777777" w:rsidR="004A3669" w:rsidRDefault="004A3669" w:rsidP="00866453">
            <w:pPr>
              <w:jc w:val="center"/>
              <w:rPr>
                <w:b/>
              </w:rPr>
            </w:pPr>
          </w:p>
          <w:p w14:paraId="4011D9AD" w14:textId="77777777" w:rsidR="00866453" w:rsidRPr="00866453" w:rsidRDefault="00866453" w:rsidP="00866453">
            <w:pPr>
              <w:jc w:val="center"/>
              <w:rPr>
                <w:b/>
              </w:rPr>
            </w:pPr>
          </w:p>
          <w:p w14:paraId="07D8A030" w14:textId="77777777" w:rsidR="0050661E" w:rsidRPr="00915890" w:rsidRDefault="00CC01F8" w:rsidP="00F029EC">
            <w:pPr>
              <w:pStyle w:val="Legenda"/>
            </w:pPr>
            <w:r>
              <w:t xml:space="preserve">                                                    </w:t>
            </w:r>
          </w:p>
        </w:tc>
      </w:tr>
    </w:tbl>
    <w:p w14:paraId="5AA88B80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t xml:space="preserve">  </w:t>
      </w:r>
    </w:p>
    <w:p w14:paraId="0EFC9235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A81B387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2CD10554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69C645B3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766CCA3A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469709FB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3E1E7E69" w14:textId="77777777">
        <w:trPr>
          <w:trHeight w:hRule="exact" w:val="1783"/>
        </w:trPr>
        <w:tc>
          <w:tcPr>
            <w:tcW w:w="10348" w:type="dxa"/>
          </w:tcPr>
          <w:p w14:paraId="2B66C637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12DC707B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2DD3E9C3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35BBB7D4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7D881F9F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6A320E45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20CEF244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3E30DCB7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7390334A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7E0CA3C7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45F3F9E9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3BC739C9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65009B33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634EE2CB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645F7BD5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694A3820" w14:textId="77777777">
        <w:trPr>
          <w:trHeight w:hRule="exact" w:val="1293"/>
        </w:trPr>
        <w:tc>
          <w:tcPr>
            <w:tcW w:w="10348" w:type="dxa"/>
          </w:tcPr>
          <w:p w14:paraId="32E4486E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7ABB65F8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0243DC46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0066229B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1D5A627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5F580DB7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50131D37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C809300" w14:textId="77777777">
        <w:trPr>
          <w:trHeight w:hRule="exact" w:val="1773"/>
        </w:trPr>
        <w:tc>
          <w:tcPr>
            <w:tcW w:w="10348" w:type="dxa"/>
          </w:tcPr>
          <w:p w14:paraId="0854AADD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2F80D45D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7C5FB8CA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332B98A2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2A8B491B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3C806ADF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2590D397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401214E2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10B7F174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7BB6B053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2A976168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3B940DAA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1815CDC5" w14:textId="77777777">
        <w:trPr>
          <w:trHeight w:hRule="exact" w:val="1622"/>
        </w:trPr>
        <w:tc>
          <w:tcPr>
            <w:tcW w:w="10348" w:type="dxa"/>
          </w:tcPr>
          <w:p w14:paraId="39DD021C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7F4128BF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01C521E6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02B2276F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079F8D9E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0F08AB08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6EA6AD5B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0B557D50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69B52646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658A3ED1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0398CDA4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1783B318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default" r:id="rId9"/>
      <w:footerReference w:type="default" r:id="rId10"/>
      <w:headerReference w:type="first" r:id="rId11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4682" w14:textId="77777777" w:rsidR="002F706D" w:rsidRDefault="002F706D">
      <w:r>
        <w:separator/>
      </w:r>
    </w:p>
  </w:endnote>
  <w:endnote w:type="continuationSeparator" w:id="0">
    <w:p w14:paraId="68B25E66" w14:textId="77777777" w:rsidR="002F706D" w:rsidRDefault="002F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911CB9" w14:paraId="2B31ABE4" w14:textId="77777777">
      <w:trPr>
        <w:trHeight w:val="1550"/>
      </w:trPr>
      <w:tc>
        <w:tcPr>
          <w:tcW w:w="3402" w:type="dxa"/>
        </w:tcPr>
        <w:p w14:paraId="3884579B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4821A1BC" w14:textId="77777777" w:rsidR="00403ADB" w:rsidRDefault="00911CB9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DATA: </w:t>
          </w:r>
          <w:r w:rsidR="00C850A7">
            <w:rPr>
              <w:rFonts w:ascii="Arial" w:hAnsi="Arial" w:cs="Arial"/>
              <w:sz w:val="18"/>
              <w:szCs w:val="18"/>
            </w:rPr>
            <w:t>12/04</w:t>
          </w:r>
          <w:r w:rsidR="00833A12">
            <w:rPr>
              <w:rFonts w:ascii="Arial" w:hAnsi="Arial" w:cs="Arial"/>
              <w:sz w:val="18"/>
              <w:szCs w:val="18"/>
            </w:rPr>
            <w:t>/2023</w:t>
          </w:r>
        </w:p>
        <w:p w14:paraId="4D468DA0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4FD1A72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" o:connectortype="straight"/>
            </w:pict>
          </w:r>
          <w:r w:rsidR="00AD7F84"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  <w:p w14:paraId="26B41548" w14:textId="77777777" w:rsidR="00C850A7" w:rsidRDefault="00C850A7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object w:dxaOrig="3390" w:dyaOrig="1440" w14:anchorId="0FC651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59pt;height:72.75pt">
                <v:imagedata r:id="rId1" o:title=""/>
              </v:shape>
              <o:OLEObject Type="Embed" ProgID="PBrush" ShapeID="_x0000_i1029" DrawAspect="Content" ObjectID="_1747218956" r:id="rId2"/>
            </w:object>
          </w:r>
        </w:p>
      </w:tc>
      <w:tc>
        <w:tcPr>
          <w:tcW w:w="3402" w:type="dxa"/>
        </w:tcPr>
        <w:p w14:paraId="65A1430C" w14:textId="77777777" w:rsidR="00911CB9" w:rsidRDefault="00911CB9">
          <w:pPr>
            <w:pStyle w:val="Cabealho"/>
          </w:pPr>
        </w:p>
        <w:p w14:paraId="7695FFAB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object w:dxaOrig="2475" w:dyaOrig="1365" w14:anchorId="462011B3">
              <v:shape id="Object 6" o:spid="_x0000_i1030" type="#_x0000_t75" style="width:134.25pt;height:73.5pt;mso-position-horizontal-relative:page;mso-position-vertical-relative:page">
                <v:imagedata r:id="rId3" o:title=""/>
              </v:shape>
              <o:OLEObject Type="Embed" ProgID="PBrush" ShapeID="Object 6" DrawAspect="Content" ObjectID="_1747218957" r:id="rId4"/>
            </w:object>
          </w:r>
        </w:p>
        <w:p w14:paraId="737E3AEE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39061B98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4CA7A762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56CD3C3B" w14:textId="77777777" w:rsidR="00911CB9" w:rsidRDefault="00911CB9" w:rsidP="00972E24">
          <w:pPr>
            <w:tabs>
              <w:tab w:val="left" w:pos="990"/>
            </w:tabs>
          </w:pPr>
        </w:p>
        <w:p w14:paraId="1A8C9746" w14:textId="77777777" w:rsidR="00972E24" w:rsidRDefault="00972E24" w:rsidP="00972E24">
          <w:pPr>
            <w:tabs>
              <w:tab w:val="left" w:pos="990"/>
            </w:tabs>
          </w:pPr>
        </w:p>
        <w:p w14:paraId="1E942B3A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354B1EE5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1DED1454" w14:textId="77777777" w:rsidR="00972E24" w:rsidRPr="00972E24" w:rsidRDefault="00972E24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2B9C0759" w14:textId="77777777" w:rsidR="00911CB9" w:rsidRDefault="002515CE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1BD299AE" w14:textId="77777777" w:rsidR="00911CB9" w:rsidRDefault="00911C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B9D5" w14:textId="77777777" w:rsidR="002F706D" w:rsidRDefault="002F706D">
      <w:r>
        <w:separator/>
      </w:r>
    </w:p>
  </w:footnote>
  <w:footnote w:type="continuationSeparator" w:id="0">
    <w:p w14:paraId="7D0B6EAA" w14:textId="77777777" w:rsidR="002F706D" w:rsidRDefault="002F7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4177" w14:textId="77777777" w:rsidR="00911CB9" w:rsidRDefault="00911CB9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80"/>
      <w:gridCol w:w="3783"/>
      <w:gridCol w:w="2409"/>
      <w:gridCol w:w="1276"/>
    </w:tblGrid>
    <w:tr w:rsidR="00911CB9" w14:paraId="0C3CC352" w14:textId="77777777">
      <w:trPr>
        <w:cantSplit/>
        <w:trHeight w:hRule="exact" w:val="1082"/>
      </w:trPr>
      <w:tc>
        <w:tcPr>
          <w:tcW w:w="2880" w:type="dxa"/>
          <w:tcBorders>
            <w:top w:val="single" w:sz="8" w:space="0" w:color="auto"/>
          </w:tcBorders>
          <w:vAlign w:val="center"/>
        </w:tcPr>
        <w:p w14:paraId="342F421B" w14:textId="77777777" w:rsidR="00911CB9" w:rsidRDefault="00911CB9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4115E2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3" w:type="dxa"/>
          <w:tcBorders>
            <w:top w:val="single" w:sz="8" w:space="0" w:color="auto"/>
          </w:tcBorders>
          <w:vAlign w:val="center"/>
        </w:tcPr>
        <w:p w14:paraId="1407D16A" w14:textId="77777777" w:rsidR="00911CB9" w:rsidRDefault="003D6609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7F9199CD">
              <v:shape id="_x0000_i1028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0AF98D8D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22B81CFC" w14:textId="77777777" w:rsidR="00911CB9" w:rsidRDefault="00911CB9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2354BF82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121DD71D" w14:textId="77777777" w:rsidR="00911CB9" w:rsidRDefault="00911CB9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FASE DO PROJETO: </w:t>
          </w:r>
          <w:r w:rsidR="00120C56">
            <w:rPr>
              <w:rFonts w:ascii="Arial" w:hAnsi="Arial" w:cs="Arial"/>
              <w:b/>
              <w:bCs/>
            </w:rPr>
            <w:t>PROGRAMA 240 MTPA</w:t>
          </w:r>
        </w:p>
        <w:p w14:paraId="1DD24177" w14:textId="77777777" w:rsidR="000244F1" w:rsidRPr="006B4072" w:rsidRDefault="000244F1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2626221D" w14:textId="77777777" w:rsidR="003B2CC5" w:rsidRDefault="00EB4E35" w:rsidP="003B2CC5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ÁREA/SUBÁREA:</w:t>
          </w:r>
          <w:r w:rsidR="00C850A7">
            <w:rPr>
              <w:rFonts w:ascii="Arial" w:hAnsi="Arial" w:cs="Arial"/>
              <w:b/>
              <w:bCs/>
            </w:rPr>
            <w:t xml:space="preserve"> TR-313K-91</w:t>
          </w:r>
        </w:p>
        <w:p w14:paraId="1FF768A3" w14:textId="77777777" w:rsidR="00911CB9" w:rsidRDefault="00911CB9" w:rsidP="00270EE4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</w:tc>
      <w:tc>
        <w:tcPr>
          <w:tcW w:w="2409" w:type="dxa"/>
        </w:tcPr>
        <w:p w14:paraId="7175EE3C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54415667" w14:textId="77777777" w:rsidR="00911CB9" w:rsidRDefault="00911CB9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276" w:type="dxa"/>
        </w:tcPr>
        <w:p w14:paraId="699C88C1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35373E10" w14:textId="77777777" w:rsidR="00911CB9" w:rsidRDefault="00E25309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4</w:t>
          </w:r>
          <w:r w:rsidR="00375B74">
            <w:rPr>
              <w:rFonts w:ascii="Arial" w:hAnsi="Arial" w:cs="Arial"/>
              <w:b/>
              <w:bCs/>
            </w:rPr>
            <w:t>/4</w:t>
          </w:r>
        </w:p>
      </w:tc>
    </w:tr>
    <w:tr w:rsidR="00911CB9" w14:paraId="56D258C2" w14:textId="77777777">
      <w:trPr>
        <w:cantSplit/>
        <w:trHeight w:val="526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0543B3F3" w14:textId="77777777" w:rsidR="00911CB9" w:rsidRDefault="00911CB9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409" w:type="dxa"/>
          <w:tcBorders>
            <w:bottom w:val="single" w:sz="8" w:space="0" w:color="auto"/>
          </w:tcBorders>
        </w:tcPr>
        <w:p w14:paraId="115B1CF7" w14:textId="77777777" w:rsidR="00120C56" w:rsidRDefault="00911CB9" w:rsidP="00B40B04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  <w:r w:rsidR="00423462">
            <w:rPr>
              <w:rFonts w:ascii="Arial" w:hAnsi="Arial" w:cs="Arial"/>
              <w:sz w:val="16"/>
            </w:rPr>
            <w:t xml:space="preserve">               </w:t>
          </w:r>
        </w:p>
        <w:p w14:paraId="6F72DF3C" w14:textId="77777777" w:rsidR="00423462" w:rsidRPr="00423462" w:rsidRDefault="00120C56" w:rsidP="00B40B04">
          <w:pPr>
            <w:spacing w:before="60"/>
            <w:rPr>
              <w:rFonts w:ascii="Arial" w:hAnsi="Arial" w:cs="Arial"/>
              <w:sz w:val="16"/>
            </w:rPr>
          </w:pPr>
          <w:r w:rsidRPr="00120C56">
            <w:rPr>
              <w:rFonts w:ascii="Arial" w:hAnsi="Arial" w:cs="Arial"/>
              <w:b/>
            </w:rPr>
            <w:t>RNC-DUC-CP-018-2023</w:t>
          </w:r>
          <w:r w:rsidR="00423462">
            <w:rPr>
              <w:rFonts w:ascii="Arial" w:hAnsi="Arial" w:cs="Arial"/>
              <w:sz w:val="16"/>
            </w:rPr>
            <w:t xml:space="preserve">              </w:t>
          </w:r>
        </w:p>
      </w:tc>
      <w:tc>
        <w:tcPr>
          <w:tcW w:w="1276" w:type="dxa"/>
          <w:tcBorders>
            <w:bottom w:val="single" w:sz="8" w:space="0" w:color="auto"/>
          </w:tcBorders>
        </w:tcPr>
        <w:p w14:paraId="24EAE0C8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61BE265B" w14:textId="77777777" w:rsidR="00911CB9" w:rsidRDefault="00CD415C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</w:tbl>
  <w:p w14:paraId="5EA3F34D" w14:textId="77777777" w:rsidR="00911CB9" w:rsidRDefault="00911CB9">
    <w:pPr>
      <w:pStyle w:val="Cabealho"/>
      <w:ind w:left="-426" w:firstLine="426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911CB9" w14:paraId="06B42AE9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375A194C" w14:textId="77777777" w:rsidR="00911CB9" w:rsidRDefault="00911CB9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6D5F1B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168938FA" w14:textId="77777777" w:rsidR="00911CB9" w:rsidRDefault="003D660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74B39A32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295B836C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36CD8D58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02E945C9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8DEDA20" w14:textId="77777777" w:rsidR="00911CB9" w:rsidRPr="006B4072" w:rsidRDefault="00911CB9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="00EB4E35">
            <w:rPr>
              <w:rFonts w:ascii="Arial" w:hAnsi="Arial" w:cs="Arial"/>
              <w:b/>
              <w:bCs/>
            </w:rPr>
            <w:t>:</w:t>
          </w:r>
          <w:r w:rsidR="00120C56">
            <w:rPr>
              <w:rFonts w:ascii="Arial" w:hAnsi="Arial" w:cs="Arial"/>
              <w:b/>
              <w:bCs/>
            </w:rPr>
            <w:t xml:space="preserve"> PROGRAMA 240 MTPA</w:t>
          </w:r>
        </w:p>
        <w:p w14:paraId="2862E148" w14:textId="77777777" w:rsidR="00915890" w:rsidRDefault="00915890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</w:t>
          </w:r>
          <w:r w:rsidR="000244F1">
            <w:rPr>
              <w:rFonts w:ascii="Arial" w:hAnsi="Arial" w:cs="Arial"/>
              <w:b/>
              <w:bCs/>
            </w:rPr>
            <w:t xml:space="preserve"> CAPITAL</w:t>
          </w:r>
        </w:p>
        <w:p w14:paraId="746950F5" w14:textId="77777777" w:rsidR="003D78B3" w:rsidRDefault="00717161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</w:t>
          </w:r>
          <w:r w:rsidR="005F2F17" w:rsidRPr="006B4072">
            <w:rPr>
              <w:rFonts w:ascii="Arial" w:hAnsi="Arial" w:cs="Arial"/>
              <w:b/>
              <w:bCs/>
            </w:rPr>
            <w:t>REA:</w:t>
          </w:r>
          <w:r w:rsidR="008436C3">
            <w:rPr>
              <w:rFonts w:ascii="Arial" w:hAnsi="Arial" w:cs="Arial"/>
              <w:b/>
              <w:bCs/>
            </w:rPr>
            <w:t xml:space="preserve"> </w:t>
          </w:r>
          <w:r w:rsidR="00C850A7">
            <w:rPr>
              <w:rFonts w:ascii="Arial" w:hAnsi="Arial" w:cs="Arial"/>
              <w:b/>
              <w:bCs/>
            </w:rPr>
            <w:t>TR-313K-91</w:t>
          </w:r>
        </w:p>
        <w:p w14:paraId="0753C3FD" w14:textId="77777777" w:rsidR="00911CB9" w:rsidRPr="006B4072" w:rsidRDefault="00911CB9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3392737D" w14:textId="77777777" w:rsidR="00270EE4" w:rsidRDefault="00270EE4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14654D31" w14:textId="77777777" w:rsidR="00911CB9" w:rsidRDefault="00911CB9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0D4F0EEB" w14:textId="77777777" w:rsidR="00911CB9" w:rsidRDefault="00911CB9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2CFC171A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5E0F1018" w14:textId="77777777" w:rsidR="00911CB9" w:rsidRDefault="00911CB9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3636D3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3636D3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911CB9" w14:paraId="23FA2D1A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4A26D40F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4EA22B74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3E69D01E" w14:textId="77777777" w:rsidR="00911CB9" w:rsidRPr="00120C56" w:rsidRDefault="00120C56" w:rsidP="00CD415C">
          <w:pPr>
            <w:spacing w:before="120"/>
            <w:jc w:val="center"/>
            <w:rPr>
              <w:rFonts w:ascii="Arial" w:hAnsi="Arial" w:cs="Arial"/>
              <w:b/>
            </w:rPr>
          </w:pPr>
          <w:r w:rsidRPr="00120C56">
            <w:rPr>
              <w:rFonts w:ascii="Arial" w:hAnsi="Arial" w:cs="Arial"/>
              <w:b/>
            </w:rPr>
            <w:t>RNC-DUC-CP-018-2023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7C61D39B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4FFFD0CD" w14:textId="77777777" w:rsidR="00911CB9" w:rsidRDefault="00CD415C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4FA1161C" w14:textId="77777777" w:rsidR="00911CB9" w:rsidRDefault="00911C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648561"/>
    <w:multiLevelType w:val="hybridMultilevel"/>
    <w:tmpl w:val="A5E714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EDA0B0"/>
    <w:multiLevelType w:val="hybridMultilevel"/>
    <w:tmpl w:val="E5441C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97770050">
    <w:abstractNumId w:val="1"/>
  </w:num>
  <w:num w:numId="2" w16cid:durableId="51487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269">
      <o:colormru v:ext="edit" colors="#f30,#fc0,yellow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ABE"/>
    <w:rsid w:val="00003AF6"/>
    <w:rsid w:val="00005524"/>
    <w:rsid w:val="000120DD"/>
    <w:rsid w:val="00015126"/>
    <w:rsid w:val="00015809"/>
    <w:rsid w:val="000158C1"/>
    <w:rsid w:val="00015A23"/>
    <w:rsid w:val="00017386"/>
    <w:rsid w:val="000178EA"/>
    <w:rsid w:val="0002194A"/>
    <w:rsid w:val="000244F1"/>
    <w:rsid w:val="00030722"/>
    <w:rsid w:val="00031C6B"/>
    <w:rsid w:val="00037A6F"/>
    <w:rsid w:val="0004080A"/>
    <w:rsid w:val="00043F88"/>
    <w:rsid w:val="0004489F"/>
    <w:rsid w:val="00047B3E"/>
    <w:rsid w:val="000511A8"/>
    <w:rsid w:val="00055B82"/>
    <w:rsid w:val="000560E0"/>
    <w:rsid w:val="00061D81"/>
    <w:rsid w:val="0006266C"/>
    <w:rsid w:val="00065E4C"/>
    <w:rsid w:val="000667A5"/>
    <w:rsid w:val="0006709C"/>
    <w:rsid w:val="00067E22"/>
    <w:rsid w:val="00072A9E"/>
    <w:rsid w:val="00073043"/>
    <w:rsid w:val="00076216"/>
    <w:rsid w:val="000768C4"/>
    <w:rsid w:val="0008099D"/>
    <w:rsid w:val="00081A3D"/>
    <w:rsid w:val="00084A40"/>
    <w:rsid w:val="00085019"/>
    <w:rsid w:val="00086C9D"/>
    <w:rsid w:val="000874B6"/>
    <w:rsid w:val="0009080D"/>
    <w:rsid w:val="0009272F"/>
    <w:rsid w:val="000953F5"/>
    <w:rsid w:val="000A4BB4"/>
    <w:rsid w:val="000A74F9"/>
    <w:rsid w:val="000A75DF"/>
    <w:rsid w:val="000B2B7A"/>
    <w:rsid w:val="000B48B8"/>
    <w:rsid w:val="000B768A"/>
    <w:rsid w:val="000C0367"/>
    <w:rsid w:val="000C1A1E"/>
    <w:rsid w:val="000C1C25"/>
    <w:rsid w:val="000C4F63"/>
    <w:rsid w:val="000C6902"/>
    <w:rsid w:val="000D3D51"/>
    <w:rsid w:val="000E3BAC"/>
    <w:rsid w:val="000E4E13"/>
    <w:rsid w:val="000F2C63"/>
    <w:rsid w:val="000F34EA"/>
    <w:rsid w:val="000F3B90"/>
    <w:rsid w:val="000F46CA"/>
    <w:rsid w:val="000F49B8"/>
    <w:rsid w:val="00102687"/>
    <w:rsid w:val="00103C18"/>
    <w:rsid w:val="00106544"/>
    <w:rsid w:val="00110D58"/>
    <w:rsid w:val="001125D5"/>
    <w:rsid w:val="001166B3"/>
    <w:rsid w:val="00120929"/>
    <w:rsid w:val="00120C56"/>
    <w:rsid w:val="0012232C"/>
    <w:rsid w:val="00122B7D"/>
    <w:rsid w:val="00122D5D"/>
    <w:rsid w:val="001243A3"/>
    <w:rsid w:val="00127976"/>
    <w:rsid w:val="00130211"/>
    <w:rsid w:val="001312DB"/>
    <w:rsid w:val="00131757"/>
    <w:rsid w:val="00136684"/>
    <w:rsid w:val="00141748"/>
    <w:rsid w:val="00141DA0"/>
    <w:rsid w:val="001463EE"/>
    <w:rsid w:val="0015387C"/>
    <w:rsid w:val="001538AB"/>
    <w:rsid w:val="00155135"/>
    <w:rsid w:val="00161B60"/>
    <w:rsid w:val="00170E3C"/>
    <w:rsid w:val="00174B4D"/>
    <w:rsid w:val="00180120"/>
    <w:rsid w:val="00183B52"/>
    <w:rsid w:val="00195635"/>
    <w:rsid w:val="00195731"/>
    <w:rsid w:val="001A04A5"/>
    <w:rsid w:val="001A6182"/>
    <w:rsid w:val="001A7455"/>
    <w:rsid w:val="001B009B"/>
    <w:rsid w:val="001B4746"/>
    <w:rsid w:val="001B6D19"/>
    <w:rsid w:val="001B7DEA"/>
    <w:rsid w:val="001C1E3C"/>
    <w:rsid w:val="001C5935"/>
    <w:rsid w:val="001D04A4"/>
    <w:rsid w:val="001D222A"/>
    <w:rsid w:val="001D41E0"/>
    <w:rsid w:val="001D4753"/>
    <w:rsid w:val="001D5058"/>
    <w:rsid w:val="001E17FA"/>
    <w:rsid w:val="001E2300"/>
    <w:rsid w:val="001E38DA"/>
    <w:rsid w:val="001F0F7B"/>
    <w:rsid w:val="001F370A"/>
    <w:rsid w:val="00200A31"/>
    <w:rsid w:val="00203F62"/>
    <w:rsid w:val="0021632D"/>
    <w:rsid w:val="0021784C"/>
    <w:rsid w:val="00226AA6"/>
    <w:rsid w:val="00231521"/>
    <w:rsid w:val="00232F6C"/>
    <w:rsid w:val="002331D5"/>
    <w:rsid w:val="00233662"/>
    <w:rsid w:val="002347AA"/>
    <w:rsid w:val="00236BC5"/>
    <w:rsid w:val="00241286"/>
    <w:rsid w:val="00244676"/>
    <w:rsid w:val="0024508D"/>
    <w:rsid w:val="00245C71"/>
    <w:rsid w:val="002461E9"/>
    <w:rsid w:val="00247D64"/>
    <w:rsid w:val="002515CE"/>
    <w:rsid w:val="00254647"/>
    <w:rsid w:val="0026026D"/>
    <w:rsid w:val="00260F45"/>
    <w:rsid w:val="002642DA"/>
    <w:rsid w:val="0026789F"/>
    <w:rsid w:val="00270EE4"/>
    <w:rsid w:val="0027312D"/>
    <w:rsid w:val="002748B0"/>
    <w:rsid w:val="002769BA"/>
    <w:rsid w:val="00276C30"/>
    <w:rsid w:val="002770A0"/>
    <w:rsid w:val="00282068"/>
    <w:rsid w:val="00287E1A"/>
    <w:rsid w:val="0029052C"/>
    <w:rsid w:val="00295958"/>
    <w:rsid w:val="00295DF3"/>
    <w:rsid w:val="002A4B8F"/>
    <w:rsid w:val="002B6854"/>
    <w:rsid w:val="002C088D"/>
    <w:rsid w:val="002C5C82"/>
    <w:rsid w:val="002D3724"/>
    <w:rsid w:val="002D510A"/>
    <w:rsid w:val="002D6394"/>
    <w:rsid w:val="002E1526"/>
    <w:rsid w:val="002E1626"/>
    <w:rsid w:val="002E7657"/>
    <w:rsid w:val="002F0656"/>
    <w:rsid w:val="002F5042"/>
    <w:rsid w:val="002F706D"/>
    <w:rsid w:val="002F70BF"/>
    <w:rsid w:val="00300C7F"/>
    <w:rsid w:val="0030184E"/>
    <w:rsid w:val="00302EA9"/>
    <w:rsid w:val="003053B4"/>
    <w:rsid w:val="00311084"/>
    <w:rsid w:val="003123AE"/>
    <w:rsid w:val="0031505F"/>
    <w:rsid w:val="003203E2"/>
    <w:rsid w:val="00324952"/>
    <w:rsid w:val="0032708D"/>
    <w:rsid w:val="003308D3"/>
    <w:rsid w:val="00330FB3"/>
    <w:rsid w:val="003316EB"/>
    <w:rsid w:val="0033422B"/>
    <w:rsid w:val="00335ED8"/>
    <w:rsid w:val="003372A3"/>
    <w:rsid w:val="003442D0"/>
    <w:rsid w:val="003527BB"/>
    <w:rsid w:val="00356D68"/>
    <w:rsid w:val="00357F63"/>
    <w:rsid w:val="003636D3"/>
    <w:rsid w:val="00363709"/>
    <w:rsid w:val="00364FF3"/>
    <w:rsid w:val="0036576F"/>
    <w:rsid w:val="003659F0"/>
    <w:rsid w:val="003669FE"/>
    <w:rsid w:val="00370F4B"/>
    <w:rsid w:val="00371EEE"/>
    <w:rsid w:val="00374FEB"/>
    <w:rsid w:val="00375852"/>
    <w:rsid w:val="00375B74"/>
    <w:rsid w:val="003835DF"/>
    <w:rsid w:val="00383F57"/>
    <w:rsid w:val="00385EBF"/>
    <w:rsid w:val="00387CC5"/>
    <w:rsid w:val="0039548F"/>
    <w:rsid w:val="003956BA"/>
    <w:rsid w:val="00396ACA"/>
    <w:rsid w:val="00397711"/>
    <w:rsid w:val="003A2A09"/>
    <w:rsid w:val="003A35FD"/>
    <w:rsid w:val="003A46C7"/>
    <w:rsid w:val="003B11E5"/>
    <w:rsid w:val="003B13D7"/>
    <w:rsid w:val="003B2CC5"/>
    <w:rsid w:val="003B31F6"/>
    <w:rsid w:val="003C26F3"/>
    <w:rsid w:val="003C3E1A"/>
    <w:rsid w:val="003C47D2"/>
    <w:rsid w:val="003C65DC"/>
    <w:rsid w:val="003D0D9F"/>
    <w:rsid w:val="003D32F0"/>
    <w:rsid w:val="003D34F7"/>
    <w:rsid w:val="003D431D"/>
    <w:rsid w:val="003D5949"/>
    <w:rsid w:val="003D6609"/>
    <w:rsid w:val="003D6CEC"/>
    <w:rsid w:val="003D7731"/>
    <w:rsid w:val="003D78B3"/>
    <w:rsid w:val="003D7D6E"/>
    <w:rsid w:val="003E06B5"/>
    <w:rsid w:val="003E4526"/>
    <w:rsid w:val="003E4D19"/>
    <w:rsid w:val="003E503E"/>
    <w:rsid w:val="003E74E0"/>
    <w:rsid w:val="003F0A0C"/>
    <w:rsid w:val="003F6D74"/>
    <w:rsid w:val="00400C2E"/>
    <w:rsid w:val="00401AF9"/>
    <w:rsid w:val="00403ADB"/>
    <w:rsid w:val="00405CAA"/>
    <w:rsid w:val="0041432B"/>
    <w:rsid w:val="004209B9"/>
    <w:rsid w:val="00423462"/>
    <w:rsid w:val="004276F7"/>
    <w:rsid w:val="00431D8A"/>
    <w:rsid w:val="00433673"/>
    <w:rsid w:val="00440808"/>
    <w:rsid w:val="00443961"/>
    <w:rsid w:val="004458FF"/>
    <w:rsid w:val="00445FDA"/>
    <w:rsid w:val="00453E99"/>
    <w:rsid w:val="00454E1C"/>
    <w:rsid w:val="004557C6"/>
    <w:rsid w:val="00456E57"/>
    <w:rsid w:val="00457A63"/>
    <w:rsid w:val="00463420"/>
    <w:rsid w:val="00464CFA"/>
    <w:rsid w:val="00466593"/>
    <w:rsid w:val="00466F7C"/>
    <w:rsid w:val="00475204"/>
    <w:rsid w:val="0047681F"/>
    <w:rsid w:val="00481418"/>
    <w:rsid w:val="004838DB"/>
    <w:rsid w:val="0048528F"/>
    <w:rsid w:val="00490B6D"/>
    <w:rsid w:val="00493D03"/>
    <w:rsid w:val="00496DE3"/>
    <w:rsid w:val="004978A4"/>
    <w:rsid w:val="004A267E"/>
    <w:rsid w:val="004A3588"/>
    <w:rsid w:val="004A3669"/>
    <w:rsid w:val="004A7601"/>
    <w:rsid w:val="004B3357"/>
    <w:rsid w:val="004B4309"/>
    <w:rsid w:val="004B4E70"/>
    <w:rsid w:val="004B63C5"/>
    <w:rsid w:val="004C15D4"/>
    <w:rsid w:val="004C1D2A"/>
    <w:rsid w:val="004C311E"/>
    <w:rsid w:val="004C36DB"/>
    <w:rsid w:val="004C3851"/>
    <w:rsid w:val="004C3F90"/>
    <w:rsid w:val="004C478A"/>
    <w:rsid w:val="004C5ADA"/>
    <w:rsid w:val="004C7502"/>
    <w:rsid w:val="004C78C7"/>
    <w:rsid w:val="004D3CDF"/>
    <w:rsid w:val="004E038E"/>
    <w:rsid w:val="004E3AB3"/>
    <w:rsid w:val="004E4917"/>
    <w:rsid w:val="004E6B0C"/>
    <w:rsid w:val="004F0D68"/>
    <w:rsid w:val="004F1858"/>
    <w:rsid w:val="004F3DBB"/>
    <w:rsid w:val="004F5CA4"/>
    <w:rsid w:val="00500328"/>
    <w:rsid w:val="00500950"/>
    <w:rsid w:val="00501A69"/>
    <w:rsid w:val="005064A5"/>
    <w:rsid w:val="0050661E"/>
    <w:rsid w:val="00506D76"/>
    <w:rsid w:val="00517FCA"/>
    <w:rsid w:val="00521B06"/>
    <w:rsid w:val="005229A7"/>
    <w:rsid w:val="0052423C"/>
    <w:rsid w:val="0052674B"/>
    <w:rsid w:val="005353C7"/>
    <w:rsid w:val="00536A4E"/>
    <w:rsid w:val="00537988"/>
    <w:rsid w:val="00540FE4"/>
    <w:rsid w:val="00541928"/>
    <w:rsid w:val="00545E38"/>
    <w:rsid w:val="0055021D"/>
    <w:rsid w:val="005548B4"/>
    <w:rsid w:val="00554A81"/>
    <w:rsid w:val="00554EAA"/>
    <w:rsid w:val="00556476"/>
    <w:rsid w:val="005668F1"/>
    <w:rsid w:val="005852FD"/>
    <w:rsid w:val="005854C1"/>
    <w:rsid w:val="0059712E"/>
    <w:rsid w:val="00597E59"/>
    <w:rsid w:val="005A5B37"/>
    <w:rsid w:val="005A769B"/>
    <w:rsid w:val="005B01C5"/>
    <w:rsid w:val="005B06D8"/>
    <w:rsid w:val="005B11B7"/>
    <w:rsid w:val="005B1983"/>
    <w:rsid w:val="005B32FD"/>
    <w:rsid w:val="005B5132"/>
    <w:rsid w:val="005B7E96"/>
    <w:rsid w:val="005C1812"/>
    <w:rsid w:val="005C51F0"/>
    <w:rsid w:val="005D1C2E"/>
    <w:rsid w:val="005D4790"/>
    <w:rsid w:val="005D6D95"/>
    <w:rsid w:val="005D6FE0"/>
    <w:rsid w:val="005D7C69"/>
    <w:rsid w:val="005D7D6A"/>
    <w:rsid w:val="005E0C36"/>
    <w:rsid w:val="005E265C"/>
    <w:rsid w:val="005E4C3A"/>
    <w:rsid w:val="005E5777"/>
    <w:rsid w:val="005E7684"/>
    <w:rsid w:val="005F05A0"/>
    <w:rsid w:val="005F2F17"/>
    <w:rsid w:val="005F5C3C"/>
    <w:rsid w:val="005F616A"/>
    <w:rsid w:val="005F7CCE"/>
    <w:rsid w:val="006004A1"/>
    <w:rsid w:val="00600F2A"/>
    <w:rsid w:val="006021FC"/>
    <w:rsid w:val="00605DFF"/>
    <w:rsid w:val="00605ECC"/>
    <w:rsid w:val="00606F90"/>
    <w:rsid w:val="006073C8"/>
    <w:rsid w:val="00610EB0"/>
    <w:rsid w:val="00611A0D"/>
    <w:rsid w:val="00611F57"/>
    <w:rsid w:val="00613537"/>
    <w:rsid w:val="006179FB"/>
    <w:rsid w:val="006204C5"/>
    <w:rsid w:val="006227C4"/>
    <w:rsid w:val="00624A1A"/>
    <w:rsid w:val="00626698"/>
    <w:rsid w:val="00631621"/>
    <w:rsid w:val="006323C8"/>
    <w:rsid w:val="00632F96"/>
    <w:rsid w:val="00633261"/>
    <w:rsid w:val="00634050"/>
    <w:rsid w:val="00644346"/>
    <w:rsid w:val="0064530A"/>
    <w:rsid w:val="00646BEB"/>
    <w:rsid w:val="00646C45"/>
    <w:rsid w:val="00647C18"/>
    <w:rsid w:val="00647CBE"/>
    <w:rsid w:val="0065386F"/>
    <w:rsid w:val="006558AB"/>
    <w:rsid w:val="00657ACA"/>
    <w:rsid w:val="00663CDB"/>
    <w:rsid w:val="0066672E"/>
    <w:rsid w:val="006701FB"/>
    <w:rsid w:val="00670A2E"/>
    <w:rsid w:val="00682ECF"/>
    <w:rsid w:val="00686BD6"/>
    <w:rsid w:val="00687EC7"/>
    <w:rsid w:val="0069437E"/>
    <w:rsid w:val="00694E05"/>
    <w:rsid w:val="006951B6"/>
    <w:rsid w:val="006A4E44"/>
    <w:rsid w:val="006A5155"/>
    <w:rsid w:val="006B0868"/>
    <w:rsid w:val="006B31C0"/>
    <w:rsid w:val="006B4072"/>
    <w:rsid w:val="006B4692"/>
    <w:rsid w:val="006B6FE4"/>
    <w:rsid w:val="006C0EF0"/>
    <w:rsid w:val="006C35E6"/>
    <w:rsid w:val="006C4858"/>
    <w:rsid w:val="006C66C7"/>
    <w:rsid w:val="006D7F3C"/>
    <w:rsid w:val="006E7B88"/>
    <w:rsid w:val="006F1583"/>
    <w:rsid w:val="006F3EE8"/>
    <w:rsid w:val="006F509A"/>
    <w:rsid w:val="006F5188"/>
    <w:rsid w:val="006F57D9"/>
    <w:rsid w:val="006F7DCE"/>
    <w:rsid w:val="0070136E"/>
    <w:rsid w:val="007074C1"/>
    <w:rsid w:val="007075BE"/>
    <w:rsid w:val="00710F7D"/>
    <w:rsid w:val="00711032"/>
    <w:rsid w:val="0071125D"/>
    <w:rsid w:val="00715035"/>
    <w:rsid w:val="00717161"/>
    <w:rsid w:val="00717F5A"/>
    <w:rsid w:val="0072053C"/>
    <w:rsid w:val="00720639"/>
    <w:rsid w:val="00721819"/>
    <w:rsid w:val="00725B61"/>
    <w:rsid w:val="00730EFF"/>
    <w:rsid w:val="00733EB1"/>
    <w:rsid w:val="00741FD1"/>
    <w:rsid w:val="007423EE"/>
    <w:rsid w:val="007431DB"/>
    <w:rsid w:val="007467F7"/>
    <w:rsid w:val="00752319"/>
    <w:rsid w:val="007531D7"/>
    <w:rsid w:val="007542B2"/>
    <w:rsid w:val="00761DC3"/>
    <w:rsid w:val="00763BF0"/>
    <w:rsid w:val="007647E4"/>
    <w:rsid w:val="00772EF5"/>
    <w:rsid w:val="0077386A"/>
    <w:rsid w:val="00774FD0"/>
    <w:rsid w:val="007752F1"/>
    <w:rsid w:val="00775AA3"/>
    <w:rsid w:val="00780F89"/>
    <w:rsid w:val="00784FD5"/>
    <w:rsid w:val="0078540F"/>
    <w:rsid w:val="00786E9B"/>
    <w:rsid w:val="00790881"/>
    <w:rsid w:val="00791085"/>
    <w:rsid w:val="0079241C"/>
    <w:rsid w:val="00794820"/>
    <w:rsid w:val="00794BAC"/>
    <w:rsid w:val="00794F0C"/>
    <w:rsid w:val="007961C5"/>
    <w:rsid w:val="00796CFD"/>
    <w:rsid w:val="007A0995"/>
    <w:rsid w:val="007A1F09"/>
    <w:rsid w:val="007B28D4"/>
    <w:rsid w:val="007C0CEB"/>
    <w:rsid w:val="007C34C5"/>
    <w:rsid w:val="007D1608"/>
    <w:rsid w:val="007D2BFA"/>
    <w:rsid w:val="007D48DE"/>
    <w:rsid w:val="007E298A"/>
    <w:rsid w:val="007E3282"/>
    <w:rsid w:val="007F2CCE"/>
    <w:rsid w:val="007F3A28"/>
    <w:rsid w:val="007F44F3"/>
    <w:rsid w:val="007F5B96"/>
    <w:rsid w:val="008003DB"/>
    <w:rsid w:val="00810769"/>
    <w:rsid w:val="00810E20"/>
    <w:rsid w:val="0081556C"/>
    <w:rsid w:val="0082354E"/>
    <w:rsid w:val="0082504E"/>
    <w:rsid w:val="00830F92"/>
    <w:rsid w:val="00833A12"/>
    <w:rsid w:val="00841387"/>
    <w:rsid w:val="008436C3"/>
    <w:rsid w:val="00843C88"/>
    <w:rsid w:val="00845725"/>
    <w:rsid w:val="00850C41"/>
    <w:rsid w:val="008557B1"/>
    <w:rsid w:val="00855AA2"/>
    <w:rsid w:val="008569D0"/>
    <w:rsid w:val="0086056C"/>
    <w:rsid w:val="0086439E"/>
    <w:rsid w:val="00866453"/>
    <w:rsid w:val="0086673B"/>
    <w:rsid w:val="00870857"/>
    <w:rsid w:val="008715BD"/>
    <w:rsid w:val="008767E7"/>
    <w:rsid w:val="00884F09"/>
    <w:rsid w:val="00891E87"/>
    <w:rsid w:val="00892B11"/>
    <w:rsid w:val="00893035"/>
    <w:rsid w:val="00894400"/>
    <w:rsid w:val="008A33E4"/>
    <w:rsid w:val="008A3522"/>
    <w:rsid w:val="008A619D"/>
    <w:rsid w:val="008A7E6E"/>
    <w:rsid w:val="008B105D"/>
    <w:rsid w:val="008B225D"/>
    <w:rsid w:val="008B4C46"/>
    <w:rsid w:val="008B644B"/>
    <w:rsid w:val="008B70FB"/>
    <w:rsid w:val="008C1A0B"/>
    <w:rsid w:val="008C360F"/>
    <w:rsid w:val="008C573C"/>
    <w:rsid w:val="008C6991"/>
    <w:rsid w:val="008D187A"/>
    <w:rsid w:val="008D56C6"/>
    <w:rsid w:val="008E16CA"/>
    <w:rsid w:val="008E1B5E"/>
    <w:rsid w:val="008E2BA9"/>
    <w:rsid w:val="008E3D62"/>
    <w:rsid w:val="008E5CA4"/>
    <w:rsid w:val="008E5E67"/>
    <w:rsid w:val="008E6DD6"/>
    <w:rsid w:val="008E7208"/>
    <w:rsid w:val="008F7662"/>
    <w:rsid w:val="00902318"/>
    <w:rsid w:val="00907730"/>
    <w:rsid w:val="00911CB9"/>
    <w:rsid w:val="009141D7"/>
    <w:rsid w:val="00915890"/>
    <w:rsid w:val="00920A8F"/>
    <w:rsid w:val="00936067"/>
    <w:rsid w:val="00940F77"/>
    <w:rsid w:val="0094467D"/>
    <w:rsid w:val="00944CBC"/>
    <w:rsid w:val="009470C2"/>
    <w:rsid w:val="00947BB9"/>
    <w:rsid w:val="0095065C"/>
    <w:rsid w:val="00952B4C"/>
    <w:rsid w:val="009534F2"/>
    <w:rsid w:val="00955D97"/>
    <w:rsid w:val="0096069F"/>
    <w:rsid w:val="00966556"/>
    <w:rsid w:val="00966FC1"/>
    <w:rsid w:val="00971D79"/>
    <w:rsid w:val="00972E24"/>
    <w:rsid w:val="00975C7F"/>
    <w:rsid w:val="00975DF5"/>
    <w:rsid w:val="00976D59"/>
    <w:rsid w:val="00981D0E"/>
    <w:rsid w:val="00982FFC"/>
    <w:rsid w:val="009844B0"/>
    <w:rsid w:val="00985E9B"/>
    <w:rsid w:val="00987FCD"/>
    <w:rsid w:val="0099076D"/>
    <w:rsid w:val="009934C5"/>
    <w:rsid w:val="009A14F7"/>
    <w:rsid w:val="009B0A6C"/>
    <w:rsid w:val="009B48B1"/>
    <w:rsid w:val="009B5A34"/>
    <w:rsid w:val="009B6551"/>
    <w:rsid w:val="009C244F"/>
    <w:rsid w:val="009C3D51"/>
    <w:rsid w:val="009C7473"/>
    <w:rsid w:val="009C76C9"/>
    <w:rsid w:val="009D0F77"/>
    <w:rsid w:val="009D1626"/>
    <w:rsid w:val="009D1B75"/>
    <w:rsid w:val="009D4446"/>
    <w:rsid w:val="009D5F6A"/>
    <w:rsid w:val="009F00EB"/>
    <w:rsid w:val="009F3E75"/>
    <w:rsid w:val="00A00208"/>
    <w:rsid w:val="00A03EE2"/>
    <w:rsid w:val="00A055E8"/>
    <w:rsid w:val="00A06D66"/>
    <w:rsid w:val="00A07E95"/>
    <w:rsid w:val="00A1054E"/>
    <w:rsid w:val="00A11384"/>
    <w:rsid w:val="00A11501"/>
    <w:rsid w:val="00A1214B"/>
    <w:rsid w:val="00A168AB"/>
    <w:rsid w:val="00A20417"/>
    <w:rsid w:val="00A316B6"/>
    <w:rsid w:val="00A33D0E"/>
    <w:rsid w:val="00A41690"/>
    <w:rsid w:val="00A41D04"/>
    <w:rsid w:val="00A50B9E"/>
    <w:rsid w:val="00A56247"/>
    <w:rsid w:val="00A57AC8"/>
    <w:rsid w:val="00A57B98"/>
    <w:rsid w:val="00A609EF"/>
    <w:rsid w:val="00A6110A"/>
    <w:rsid w:val="00A63767"/>
    <w:rsid w:val="00A713A4"/>
    <w:rsid w:val="00A74DED"/>
    <w:rsid w:val="00A776FC"/>
    <w:rsid w:val="00A77829"/>
    <w:rsid w:val="00A8138F"/>
    <w:rsid w:val="00A82A32"/>
    <w:rsid w:val="00A875F9"/>
    <w:rsid w:val="00A87786"/>
    <w:rsid w:val="00A91497"/>
    <w:rsid w:val="00AA50E2"/>
    <w:rsid w:val="00AB085B"/>
    <w:rsid w:val="00AB178D"/>
    <w:rsid w:val="00AB1DA8"/>
    <w:rsid w:val="00AB28F6"/>
    <w:rsid w:val="00AB4F6B"/>
    <w:rsid w:val="00AB5EB7"/>
    <w:rsid w:val="00AC4C6E"/>
    <w:rsid w:val="00AC5ACE"/>
    <w:rsid w:val="00AD2440"/>
    <w:rsid w:val="00AD347C"/>
    <w:rsid w:val="00AD42E0"/>
    <w:rsid w:val="00AD7F84"/>
    <w:rsid w:val="00AE0D81"/>
    <w:rsid w:val="00AE1F0B"/>
    <w:rsid w:val="00AE3047"/>
    <w:rsid w:val="00AE3D80"/>
    <w:rsid w:val="00AE4784"/>
    <w:rsid w:val="00AE6F39"/>
    <w:rsid w:val="00AF0E30"/>
    <w:rsid w:val="00AF3D08"/>
    <w:rsid w:val="00AF42E4"/>
    <w:rsid w:val="00AF44F5"/>
    <w:rsid w:val="00B00878"/>
    <w:rsid w:val="00B01CF7"/>
    <w:rsid w:val="00B02A4C"/>
    <w:rsid w:val="00B0607C"/>
    <w:rsid w:val="00B12596"/>
    <w:rsid w:val="00B126C6"/>
    <w:rsid w:val="00B1375B"/>
    <w:rsid w:val="00B15151"/>
    <w:rsid w:val="00B15792"/>
    <w:rsid w:val="00B17A72"/>
    <w:rsid w:val="00B17FCD"/>
    <w:rsid w:val="00B255A4"/>
    <w:rsid w:val="00B25B2D"/>
    <w:rsid w:val="00B31048"/>
    <w:rsid w:val="00B3213F"/>
    <w:rsid w:val="00B32D3E"/>
    <w:rsid w:val="00B35F11"/>
    <w:rsid w:val="00B40B04"/>
    <w:rsid w:val="00B425F8"/>
    <w:rsid w:val="00B60D32"/>
    <w:rsid w:val="00B63044"/>
    <w:rsid w:val="00B66096"/>
    <w:rsid w:val="00B679C9"/>
    <w:rsid w:val="00B70F12"/>
    <w:rsid w:val="00B72ACD"/>
    <w:rsid w:val="00B753AD"/>
    <w:rsid w:val="00B80780"/>
    <w:rsid w:val="00B80C12"/>
    <w:rsid w:val="00B82E5D"/>
    <w:rsid w:val="00B83612"/>
    <w:rsid w:val="00B841A9"/>
    <w:rsid w:val="00B84B5A"/>
    <w:rsid w:val="00B87A8C"/>
    <w:rsid w:val="00B9011B"/>
    <w:rsid w:val="00B9050C"/>
    <w:rsid w:val="00B93783"/>
    <w:rsid w:val="00B9537F"/>
    <w:rsid w:val="00B96B7D"/>
    <w:rsid w:val="00BA0572"/>
    <w:rsid w:val="00BA2C90"/>
    <w:rsid w:val="00BA3A3D"/>
    <w:rsid w:val="00BB1995"/>
    <w:rsid w:val="00BB2668"/>
    <w:rsid w:val="00BB3391"/>
    <w:rsid w:val="00BB4957"/>
    <w:rsid w:val="00BB55B5"/>
    <w:rsid w:val="00BC0D09"/>
    <w:rsid w:val="00BD1D18"/>
    <w:rsid w:val="00BD74C8"/>
    <w:rsid w:val="00BE03F2"/>
    <w:rsid w:val="00BE06DE"/>
    <w:rsid w:val="00BE0D50"/>
    <w:rsid w:val="00BE5C26"/>
    <w:rsid w:val="00BF56E8"/>
    <w:rsid w:val="00C00561"/>
    <w:rsid w:val="00C021FB"/>
    <w:rsid w:val="00C060E2"/>
    <w:rsid w:val="00C06BE7"/>
    <w:rsid w:val="00C07490"/>
    <w:rsid w:val="00C12CA8"/>
    <w:rsid w:val="00C131AC"/>
    <w:rsid w:val="00C17256"/>
    <w:rsid w:val="00C23ED9"/>
    <w:rsid w:val="00C27A58"/>
    <w:rsid w:val="00C27B2A"/>
    <w:rsid w:val="00C27BCF"/>
    <w:rsid w:val="00C32C68"/>
    <w:rsid w:val="00C42BED"/>
    <w:rsid w:val="00C43639"/>
    <w:rsid w:val="00C43944"/>
    <w:rsid w:val="00C45623"/>
    <w:rsid w:val="00C458A9"/>
    <w:rsid w:val="00C505D8"/>
    <w:rsid w:val="00C51AB5"/>
    <w:rsid w:val="00C52501"/>
    <w:rsid w:val="00C54DB5"/>
    <w:rsid w:val="00C6403C"/>
    <w:rsid w:val="00C652F7"/>
    <w:rsid w:val="00C6638B"/>
    <w:rsid w:val="00C703FA"/>
    <w:rsid w:val="00C73A54"/>
    <w:rsid w:val="00C75E15"/>
    <w:rsid w:val="00C843B9"/>
    <w:rsid w:val="00C84C2E"/>
    <w:rsid w:val="00C84FB6"/>
    <w:rsid w:val="00C850A7"/>
    <w:rsid w:val="00C963F7"/>
    <w:rsid w:val="00C9644F"/>
    <w:rsid w:val="00C97D97"/>
    <w:rsid w:val="00CA4617"/>
    <w:rsid w:val="00CA60DB"/>
    <w:rsid w:val="00CA77AE"/>
    <w:rsid w:val="00CB1C4A"/>
    <w:rsid w:val="00CB3641"/>
    <w:rsid w:val="00CB3ECF"/>
    <w:rsid w:val="00CB5AE6"/>
    <w:rsid w:val="00CB7AFC"/>
    <w:rsid w:val="00CC01F8"/>
    <w:rsid w:val="00CC0944"/>
    <w:rsid w:val="00CC1CF3"/>
    <w:rsid w:val="00CC3D5A"/>
    <w:rsid w:val="00CC4820"/>
    <w:rsid w:val="00CC6EC8"/>
    <w:rsid w:val="00CC7D54"/>
    <w:rsid w:val="00CD415C"/>
    <w:rsid w:val="00CD67FE"/>
    <w:rsid w:val="00CE1E64"/>
    <w:rsid w:val="00CF0203"/>
    <w:rsid w:val="00CF2B82"/>
    <w:rsid w:val="00CF6FCA"/>
    <w:rsid w:val="00D005BE"/>
    <w:rsid w:val="00D00C44"/>
    <w:rsid w:val="00D01E37"/>
    <w:rsid w:val="00D02E10"/>
    <w:rsid w:val="00D02F4E"/>
    <w:rsid w:val="00D054DF"/>
    <w:rsid w:val="00D064BE"/>
    <w:rsid w:val="00D068B4"/>
    <w:rsid w:val="00D1128A"/>
    <w:rsid w:val="00D22648"/>
    <w:rsid w:val="00D270A3"/>
    <w:rsid w:val="00D32B8C"/>
    <w:rsid w:val="00D33D3D"/>
    <w:rsid w:val="00D34D32"/>
    <w:rsid w:val="00D3766F"/>
    <w:rsid w:val="00D4342E"/>
    <w:rsid w:val="00D44563"/>
    <w:rsid w:val="00D50734"/>
    <w:rsid w:val="00D514D1"/>
    <w:rsid w:val="00D52338"/>
    <w:rsid w:val="00D52BF6"/>
    <w:rsid w:val="00D55262"/>
    <w:rsid w:val="00D56568"/>
    <w:rsid w:val="00D6649A"/>
    <w:rsid w:val="00D67EDF"/>
    <w:rsid w:val="00D735EA"/>
    <w:rsid w:val="00D77728"/>
    <w:rsid w:val="00D82B57"/>
    <w:rsid w:val="00D83159"/>
    <w:rsid w:val="00D86709"/>
    <w:rsid w:val="00D96515"/>
    <w:rsid w:val="00D96A75"/>
    <w:rsid w:val="00DB4B66"/>
    <w:rsid w:val="00DB695B"/>
    <w:rsid w:val="00DC0A5F"/>
    <w:rsid w:val="00DC186B"/>
    <w:rsid w:val="00DC2227"/>
    <w:rsid w:val="00DD293E"/>
    <w:rsid w:val="00DD37B0"/>
    <w:rsid w:val="00DD41DA"/>
    <w:rsid w:val="00DE2F1A"/>
    <w:rsid w:val="00DF1F84"/>
    <w:rsid w:val="00DF4FBF"/>
    <w:rsid w:val="00DF63D4"/>
    <w:rsid w:val="00DF6C0F"/>
    <w:rsid w:val="00E03081"/>
    <w:rsid w:val="00E079A6"/>
    <w:rsid w:val="00E11672"/>
    <w:rsid w:val="00E117BC"/>
    <w:rsid w:val="00E11A1E"/>
    <w:rsid w:val="00E122E8"/>
    <w:rsid w:val="00E1578B"/>
    <w:rsid w:val="00E1608D"/>
    <w:rsid w:val="00E17F50"/>
    <w:rsid w:val="00E21830"/>
    <w:rsid w:val="00E25309"/>
    <w:rsid w:val="00E260B9"/>
    <w:rsid w:val="00E36B46"/>
    <w:rsid w:val="00E37F83"/>
    <w:rsid w:val="00E43C61"/>
    <w:rsid w:val="00E4728D"/>
    <w:rsid w:val="00E54058"/>
    <w:rsid w:val="00E54CB6"/>
    <w:rsid w:val="00E54EEF"/>
    <w:rsid w:val="00E57835"/>
    <w:rsid w:val="00E60589"/>
    <w:rsid w:val="00E61218"/>
    <w:rsid w:val="00E625F2"/>
    <w:rsid w:val="00E719EB"/>
    <w:rsid w:val="00E71B2B"/>
    <w:rsid w:val="00E8178C"/>
    <w:rsid w:val="00E82367"/>
    <w:rsid w:val="00E87ABA"/>
    <w:rsid w:val="00E969C7"/>
    <w:rsid w:val="00E97E10"/>
    <w:rsid w:val="00EA040F"/>
    <w:rsid w:val="00EA260D"/>
    <w:rsid w:val="00EA687A"/>
    <w:rsid w:val="00EA6D40"/>
    <w:rsid w:val="00EA6E97"/>
    <w:rsid w:val="00EB194E"/>
    <w:rsid w:val="00EB4E35"/>
    <w:rsid w:val="00EB6736"/>
    <w:rsid w:val="00EC21DD"/>
    <w:rsid w:val="00EC4520"/>
    <w:rsid w:val="00EC48FA"/>
    <w:rsid w:val="00EC6B76"/>
    <w:rsid w:val="00ED49DC"/>
    <w:rsid w:val="00ED5823"/>
    <w:rsid w:val="00ED5F73"/>
    <w:rsid w:val="00ED7733"/>
    <w:rsid w:val="00EE0D44"/>
    <w:rsid w:val="00EE2392"/>
    <w:rsid w:val="00EE461A"/>
    <w:rsid w:val="00EF0121"/>
    <w:rsid w:val="00EF208B"/>
    <w:rsid w:val="00EF20D7"/>
    <w:rsid w:val="00F029EC"/>
    <w:rsid w:val="00F12E36"/>
    <w:rsid w:val="00F15806"/>
    <w:rsid w:val="00F15D76"/>
    <w:rsid w:val="00F23134"/>
    <w:rsid w:val="00F25327"/>
    <w:rsid w:val="00F25D89"/>
    <w:rsid w:val="00F25E75"/>
    <w:rsid w:val="00F314A7"/>
    <w:rsid w:val="00F3253D"/>
    <w:rsid w:val="00F3744D"/>
    <w:rsid w:val="00F40F49"/>
    <w:rsid w:val="00F41E8C"/>
    <w:rsid w:val="00F44B48"/>
    <w:rsid w:val="00F45431"/>
    <w:rsid w:val="00F55B35"/>
    <w:rsid w:val="00F578E8"/>
    <w:rsid w:val="00F621F5"/>
    <w:rsid w:val="00F700B9"/>
    <w:rsid w:val="00F81BB9"/>
    <w:rsid w:val="00F823D9"/>
    <w:rsid w:val="00F827C3"/>
    <w:rsid w:val="00F82881"/>
    <w:rsid w:val="00F84F6B"/>
    <w:rsid w:val="00F85406"/>
    <w:rsid w:val="00F907F6"/>
    <w:rsid w:val="00F95646"/>
    <w:rsid w:val="00F95725"/>
    <w:rsid w:val="00FA249B"/>
    <w:rsid w:val="00FB4E83"/>
    <w:rsid w:val="00FB5D65"/>
    <w:rsid w:val="00FB7865"/>
    <w:rsid w:val="00FC3404"/>
    <w:rsid w:val="00FC3AEB"/>
    <w:rsid w:val="00FC520B"/>
    <w:rsid w:val="00FC5C1D"/>
    <w:rsid w:val="00FD01E4"/>
    <w:rsid w:val="00FD0748"/>
    <w:rsid w:val="00FD252B"/>
    <w:rsid w:val="00FD489C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69">
      <o:colormru v:ext="edit" colors="#f30,#fc0,yellow"/>
    </o:shapedefaults>
    <o:shapelayout v:ext="edit">
      <o:idmap v:ext="edit" data="2"/>
    </o:shapelayout>
  </w:shapeDefaults>
  <w:decimalSymbol w:val=","/>
  <w:listSeparator w:val=";"/>
  <w14:docId w14:val="2EDCF2E6"/>
  <w15:chartTrackingRefBased/>
  <w15:docId w15:val="{F22F1F08-C3A4-4C2A-8E28-5FB6983A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866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049ED-8ED9-4169-B315-8213AC1A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2023-04-12T18:10:00Z</cp:lastPrinted>
  <dcterms:created xsi:type="dcterms:W3CDTF">2023-06-02T16:49:00Z</dcterms:created>
  <dcterms:modified xsi:type="dcterms:W3CDTF">2023-06-02T16:49:00Z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